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6659E" w14:textId="77777777" w:rsidR="00883778" w:rsidRDefault="00883778">
      <w:pPr>
        <w:pStyle w:val="Heading1"/>
      </w:pPr>
      <w:r>
        <w:t>Founder Habit System Tracker</w:t>
      </w:r>
    </w:p>
    <w:p w14:paraId="15F542F5" w14:textId="77777777" w:rsidR="00883778" w:rsidRDefault="00883778">
      <w:pPr>
        <w:pStyle w:val="Heading2"/>
      </w:pPr>
      <w:r>
        <w:lastRenderedPageBreak/>
        <w:t>IDENTITY FOUNDATION</w:t>
      </w:r>
    </w:p>
    <w:p w14:paraId="7D165B56" w14:textId="77777777" w:rsidR="00883778" w:rsidRDefault="00883778">
      <w:pPr>
        <w:pStyle w:val="Heading3"/>
      </w:pPr>
      <w:r>
        <w:t>My Identity Statement:</w:t>
      </w:r>
    </w:p>
    <w:p w14:paraId="5DBAE422" w14:textId="77777777" w:rsidR="00883778" w:rsidRDefault="00883778">
      <w:pPr>
        <w:pStyle w:val="SourceCodeLanguage"/>
      </w:pPr>
    </w:p>
    <w:p w14:paraId="65CEC9C9" w14:textId="77777777" w:rsidR="00883778" w:rsidRDefault="00883778">
      <w:pPr>
        <w:pStyle w:val="SourceCode"/>
      </w:pPr>
      <w:r>
        <w:t>I am the kind of founder who __________________, and I show up with __________________.</w:t>
      </w:r>
    </w:p>
    <w:p w14:paraId="49201144" w14:textId="77777777" w:rsidR="00883778" w:rsidRDefault="00883778">
      <w:pPr>
        <w:pStyle w:val="Heading3"/>
      </w:pPr>
      <w:r>
        <w:t>My Keystone Habit (Identity Vote):</w:t>
      </w:r>
    </w:p>
    <w:p w14:paraId="6E433119" w14:textId="77777777" w:rsidR="00883778" w:rsidRDefault="00883778">
      <w:pPr>
        <w:pStyle w:val="SourceCodeLanguage"/>
      </w:pPr>
    </w:p>
    <w:p w14:paraId="22BF6C4B" w14:textId="77777777" w:rsidR="00883778" w:rsidRDefault="00883778">
      <w:pPr>
        <w:pStyle w:val="SourceCode"/>
      </w:pPr>
      <w:r>
        <w:t>Each day, I will __________________ to cast a vote for my identity as a __________________ founder.</w:t>
      </w:r>
    </w:p>
    <w:p w14:paraId="24AA356A" w14:textId="77777777" w:rsidR="00883778" w:rsidRDefault="00883778">
      <w:pPr>
        <w:pBdr>
          <w:bottom w:val="single" w:sz="6" w:space="0" w:color="000000"/>
        </w:pBdr>
      </w:pPr>
    </w:p>
    <w:p w14:paraId="30CFF7E1" w14:textId="77777777" w:rsidR="00883778" w:rsidRDefault="00883778"/>
    <w:p w14:paraId="35653A72" w14:textId="77777777" w:rsidR="00883778" w:rsidRDefault="00883778">
      <w:pPr>
        <w:pStyle w:val="Heading2"/>
      </w:pPr>
      <w:r>
        <w:lastRenderedPageBreak/>
        <w:t>ENVIRONMENTAL ARCHITECTURE COMPONENTS</w:t>
      </w:r>
    </w:p>
    <w:p w14:paraId="077FFABD" w14:textId="77777777" w:rsidR="00883778" w:rsidRDefault="00883778">
      <w:pPr>
        <w:pStyle w:val="Heading3"/>
      </w:pPr>
      <w:r>
        <w:t>A. Habit Stack Anchor</w:t>
      </w:r>
    </w:p>
    <w:p w14:paraId="53C2D789" w14:textId="77777777" w:rsidR="00883778" w:rsidRDefault="00883778">
      <w:r>
        <w:rPr>
          <w:i/>
          <w:iCs/>
        </w:rPr>
        <w:t>I will perform this habit right after:</w:t>
      </w:r>
    </w:p>
    <w:p w14:paraId="74D3896B" w14:textId="77777777" w:rsidR="00883778" w:rsidRDefault="00883778">
      <w:pPr>
        <w:pStyle w:val="SourceCodeLanguage"/>
      </w:pPr>
    </w:p>
    <w:p w14:paraId="724BC83A" w14:textId="77777777" w:rsidR="00883778" w:rsidRDefault="00883778">
      <w:pPr>
        <w:pStyle w:val="SourceCode"/>
      </w:pPr>
      <w:r>
        <w:t>__________________ (existing habit)</w:t>
      </w:r>
    </w:p>
    <w:p w14:paraId="604D4ABC" w14:textId="77777777" w:rsidR="00883778" w:rsidRDefault="00883778">
      <w:pPr>
        <w:pStyle w:val="Heading4"/>
      </w:pPr>
      <w:r>
        <w:t>Habit Stability Assessment:</w:t>
      </w:r>
    </w:p>
    <w:p w14:paraId="1038FD45" w14:textId="77777777" w:rsidR="00883778" w:rsidRDefault="00883778">
      <w:r>
        <w:t>Rate how consistently you perform your anchor habit (1-10): _____</w:t>
      </w:r>
    </w:p>
    <w:p w14:paraId="7558F3EA" w14:textId="77777777" w:rsidR="00883778" w:rsidRDefault="00883778">
      <w:pPr>
        <w:pStyle w:val="Heading4"/>
      </w:pPr>
      <w:r>
        <w:t>Context Match:</w:t>
      </w:r>
    </w:p>
    <w:p w14:paraId="70924C85" w14:textId="77777777" w:rsidR="00883778" w:rsidRDefault="00883778">
      <w:r>
        <w:t>Does your anchor habit occur in the same:</w:t>
      </w:r>
    </w:p>
    <w:p w14:paraId="378E758A" w14:textId="77777777" w:rsidR="00883778" w:rsidRDefault="00883778" w:rsidP="00883778">
      <w:pPr>
        <w:pStyle w:val="ListParagraph"/>
        <w:numPr>
          <w:ilvl w:val="0"/>
          <w:numId w:val="39"/>
        </w:numPr>
      </w:pPr>
      <w:r>
        <w:t>Physical location as your identity vote? YES / NO</w:t>
      </w:r>
    </w:p>
    <w:p w14:paraId="6F400646" w14:textId="77777777" w:rsidR="00883778" w:rsidRDefault="00883778" w:rsidP="00883778">
      <w:pPr>
        <w:pStyle w:val="ListParagraph"/>
        <w:numPr>
          <w:ilvl w:val="0"/>
          <w:numId w:val="39"/>
        </w:numPr>
      </w:pPr>
      <w:r>
        <w:t>Time of day as your ideal identity vote? YES / NO</w:t>
      </w:r>
    </w:p>
    <w:p w14:paraId="063D8ECA" w14:textId="77777777" w:rsidR="00883778" w:rsidRDefault="00883778" w:rsidP="00883778">
      <w:pPr>
        <w:pStyle w:val="ListParagraph"/>
        <w:numPr>
          <w:ilvl w:val="0"/>
          <w:numId w:val="39"/>
        </w:numPr>
      </w:pPr>
      <w:r>
        <w:t xml:space="preserve">Energy state needed for your identity </w:t>
      </w:r>
      <w:proofErr w:type="gramStart"/>
      <w:r>
        <w:t>vote?</w:t>
      </w:r>
      <w:proofErr w:type="gramEnd"/>
      <w:r>
        <w:t xml:space="preserve"> YES / NO</w:t>
      </w:r>
    </w:p>
    <w:p w14:paraId="029B8951" w14:textId="77777777" w:rsidR="00883778" w:rsidRDefault="00883778">
      <w:pPr>
        <w:pStyle w:val="Heading3"/>
      </w:pPr>
      <w:r>
        <w:t>B. Environment Cue Design</w:t>
      </w:r>
    </w:p>
    <w:p w14:paraId="23EFA92A" w14:textId="77777777" w:rsidR="00883778" w:rsidRDefault="00883778">
      <w:r>
        <w:rPr>
          <w:i/>
          <w:iCs/>
        </w:rPr>
        <w:t>To support this habit, I will place ________ where I'll see it each ________.</w:t>
      </w:r>
    </w:p>
    <w:p w14:paraId="3C3987B4" w14:textId="77777777" w:rsidR="00883778" w:rsidRDefault="00883778">
      <w:pPr>
        <w:pStyle w:val="Heading4"/>
      </w:pPr>
      <w:r>
        <w:t>Visual Cue Options (select at least one):</w:t>
      </w:r>
    </w:p>
    <w:p w14:paraId="0617CDE6" w14:textId="77777777" w:rsidR="00883778" w:rsidRDefault="00883778" w:rsidP="00883778">
      <w:pPr>
        <w:pStyle w:val="ListParagraph"/>
        <w:numPr>
          <w:ilvl w:val="0"/>
          <w:numId w:val="40"/>
        </w:numPr>
      </w:pPr>
      <w:proofErr w:type="gramStart"/>
      <w:r>
        <w:t>[ ]</w:t>
      </w:r>
      <w:proofErr w:type="gramEnd"/>
      <w:r>
        <w:t xml:space="preserve"> Physical object reminder: __________________</w:t>
      </w:r>
    </w:p>
    <w:p w14:paraId="5A42AB4C" w14:textId="77777777" w:rsidR="00883778" w:rsidRDefault="00883778" w:rsidP="00883778">
      <w:pPr>
        <w:pStyle w:val="ListParagraph"/>
        <w:numPr>
          <w:ilvl w:val="0"/>
          <w:numId w:val="40"/>
        </w:numPr>
      </w:pPr>
      <w:proofErr w:type="gramStart"/>
      <w:r>
        <w:t>[ ]</w:t>
      </w:r>
      <w:proofErr w:type="gramEnd"/>
      <w:r>
        <w:t xml:space="preserve"> Digital background/wallpaper: __________________</w:t>
      </w:r>
    </w:p>
    <w:p w14:paraId="4AB26C08" w14:textId="77777777" w:rsidR="00883778" w:rsidRDefault="00883778" w:rsidP="00883778">
      <w:pPr>
        <w:pStyle w:val="ListParagraph"/>
        <w:numPr>
          <w:ilvl w:val="0"/>
          <w:numId w:val="40"/>
        </w:numPr>
      </w:pPr>
      <w:proofErr w:type="gramStart"/>
      <w:r>
        <w:t>[ ]</w:t>
      </w:r>
      <w:proofErr w:type="gramEnd"/>
      <w:r>
        <w:t xml:space="preserve"> Notification/calendar reminder: __________________</w:t>
      </w:r>
    </w:p>
    <w:p w14:paraId="39E75E8D" w14:textId="77777777" w:rsidR="00883778" w:rsidRDefault="00883778" w:rsidP="00883778">
      <w:pPr>
        <w:pStyle w:val="ListParagraph"/>
        <w:numPr>
          <w:ilvl w:val="0"/>
          <w:numId w:val="40"/>
        </w:numPr>
      </w:pPr>
      <w:proofErr w:type="gramStart"/>
      <w:r>
        <w:t>[ ]</w:t>
      </w:r>
      <w:proofErr w:type="gramEnd"/>
      <w:r>
        <w:t xml:space="preserve"> Post-it note or visual trigger: __________________</w:t>
      </w:r>
    </w:p>
    <w:p w14:paraId="7C23136C" w14:textId="77777777" w:rsidR="00883778" w:rsidRDefault="00883778">
      <w:pPr>
        <w:pStyle w:val="Heading4"/>
      </w:pPr>
      <w:r>
        <w:t>Location Placement:</w:t>
      </w:r>
    </w:p>
    <w:p w14:paraId="68AD0C05" w14:textId="77777777" w:rsidR="00883778" w:rsidRDefault="00883778">
      <w:r>
        <w:t>Specific location for cue: __________________</w:t>
      </w:r>
    </w:p>
    <w:p w14:paraId="51B30A56" w14:textId="77777777" w:rsidR="00883778" w:rsidRDefault="00883778">
      <w:pPr>
        <w:pStyle w:val="Heading4"/>
      </w:pPr>
      <w:r>
        <w:t>Cue Layering Strategy:</w:t>
      </w:r>
    </w:p>
    <w:p w14:paraId="5CA05C02" w14:textId="77777777" w:rsidR="00883778" w:rsidRDefault="00883778">
      <w:r>
        <w:t>Secondary cue (backup reminder): __________________</w:t>
      </w:r>
    </w:p>
    <w:p w14:paraId="0EF69F9B" w14:textId="77777777" w:rsidR="00883778" w:rsidRDefault="00883778">
      <w:pPr>
        <w:pStyle w:val="Heading3"/>
      </w:pPr>
      <w:r>
        <w:t>C. Friction Engineering</w:t>
      </w:r>
    </w:p>
    <w:p w14:paraId="2655BFD9" w14:textId="77777777" w:rsidR="00883778" w:rsidRDefault="00883778">
      <w:r>
        <w:rPr>
          <w:i/>
          <w:iCs/>
        </w:rPr>
        <w:t>To prevent distractions, I will:</w:t>
      </w:r>
    </w:p>
    <w:p w14:paraId="42ADA6B2" w14:textId="77777777" w:rsidR="00883778" w:rsidRDefault="00883778">
      <w:pPr>
        <w:pStyle w:val="Heading4"/>
      </w:pPr>
      <w:r>
        <w:lastRenderedPageBreak/>
        <w:t>Time Friction (protecting your habit time window):</w:t>
      </w:r>
    </w:p>
    <w:p w14:paraId="1AE0E3B7" w14:textId="77777777" w:rsidR="00883778" w:rsidRDefault="00883778">
      <w:pPr>
        <w:pStyle w:val="SourceCodeLanguage"/>
      </w:pPr>
    </w:p>
    <w:p w14:paraId="408CB048" w14:textId="77777777" w:rsidR="00883778" w:rsidRDefault="00883778">
      <w:pPr>
        <w:pStyle w:val="SourceCode"/>
      </w:pPr>
      <w:r>
        <w:t>__________________ (e.g., block calendar, silence notifications)</w:t>
      </w:r>
    </w:p>
    <w:p w14:paraId="70539AF6" w14:textId="77777777" w:rsidR="00883778" w:rsidRDefault="00883778">
      <w:pPr>
        <w:pStyle w:val="Heading4"/>
      </w:pPr>
      <w:r>
        <w:t>Energy Friction (ensuring you have the mental/physical energy):</w:t>
      </w:r>
    </w:p>
    <w:p w14:paraId="526CC348" w14:textId="77777777" w:rsidR="00883778" w:rsidRDefault="00883778">
      <w:pPr>
        <w:pStyle w:val="SourceCodeLanguage"/>
      </w:pPr>
    </w:p>
    <w:p w14:paraId="318C7AFF" w14:textId="77777777" w:rsidR="00883778" w:rsidRDefault="00883778">
      <w:pPr>
        <w:pStyle w:val="SourceCode"/>
      </w:pPr>
      <w:r>
        <w:t>__________________ (e.g., prepare materials night before)</w:t>
      </w:r>
    </w:p>
    <w:p w14:paraId="75575A4E" w14:textId="77777777" w:rsidR="00883778" w:rsidRDefault="00883778">
      <w:pPr>
        <w:pStyle w:val="Heading4"/>
      </w:pPr>
      <w:r>
        <w:t>Distraction Friction (blocking competing priorities):</w:t>
      </w:r>
    </w:p>
    <w:p w14:paraId="33306217" w14:textId="77777777" w:rsidR="00883778" w:rsidRDefault="00883778">
      <w:pPr>
        <w:pStyle w:val="SourceCodeLanguage"/>
      </w:pPr>
    </w:p>
    <w:p w14:paraId="622FDAA7" w14:textId="77777777" w:rsidR="00883778" w:rsidRDefault="00883778">
      <w:pPr>
        <w:pStyle w:val="SourceCode"/>
      </w:pPr>
      <w:r>
        <w:t>__________________ (e.g., app blockers, do-not-disturb settings)</w:t>
      </w:r>
    </w:p>
    <w:p w14:paraId="60E431C0" w14:textId="77777777" w:rsidR="00883778" w:rsidRDefault="00883778">
      <w:pPr>
        <w:pStyle w:val="Heading3"/>
      </w:pPr>
      <w:r>
        <w:t>D. Ritual Enhancement</w:t>
      </w:r>
    </w:p>
    <w:p w14:paraId="2D5580F9" w14:textId="77777777" w:rsidR="00883778" w:rsidRDefault="00883778">
      <w:r>
        <w:rPr>
          <w:i/>
          <w:iCs/>
        </w:rPr>
        <w:t>To elevate this habit into a meaningful ritual, I will add these elements:</w:t>
      </w:r>
    </w:p>
    <w:p w14:paraId="44418B5A" w14:textId="77777777" w:rsidR="00883778" w:rsidRDefault="00883778">
      <w:pPr>
        <w:pStyle w:val="Heading4"/>
      </w:pPr>
      <w:r>
        <w:t>Physical Symbol:</w:t>
      </w:r>
    </w:p>
    <w:p w14:paraId="218BCCB2" w14:textId="77777777" w:rsidR="00883778" w:rsidRDefault="00883778">
      <w:pPr>
        <w:pStyle w:val="SourceCodeLanguage"/>
      </w:pPr>
    </w:p>
    <w:p w14:paraId="0B3889B5" w14:textId="77777777" w:rsidR="00883778" w:rsidRDefault="00883778">
      <w:pPr>
        <w:pStyle w:val="SourceCode"/>
      </w:pPr>
      <w:r>
        <w:t>__________________ (object that represents your founder identity)</w:t>
      </w:r>
    </w:p>
    <w:p w14:paraId="13078B58" w14:textId="77777777" w:rsidR="00883778" w:rsidRDefault="00883778">
      <w:pPr>
        <w:pStyle w:val="Heading4"/>
      </w:pPr>
      <w:r>
        <w:t>Sensory Element:</w:t>
      </w:r>
    </w:p>
    <w:p w14:paraId="2379775A" w14:textId="77777777" w:rsidR="00883778" w:rsidRDefault="00883778">
      <w:pPr>
        <w:pStyle w:val="SourceCodeLanguage"/>
      </w:pPr>
    </w:p>
    <w:p w14:paraId="05E47D02" w14:textId="77777777" w:rsidR="00883778" w:rsidRDefault="00883778">
      <w:pPr>
        <w:pStyle w:val="SourceCode"/>
      </w:pPr>
      <w:r>
        <w:t>__________________ (sound, scent, or tactile experience)</w:t>
      </w:r>
    </w:p>
    <w:p w14:paraId="299C69E1" w14:textId="77777777" w:rsidR="00883778" w:rsidRDefault="00883778">
      <w:pPr>
        <w:pStyle w:val="Heading4"/>
      </w:pPr>
      <w:r>
        <w:t>Language Pattern:</w:t>
      </w:r>
    </w:p>
    <w:p w14:paraId="7096A065" w14:textId="77777777" w:rsidR="00883778" w:rsidRDefault="00883778">
      <w:pPr>
        <w:pStyle w:val="SourceCodeLanguage"/>
      </w:pPr>
    </w:p>
    <w:p w14:paraId="5D9443B7" w14:textId="77777777" w:rsidR="00883778" w:rsidRDefault="00883778">
      <w:pPr>
        <w:pStyle w:val="SourceCode"/>
      </w:pPr>
      <w:r>
        <w:t>__________________ (words/phrase that frames the significance)</w:t>
      </w:r>
    </w:p>
    <w:p w14:paraId="1BF6BB71" w14:textId="77777777" w:rsidR="00883778" w:rsidRDefault="00883778">
      <w:pPr>
        <w:pBdr>
          <w:bottom w:val="single" w:sz="6" w:space="0" w:color="000000"/>
        </w:pBdr>
      </w:pPr>
    </w:p>
    <w:p w14:paraId="6381B078" w14:textId="77777777" w:rsidR="00883778" w:rsidRDefault="00883778"/>
    <w:p w14:paraId="015BE44F" w14:textId="77777777" w:rsidR="00883778" w:rsidRDefault="00883778">
      <w:pPr>
        <w:pStyle w:val="Heading2"/>
      </w:pPr>
      <w:r>
        <w:lastRenderedPageBreak/>
        <w:t>IMPLEMENTATION PROTOCOL</w:t>
      </w:r>
    </w:p>
    <w:p w14:paraId="3D524FB7" w14:textId="77777777" w:rsidR="00883778" w:rsidRDefault="00883778">
      <w:pPr>
        <w:pStyle w:val="Heading3"/>
      </w:pPr>
      <w:r>
        <w:t>Phase 1 (Days 1-7): Consistency Building</w:t>
      </w:r>
    </w:p>
    <w:p w14:paraId="19C8EEFC" w14:textId="77777777" w:rsidR="00883778" w:rsidRDefault="00883778">
      <w:r>
        <w:t>Focus solely on habit adherence without concern for impact or quality</w:t>
      </w:r>
    </w:p>
    <w:p w14:paraId="4C84EDC5" w14:textId="77777777" w:rsidR="00883778" w:rsidRDefault="00883778">
      <w:pPr>
        <w:pStyle w:val="Heading3"/>
      </w:pPr>
      <w:r>
        <w:t>Phase 2 (Days 8-14): System Refinement</w:t>
      </w:r>
    </w:p>
    <w:p w14:paraId="22A28F8F" w14:textId="77777777" w:rsidR="00883778" w:rsidRDefault="00883778">
      <w:r>
        <w:t>Evaluate and adjust environmental supports while maintaining the habit</w:t>
      </w:r>
    </w:p>
    <w:p w14:paraId="516A377E" w14:textId="77777777" w:rsidR="00883778" w:rsidRDefault="00883778">
      <w:pPr>
        <w:pStyle w:val="Heading3"/>
      </w:pPr>
      <w:r>
        <w:t>Phase 3 (Days 15-21): Integration and Expansion</w:t>
      </w:r>
    </w:p>
    <w:p w14:paraId="72DFAEBE" w14:textId="77777777" w:rsidR="00883778" w:rsidRDefault="00883778">
      <w:r>
        <w:t>Connect the habit to broader work patterns and consider complementary habits</w:t>
      </w:r>
    </w:p>
    <w:p w14:paraId="0A3FA44A" w14:textId="77777777" w:rsidR="00883778" w:rsidRDefault="00883778">
      <w:pPr>
        <w:pBdr>
          <w:bottom w:val="single" w:sz="6" w:space="0" w:color="000000"/>
        </w:pBdr>
      </w:pPr>
    </w:p>
    <w:p w14:paraId="468E68B3" w14:textId="77777777" w:rsidR="00883778" w:rsidRDefault="00883778"/>
    <w:p w14:paraId="60536F3F" w14:textId="77777777" w:rsidR="00883778" w:rsidRDefault="00883778">
      <w:pPr>
        <w:pStyle w:val="Heading2"/>
      </w:pPr>
      <w:r>
        <w:lastRenderedPageBreak/>
        <w:t>21-DAY TRACKING MATRIX</w:t>
      </w:r>
    </w:p>
    <w:p w14:paraId="7BDFA404" w14:textId="77777777" w:rsidR="00883778" w:rsidRDefault="00883778">
      <w:pPr>
        <w:pStyle w:val="Heading3"/>
      </w:pPr>
      <w:r>
        <w:t>Week 1: Consistency Building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187"/>
        <w:gridCol w:w="1269"/>
        <w:gridCol w:w="1938"/>
        <w:gridCol w:w="2606"/>
        <w:gridCol w:w="1737"/>
        <w:gridCol w:w="1283"/>
      </w:tblGrid>
      <w:tr w:rsidR="00883778" w14:paraId="4D194147" w14:textId="77777777">
        <w:tc>
          <w:tcPr>
            <w:tcW w:w="0" w:type="auto"/>
          </w:tcPr>
          <w:p w14:paraId="4DA42F61" w14:textId="77777777" w:rsidR="00883778" w:rsidRDefault="00883778">
            <w:r>
              <w:t>Day</w:t>
            </w:r>
          </w:p>
        </w:tc>
        <w:tc>
          <w:tcPr>
            <w:tcW w:w="0" w:type="auto"/>
          </w:tcPr>
          <w:p w14:paraId="2EBA74BB" w14:textId="77777777" w:rsidR="00883778" w:rsidRDefault="00883778">
            <w:r>
              <w:t>Date</w:t>
            </w:r>
          </w:p>
        </w:tc>
        <w:tc>
          <w:tcPr>
            <w:tcW w:w="0" w:type="auto"/>
          </w:tcPr>
          <w:p w14:paraId="421CF144" w14:textId="77777777" w:rsidR="00883778" w:rsidRDefault="00883778">
            <w:r>
              <w:t>Completed?</w:t>
            </w:r>
          </w:p>
        </w:tc>
        <w:tc>
          <w:tcPr>
            <w:tcW w:w="0" w:type="auto"/>
          </w:tcPr>
          <w:p w14:paraId="6B60948B" w14:textId="77777777" w:rsidR="00883778" w:rsidRDefault="00883778">
            <w:r>
              <w:t>System Rating (1-5)</w:t>
            </w:r>
          </w:p>
        </w:tc>
        <w:tc>
          <w:tcPr>
            <w:tcW w:w="0" w:type="auto"/>
          </w:tcPr>
          <w:p w14:paraId="732F8657" w14:textId="77777777" w:rsidR="00883778" w:rsidRDefault="00883778">
            <w:r>
              <w:t>Obstacles</w:t>
            </w:r>
          </w:p>
        </w:tc>
        <w:tc>
          <w:tcPr>
            <w:tcW w:w="0" w:type="auto"/>
          </w:tcPr>
          <w:p w14:paraId="01419C63" w14:textId="77777777" w:rsidR="00883778" w:rsidRDefault="00883778">
            <w:r>
              <w:t>Wins</w:t>
            </w:r>
          </w:p>
        </w:tc>
      </w:tr>
      <w:tr w:rsidR="00883778" w14:paraId="5ECA2536" w14:textId="77777777">
        <w:tc>
          <w:tcPr>
            <w:tcW w:w="0" w:type="auto"/>
          </w:tcPr>
          <w:p w14:paraId="5CEA2D4A" w14:textId="77777777" w:rsidR="00883778" w:rsidRDefault="00883778">
            <w:r>
              <w:t>1</w:t>
            </w:r>
          </w:p>
        </w:tc>
        <w:tc>
          <w:tcPr>
            <w:tcW w:w="0" w:type="auto"/>
          </w:tcPr>
          <w:p w14:paraId="1ED855CA" w14:textId="77777777" w:rsidR="00883778" w:rsidRDefault="00883778"/>
        </w:tc>
        <w:tc>
          <w:tcPr>
            <w:tcW w:w="0" w:type="auto"/>
          </w:tcPr>
          <w:p w14:paraId="6C5FDB0E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34639C87" w14:textId="77777777" w:rsidR="00883778" w:rsidRDefault="00883778"/>
        </w:tc>
        <w:tc>
          <w:tcPr>
            <w:tcW w:w="0" w:type="auto"/>
          </w:tcPr>
          <w:p w14:paraId="6C78A4DB" w14:textId="77777777" w:rsidR="00883778" w:rsidRDefault="00883778"/>
        </w:tc>
        <w:tc>
          <w:tcPr>
            <w:tcW w:w="0" w:type="auto"/>
          </w:tcPr>
          <w:p w14:paraId="6B596024" w14:textId="77777777" w:rsidR="00883778" w:rsidRDefault="00883778"/>
        </w:tc>
      </w:tr>
      <w:tr w:rsidR="00883778" w14:paraId="34C8B961" w14:textId="77777777">
        <w:tc>
          <w:tcPr>
            <w:tcW w:w="0" w:type="auto"/>
          </w:tcPr>
          <w:p w14:paraId="0C026442" w14:textId="77777777" w:rsidR="00883778" w:rsidRDefault="00883778">
            <w:r>
              <w:t>2</w:t>
            </w:r>
          </w:p>
        </w:tc>
        <w:tc>
          <w:tcPr>
            <w:tcW w:w="0" w:type="auto"/>
          </w:tcPr>
          <w:p w14:paraId="52CCF112" w14:textId="77777777" w:rsidR="00883778" w:rsidRDefault="00883778"/>
        </w:tc>
        <w:tc>
          <w:tcPr>
            <w:tcW w:w="0" w:type="auto"/>
          </w:tcPr>
          <w:p w14:paraId="1B49291E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60BB14C0" w14:textId="77777777" w:rsidR="00883778" w:rsidRDefault="00883778"/>
        </w:tc>
        <w:tc>
          <w:tcPr>
            <w:tcW w:w="0" w:type="auto"/>
          </w:tcPr>
          <w:p w14:paraId="0417F414" w14:textId="77777777" w:rsidR="00883778" w:rsidRDefault="00883778"/>
        </w:tc>
        <w:tc>
          <w:tcPr>
            <w:tcW w:w="0" w:type="auto"/>
          </w:tcPr>
          <w:p w14:paraId="25FB4D14" w14:textId="77777777" w:rsidR="00883778" w:rsidRDefault="00883778"/>
        </w:tc>
      </w:tr>
      <w:tr w:rsidR="00883778" w14:paraId="33D13FE3" w14:textId="77777777">
        <w:tc>
          <w:tcPr>
            <w:tcW w:w="0" w:type="auto"/>
          </w:tcPr>
          <w:p w14:paraId="137C9229" w14:textId="77777777" w:rsidR="00883778" w:rsidRDefault="00883778">
            <w:r>
              <w:t>3</w:t>
            </w:r>
          </w:p>
        </w:tc>
        <w:tc>
          <w:tcPr>
            <w:tcW w:w="0" w:type="auto"/>
          </w:tcPr>
          <w:p w14:paraId="2CFFF328" w14:textId="77777777" w:rsidR="00883778" w:rsidRDefault="00883778"/>
        </w:tc>
        <w:tc>
          <w:tcPr>
            <w:tcW w:w="0" w:type="auto"/>
          </w:tcPr>
          <w:p w14:paraId="72200B36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525B13F9" w14:textId="77777777" w:rsidR="00883778" w:rsidRDefault="00883778"/>
        </w:tc>
        <w:tc>
          <w:tcPr>
            <w:tcW w:w="0" w:type="auto"/>
          </w:tcPr>
          <w:p w14:paraId="0B1A0CF4" w14:textId="77777777" w:rsidR="00883778" w:rsidRDefault="00883778"/>
        </w:tc>
        <w:tc>
          <w:tcPr>
            <w:tcW w:w="0" w:type="auto"/>
          </w:tcPr>
          <w:p w14:paraId="016FA9C9" w14:textId="77777777" w:rsidR="00883778" w:rsidRDefault="00883778"/>
        </w:tc>
      </w:tr>
      <w:tr w:rsidR="00883778" w14:paraId="7D9645A9" w14:textId="77777777">
        <w:tc>
          <w:tcPr>
            <w:tcW w:w="0" w:type="auto"/>
          </w:tcPr>
          <w:p w14:paraId="7D8CC652" w14:textId="77777777" w:rsidR="00883778" w:rsidRDefault="00883778">
            <w:r>
              <w:t>4</w:t>
            </w:r>
          </w:p>
        </w:tc>
        <w:tc>
          <w:tcPr>
            <w:tcW w:w="0" w:type="auto"/>
          </w:tcPr>
          <w:p w14:paraId="1CA141D9" w14:textId="77777777" w:rsidR="00883778" w:rsidRDefault="00883778"/>
        </w:tc>
        <w:tc>
          <w:tcPr>
            <w:tcW w:w="0" w:type="auto"/>
          </w:tcPr>
          <w:p w14:paraId="7167DBE6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386BFDFE" w14:textId="77777777" w:rsidR="00883778" w:rsidRDefault="00883778"/>
        </w:tc>
        <w:tc>
          <w:tcPr>
            <w:tcW w:w="0" w:type="auto"/>
          </w:tcPr>
          <w:p w14:paraId="21FBC148" w14:textId="77777777" w:rsidR="00883778" w:rsidRDefault="00883778"/>
        </w:tc>
        <w:tc>
          <w:tcPr>
            <w:tcW w:w="0" w:type="auto"/>
          </w:tcPr>
          <w:p w14:paraId="5232AFFC" w14:textId="77777777" w:rsidR="00883778" w:rsidRDefault="00883778"/>
        </w:tc>
      </w:tr>
      <w:tr w:rsidR="00883778" w14:paraId="521488B0" w14:textId="77777777">
        <w:tc>
          <w:tcPr>
            <w:tcW w:w="0" w:type="auto"/>
          </w:tcPr>
          <w:p w14:paraId="08FB72E9" w14:textId="77777777" w:rsidR="00883778" w:rsidRDefault="00883778">
            <w:r>
              <w:t>5</w:t>
            </w:r>
          </w:p>
        </w:tc>
        <w:tc>
          <w:tcPr>
            <w:tcW w:w="0" w:type="auto"/>
          </w:tcPr>
          <w:p w14:paraId="31741A8E" w14:textId="77777777" w:rsidR="00883778" w:rsidRDefault="00883778"/>
        </w:tc>
        <w:tc>
          <w:tcPr>
            <w:tcW w:w="0" w:type="auto"/>
          </w:tcPr>
          <w:p w14:paraId="4E2B7F1E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75B89150" w14:textId="77777777" w:rsidR="00883778" w:rsidRDefault="00883778"/>
        </w:tc>
        <w:tc>
          <w:tcPr>
            <w:tcW w:w="0" w:type="auto"/>
          </w:tcPr>
          <w:p w14:paraId="44ABAE16" w14:textId="77777777" w:rsidR="00883778" w:rsidRDefault="00883778"/>
        </w:tc>
        <w:tc>
          <w:tcPr>
            <w:tcW w:w="0" w:type="auto"/>
          </w:tcPr>
          <w:p w14:paraId="09425DC8" w14:textId="77777777" w:rsidR="00883778" w:rsidRDefault="00883778"/>
        </w:tc>
      </w:tr>
      <w:tr w:rsidR="00883778" w14:paraId="6FBE941F" w14:textId="77777777">
        <w:tc>
          <w:tcPr>
            <w:tcW w:w="0" w:type="auto"/>
          </w:tcPr>
          <w:p w14:paraId="78CCA944" w14:textId="77777777" w:rsidR="00883778" w:rsidRDefault="00883778">
            <w:r>
              <w:t>6</w:t>
            </w:r>
          </w:p>
        </w:tc>
        <w:tc>
          <w:tcPr>
            <w:tcW w:w="0" w:type="auto"/>
          </w:tcPr>
          <w:p w14:paraId="5E869408" w14:textId="77777777" w:rsidR="00883778" w:rsidRDefault="00883778"/>
        </w:tc>
        <w:tc>
          <w:tcPr>
            <w:tcW w:w="0" w:type="auto"/>
          </w:tcPr>
          <w:p w14:paraId="6BE9DA2F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056430C4" w14:textId="77777777" w:rsidR="00883778" w:rsidRDefault="00883778"/>
        </w:tc>
        <w:tc>
          <w:tcPr>
            <w:tcW w:w="0" w:type="auto"/>
          </w:tcPr>
          <w:p w14:paraId="6FAF940F" w14:textId="77777777" w:rsidR="00883778" w:rsidRDefault="00883778"/>
        </w:tc>
        <w:tc>
          <w:tcPr>
            <w:tcW w:w="0" w:type="auto"/>
          </w:tcPr>
          <w:p w14:paraId="3DD000E1" w14:textId="77777777" w:rsidR="00883778" w:rsidRDefault="00883778"/>
        </w:tc>
      </w:tr>
      <w:tr w:rsidR="00883778" w14:paraId="5034994D" w14:textId="77777777">
        <w:tc>
          <w:tcPr>
            <w:tcW w:w="0" w:type="auto"/>
          </w:tcPr>
          <w:p w14:paraId="7D456809" w14:textId="77777777" w:rsidR="00883778" w:rsidRDefault="00883778">
            <w:r>
              <w:t>7</w:t>
            </w:r>
          </w:p>
        </w:tc>
        <w:tc>
          <w:tcPr>
            <w:tcW w:w="0" w:type="auto"/>
          </w:tcPr>
          <w:p w14:paraId="6AB52E5B" w14:textId="77777777" w:rsidR="00883778" w:rsidRDefault="00883778"/>
        </w:tc>
        <w:tc>
          <w:tcPr>
            <w:tcW w:w="0" w:type="auto"/>
          </w:tcPr>
          <w:p w14:paraId="43C05A76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455B2EF1" w14:textId="77777777" w:rsidR="00883778" w:rsidRDefault="00883778"/>
        </w:tc>
        <w:tc>
          <w:tcPr>
            <w:tcW w:w="0" w:type="auto"/>
          </w:tcPr>
          <w:p w14:paraId="5624B7BB" w14:textId="77777777" w:rsidR="00883778" w:rsidRDefault="00883778"/>
        </w:tc>
        <w:tc>
          <w:tcPr>
            <w:tcW w:w="0" w:type="auto"/>
          </w:tcPr>
          <w:p w14:paraId="59A95527" w14:textId="77777777" w:rsidR="00883778" w:rsidRDefault="00883778"/>
        </w:tc>
      </w:tr>
    </w:tbl>
    <w:p w14:paraId="0CE9FA8A" w14:textId="77777777" w:rsidR="00883778" w:rsidRDefault="00883778">
      <w:pPr>
        <w:pStyle w:val="Heading4"/>
      </w:pPr>
      <w:r>
        <w:t>Week 1 Reflection:</w:t>
      </w:r>
    </w:p>
    <w:p w14:paraId="073D3243" w14:textId="77777777" w:rsidR="00883778" w:rsidRDefault="00883778" w:rsidP="00883778">
      <w:pPr>
        <w:pStyle w:val="ListParagraph"/>
        <w:numPr>
          <w:ilvl w:val="0"/>
          <w:numId w:val="41"/>
        </w:numPr>
      </w:pPr>
      <w:r>
        <w:t>What patterns emerged in when/how I completed my habit?</w:t>
      </w:r>
    </w:p>
    <w:p w14:paraId="51BDFBAC" w14:textId="77777777" w:rsidR="00883778" w:rsidRDefault="00883778">
      <w:pPr>
        <w:pStyle w:val="SourceCodeLanguage"/>
      </w:pPr>
    </w:p>
    <w:p w14:paraId="006CCC55" w14:textId="77777777" w:rsidR="00883778" w:rsidRDefault="00883778">
      <w:pPr>
        <w:pStyle w:val="SourceCode"/>
      </w:pPr>
      <w:r>
        <w:t>__________________</w:t>
      </w:r>
    </w:p>
    <w:p w14:paraId="68E779FF" w14:textId="77777777" w:rsidR="00883778" w:rsidRDefault="00883778" w:rsidP="00883778">
      <w:pPr>
        <w:pStyle w:val="ListParagraph"/>
        <w:numPr>
          <w:ilvl w:val="0"/>
          <w:numId w:val="42"/>
        </w:numPr>
      </w:pPr>
      <w:r>
        <w:t>Which system elements worked most effectively?</w:t>
      </w:r>
    </w:p>
    <w:p w14:paraId="1340106B" w14:textId="77777777" w:rsidR="00883778" w:rsidRDefault="00883778">
      <w:pPr>
        <w:pStyle w:val="SourceCodeLanguage"/>
      </w:pPr>
    </w:p>
    <w:p w14:paraId="1BC2A394" w14:textId="77777777" w:rsidR="00883778" w:rsidRDefault="00883778">
      <w:pPr>
        <w:pStyle w:val="SourceCode"/>
      </w:pPr>
      <w:r>
        <w:t>__________________</w:t>
      </w:r>
    </w:p>
    <w:p w14:paraId="150A1BEA" w14:textId="77777777" w:rsidR="00883778" w:rsidRDefault="00883778" w:rsidP="00883778">
      <w:pPr>
        <w:pStyle w:val="ListParagraph"/>
        <w:numPr>
          <w:ilvl w:val="0"/>
          <w:numId w:val="43"/>
        </w:numPr>
      </w:pPr>
      <w:r>
        <w:t>What unexpected obstacles appeared?</w:t>
      </w:r>
    </w:p>
    <w:p w14:paraId="3FDDADDC" w14:textId="77777777" w:rsidR="00883778" w:rsidRDefault="00883778">
      <w:pPr>
        <w:pStyle w:val="SourceCodeLanguage"/>
      </w:pPr>
    </w:p>
    <w:p w14:paraId="3663A032" w14:textId="77777777" w:rsidR="00883778" w:rsidRDefault="00883778">
      <w:pPr>
        <w:pStyle w:val="SourceCode"/>
      </w:pPr>
      <w:r>
        <w:t>__________________</w:t>
      </w:r>
    </w:p>
    <w:p w14:paraId="27057EC0" w14:textId="77777777" w:rsidR="00883778" w:rsidRDefault="00883778" w:rsidP="00883778">
      <w:pPr>
        <w:pStyle w:val="ListParagraph"/>
        <w:numPr>
          <w:ilvl w:val="0"/>
          <w:numId w:val="44"/>
        </w:numPr>
      </w:pPr>
      <w:r>
        <w:t>What adjustments would make my system more robust?</w:t>
      </w:r>
    </w:p>
    <w:p w14:paraId="18DC4466" w14:textId="77777777" w:rsidR="00883778" w:rsidRDefault="00883778">
      <w:pPr>
        <w:pStyle w:val="SourceCodeLanguage"/>
      </w:pPr>
    </w:p>
    <w:p w14:paraId="5538BCD1" w14:textId="77777777" w:rsidR="00883778" w:rsidRDefault="00883778">
      <w:pPr>
        <w:pStyle w:val="SourceCode"/>
      </w:pPr>
      <w:r>
        <w:t>__________________</w:t>
      </w:r>
    </w:p>
    <w:p w14:paraId="7CB08DDE" w14:textId="77777777" w:rsidR="00883778" w:rsidRDefault="00883778">
      <w:pPr>
        <w:pStyle w:val="Heading3"/>
      </w:pPr>
      <w:r>
        <w:t>Week 2: System Refinement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187"/>
        <w:gridCol w:w="1269"/>
        <w:gridCol w:w="1938"/>
        <w:gridCol w:w="2606"/>
        <w:gridCol w:w="1737"/>
        <w:gridCol w:w="1283"/>
      </w:tblGrid>
      <w:tr w:rsidR="00883778" w14:paraId="16D603B6" w14:textId="77777777">
        <w:tc>
          <w:tcPr>
            <w:tcW w:w="0" w:type="auto"/>
          </w:tcPr>
          <w:p w14:paraId="1C3F65BA" w14:textId="77777777" w:rsidR="00883778" w:rsidRDefault="00883778">
            <w:r>
              <w:t>Day</w:t>
            </w:r>
          </w:p>
        </w:tc>
        <w:tc>
          <w:tcPr>
            <w:tcW w:w="0" w:type="auto"/>
          </w:tcPr>
          <w:p w14:paraId="472E4F96" w14:textId="77777777" w:rsidR="00883778" w:rsidRDefault="00883778">
            <w:r>
              <w:t>Date</w:t>
            </w:r>
          </w:p>
        </w:tc>
        <w:tc>
          <w:tcPr>
            <w:tcW w:w="0" w:type="auto"/>
          </w:tcPr>
          <w:p w14:paraId="56AFFE1D" w14:textId="77777777" w:rsidR="00883778" w:rsidRDefault="00883778">
            <w:r>
              <w:t>Completed?</w:t>
            </w:r>
          </w:p>
        </w:tc>
        <w:tc>
          <w:tcPr>
            <w:tcW w:w="0" w:type="auto"/>
          </w:tcPr>
          <w:p w14:paraId="38B48975" w14:textId="77777777" w:rsidR="00883778" w:rsidRDefault="00883778">
            <w:r>
              <w:t>System Rating (1-5)</w:t>
            </w:r>
          </w:p>
        </w:tc>
        <w:tc>
          <w:tcPr>
            <w:tcW w:w="0" w:type="auto"/>
          </w:tcPr>
          <w:p w14:paraId="010A2F11" w14:textId="77777777" w:rsidR="00883778" w:rsidRDefault="00883778">
            <w:r>
              <w:t>Obstacles</w:t>
            </w:r>
          </w:p>
        </w:tc>
        <w:tc>
          <w:tcPr>
            <w:tcW w:w="0" w:type="auto"/>
          </w:tcPr>
          <w:p w14:paraId="7EBC3F51" w14:textId="77777777" w:rsidR="00883778" w:rsidRDefault="00883778">
            <w:r>
              <w:t>Wins</w:t>
            </w:r>
          </w:p>
        </w:tc>
      </w:tr>
      <w:tr w:rsidR="00883778" w14:paraId="7A22A765" w14:textId="77777777">
        <w:tc>
          <w:tcPr>
            <w:tcW w:w="0" w:type="auto"/>
          </w:tcPr>
          <w:p w14:paraId="2B5910BF" w14:textId="77777777" w:rsidR="00883778" w:rsidRDefault="00883778">
            <w:r>
              <w:t>8</w:t>
            </w:r>
          </w:p>
        </w:tc>
        <w:tc>
          <w:tcPr>
            <w:tcW w:w="0" w:type="auto"/>
          </w:tcPr>
          <w:p w14:paraId="12E428A3" w14:textId="77777777" w:rsidR="00883778" w:rsidRDefault="00883778"/>
        </w:tc>
        <w:tc>
          <w:tcPr>
            <w:tcW w:w="0" w:type="auto"/>
          </w:tcPr>
          <w:p w14:paraId="55F79FFF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17C1EEFA" w14:textId="77777777" w:rsidR="00883778" w:rsidRDefault="00883778"/>
        </w:tc>
        <w:tc>
          <w:tcPr>
            <w:tcW w:w="0" w:type="auto"/>
          </w:tcPr>
          <w:p w14:paraId="05F9B189" w14:textId="77777777" w:rsidR="00883778" w:rsidRDefault="00883778"/>
        </w:tc>
        <w:tc>
          <w:tcPr>
            <w:tcW w:w="0" w:type="auto"/>
          </w:tcPr>
          <w:p w14:paraId="571C7789" w14:textId="77777777" w:rsidR="00883778" w:rsidRDefault="00883778"/>
        </w:tc>
      </w:tr>
      <w:tr w:rsidR="00883778" w14:paraId="135C078F" w14:textId="77777777">
        <w:tc>
          <w:tcPr>
            <w:tcW w:w="0" w:type="auto"/>
          </w:tcPr>
          <w:p w14:paraId="1E7CCBB9" w14:textId="77777777" w:rsidR="00883778" w:rsidRDefault="00883778">
            <w:r>
              <w:t>9</w:t>
            </w:r>
          </w:p>
        </w:tc>
        <w:tc>
          <w:tcPr>
            <w:tcW w:w="0" w:type="auto"/>
          </w:tcPr>
          <w:p w14:paraId="34A03F9D" w14:textId="77777777" w:rsidR="00883778" w:rsidRDefault="00883778"/>
        </w:tc>
        <w:tc>
          <w:tcPr>
            <w:tcW w:w="0" w:type="auto"/>
          </w:tcPr>
          <w:p w14:paraId="02B547D9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7F921330" w14:textId="77777777" w:rsidR="00883778" w:rsidRDefault="00883778"/>
        </w:tc>
        <w:tc>
          <w:tcPr>
            <w:tcW w:w="0" w:type="auto"/>
          </w:tcPr>
          <w:p w14:paraId="21F723F5" w14:textId="77777777" w:rsidR="00883778" w:rsidRDefault="00883778"/>
        </w:tc>
        <w:tc>
          <w:tcPr>
            <w:tcW w:w="0" w:type="auto"/>
          </w:tcPr>
          <w:p w14:paraId="212B40A7" w14:textId="77777777" w:rsidR="00883778" w:rsidRDefault="00883778"/>
        </w:tc>
      </w:tr>
      <w:tr w:rsidR="00883778" w14:paraId="4E2306AD" w14:textId="77777777">
        <w:tc>
          <w:tcPr>
            <w:tcW w:w="0" w:type="auto"/>
          </w:tcPr>
          <w:p w14:paraId="4C9AB7F7" w14:textId="77777777" w:rsidR="00883778" w:rsidRDefault="00883778">
            <w:r>
              <w:t>10</w:t>
            </w:r>
          </w:p>
        </w:tc>
        <w:tc>
          <w:tcPr>
            <w:tcW w:w="0" w:type="auto"/>
          </w:tcPr>
          <w:p w14:paraId="66904F5A" w14:textId="77777777" w:rsidR="00883778" w:rsidRDefault="00883778"/>
        </w:tc>
        <w:tc>
          <w:tcPr>
            <w:tcW w:w="0" w:type="auto"/>
          </w:tcPr>
          <w:p w14:paraId="49411A9E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61A700F4" w14:textId="77777777" w:rsidR="00883778" w:rsidRDefault="00883778"/>
        </w:tc>
        <w:tc>
          <w:tcPr>
            <w:tcW w:w="0" w:type="auto"/>
          </w:tcPr>
          <w:p w14:paraId="5EDC7D83" w14:textId="77777777" w:rsidR="00883778" w:rsidRDefault="00883778"/>
        </w:tc>
        <w:tc>
          <w:tcPr>
            <w:tcW w:w="0" w:type="auto"/>
          </w:tcPr>
          <w:p w14:paraId="4BC7E182" w14:textId="77777777" w:rsidR="00883778" w:rsidRDefault="00883778"/>
        </w:tc>
      </w:tr>
      <w:tr w:rsidR="00883778" w14:paraId="33DE8540" w14:textId="77777777">
        <w:tc>
          <w:tcPr>
            <w:tcW w:w="0" w:type="auto"/>
          </w:tcPr>
          <w:p w14:paraId="30C3FB82" w14:textId="77777777" w:rsidR="00883778" w:rsidRDefault="00883778">
            <w:r>
              <w:t>11</w:t>
            </w:r>
          </w:p>
        </w:tc>
        <w:tc>
          <w:tcPr>
            <w:tcW w:w="0" w:type="auto"/>
          </w:tcPr>
          <w:p w14:paraId="699469D7" w14:textId="77777777" w:rsidR="00883778" w:rsidRDefault="00883778"/>
        </w:tc>
        <w:tc>
          <w:tcPr>
            <w:tcW w:w="0" w:type="auto"/>
          </w:tcPr>
          <w:p w14:paraId="7DAD3F1C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7A5B057C" w14:textId="77777777" w:rsidR="00883778" w:rsidRDefault="00883778"/>
        </w:tc>
        <w:tc>
          <w:tcPr>
            <w:tcW w:w="0" w:type="auto"/>
          </w:tcPr>
          <w:p w14:paraId="10EE710B" w14:textId="77777777" w:rsidR="00883778" w:rsidRDefault="00883778"/>
        </w:tc>
        <w:tc>
          <w:tcPr>
            <w:tcW w:w="0" w:type="auto"/>
          </w:tcPr>
          <w:p w14:paraId="26736460" w14:textId="77777777" w:rsidR="00883778" w:rsidRDefault="00883778"/>
        </w:tc>
      </w:tr>
      <w:tr w:rsidR="00883778" w14:paraId="17FC2C2F" w14:textId="77777777">
        <w:tc>
          <w:tcPr>
            <w:tcW w:w="0" w:type="auto"/>
          </w:tcPr>
          <w:p w14:paraId="7AAAC1F0" w14:textId="77777777" w:rsidR="00883778" w:rsidRDefault="00883778">
            <w:r>
              <w:t>12</w:t>
            </w:r>
          </w:p>
        </w:tc>
        <w:tc>
          <w:tcPr>
            <w:tcW w:w="0" w:type="auto"/>
          </w:tcPr>
          <w:p w14:paraId="03DEFE4A" w14:textId="77777777" w:rsidR="00883778" w:rsidRDefault="00883778"/>
        </w:tc>
        <w:tc>
          <w:tcPr>
            <w:tcW w:w="0" w:type="auto"/>
          </w:tcPr>
          <w:p w14:paraId="1CCE1827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29815DA5" w14:textId="77777777" w:rsidR="00883778" w:rsidRDefault="00883778"/>
        </w:tc>
        <w:tc>
          <w:tcPr>
            <w:tcW w:w="0" w:type="auto"/>
          </w:tcPr>
          <w:p w14:paraId="62F255BC" w14:textId="77777777" w:rsidR="00883778" w:rsidRDefault="00883778"/>
        </w:tc>
        <w:tc>
          <w:tcPr>
            <w:tcW w:w="0" w:type="auto"/>
          </w:tcPr>
          <w:p w14:paraId="05D0027D" w14:textId="77777777" w:rsidR="00883778" w:rsidRDefault="00883778"/>
        </w:tc>
      </w:tr>
      <w:tr w:rsidR="00883778" w14:paraId="556F4DA4" w14:textId="77777777">
        <w:tc>
          <w:tcPr>
            <w:tcW w:w="0" w:type="auto"/>
          </w:tcPr>
          <w:p w14:paraId="4037D872" w14:textId="77777777" w:rsidR="00883778" w:rsidRDefault="00883778">
            <w:r>
              <w:t>13</w:t>
            </w:r>
          </w:p>
        </w:tc>
        <w:tc>
          <w:tcPr>
            <w:tcW w:w="0" w:type="auto"/>
          </w:tcPr>
          <w:p w14:paraId="3977714B" w14:textId="77777777" w:rsidR="00883778" w:rsidRDefault="00883778"/>
        </w:tc>
        <w:tc>
          <w:tcPr>
            <w:tcW w:w="0" w:type="auto"/>
          </w:tcPr>
          <w:p w14:paraId="364228F5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232A0943" w14:textId="77777777" w:rsidR="00883778" w:rsidRDefault="00883778"/>
        </w:tc>
        <w:tc>
          <w:tcPr>
            <w:tcW w:w="0" w:type="auto"/>
          </w:tcPr>
          <w:p w14:paraId="1EB2030B" w14:textId="77777777" w:rsidR="00883778" w:rsidRDefault="00883778"/>
        </w:tc>
        <w:tc>
          <w:tcPr>
            <w:tcW w:w="0" w:type="auto"/>
          </w:tcPr>
          <w:p w14:paraId="2E2B7D36" w14:textId="77777777" w:rsidR="00883778" w:rsidRDefault="00883778"/>
        </w:tc>
      </w:tr>
      <w:tr w:rsidR="00883778" w14:paraId="0D043228" w14:textId="77777777">
        <w:tc>
          <w:tcPr>
            <w:tcW w:w="0" w:type="auto"/>
          </w:tcPr>
          <w:p w14:paraId="2A02824B" w14:textId="77777777" w:rsidR="00883778" w:rsidRDefault="00883778">
            <w:r>
              <w:t>14</w:t>
            </w:r>
          </w:p>
        </w:tc>
        <w:tc>
          <w:tcPr>
            <w:tcW w:w="0" w:type="auto"/>
          </w:tcPr>
          <w:p w14:paraId="3D4D386F" w14:textId="77777777" w:rsidR="00883778" w:rsidRDefault="00883778"/>
        </w:tc>
        <w:tc>
          <w:tcPr>
            <w:tcW w:w="0" w:type="auto"/>
          </w:tcPr>
          <w:p w14:paraId="567AD536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41525F1F" w14:textId="77777777" w:rsidR="00883778" w:rsidRDefault="00883778"/>
        </w:tc>
        <w:tc>
          <w:tcPr>
            <w:tcW w:w="0" w:type="auto"/>
          </w:tcPr>
          <w:p w14:paraId="1017EE53" w14:textId="77777777" w:rsidR="00883778" w:rsidRDefault="00883778"/>
        </w:tc>
        <w:tc>
          <w:tcPr>
            <w:tcW w:w="0" w:type="auto"/>
          </w:tcPr>
          <w:p w14:paraId="011E9343" w14:textId="77777777" w:rsidR="00883778" w:rsidRDefault="00883778"/>
        </w:tc>
      </w:tr>
    </w:tbl>
    <w:p w14:paraId="7504E093" w14:textId="77777777" w:rsidR="00883778" w:rsidRDefault="00883778">
      <w:pPr>
        <w:pStyle w:val="Heading4"/>
      </w:pPr>
      <w:r>
        <w:t>Week 2 Reflection:</w:t>
      </w:r>
    </w:p>
    <w:p w14:paraId="57286E03" w14:textId="77777777" w:rsidR="00883778" w:rsidRDefault="00883778" w:rsidP="00883778">
      <w:pPr>
        <w:pStyle w:val="ListParagraph"/>
        <w:numPr>
          <w:ilvl w:val="0"/>
          <w:numId w:val="45"/>
        </w:numPr>
      </w:pPr>
      <w:r>
        <w:t>What patterns emerged in when/how I completed my habit?</w:t>
      </w:r>
    </w:p>
    <w:p w14:paraId="45113BE3" w14:textId="77777777" w:rsidR="00883778" w:rsidRDefault="00883778">
      <w:pPr>
        <w:pStyle w:val="SourceCodeLanguage"/>
      </w:pPr>
    </w:p>
    <w:p w14:paraId="4133424A" w14:textId="77777777" w:rsidR="00883778" w:rsidRDefault="00883778">
      <w:pPr>
        <w:pStyle w:val="SourceCode"/>
      </w:pPr>
      <w:r>
        <w:t>__________________</w:t>
      </w:r>
    </w:p>
    <w:p w14:paraId="6682EE04" w14:textId="77777777" w:rsidR="00883778" w:rsidRDefault="00883778" w:rsidP="00883778">
      <w:pPr>
        <w:pStyle w:val="ListParagraph"/>
        <w:numPr>
          <w:ilvl w:val="0"/>
          <w:numId w:val="46"/>
        </w:numPr>
      </w:pPr>
      <w:r>
        <w:t>Which system elements worked most effectively?</w:t>
      </w:r>
    </w:p>
    <w:p w14:paraId="47F20730" w14:textId="77777777" w:rsidR="00883778" w:rsidRDefault="00883778">
      <w:pPr>
        <w:pStyle w:val="SourceCodeLanguage"/>
      </w:pPr>
    </w:p>
    <w:p w14:paraId="2B0AA052" w14:textId="77777777" w:rsidR="00883778" w:rsidRDefault="00883778">
      <w:pPr>
        <w:pStyle w:val="SourceCode"/>
      </w:pPr>
      <w:r>
        <w:t>__________________</w:t>
      </w:r>
    </w:p>
    <w:p w14:paraId="51B52222" w14:textId="77777777" w:rsidR="00883778" w:rsidRDefault="00883778" w:rsidP="00883778">
      <w:pPr>
        <w:pStyle w:val="ListParagraph"/>
        <w:numPr>
          <w:ilvl w:val="0"/>
          <w:numId w:val="47"/>
        </w:numPr>
      </w:pPr>
      <w:r>
        <w:t>What unexpected obstacles appeared?</w:t>
      </w:r>
    </w:p>
    <w:p w14:paraId="2CEB62F8" w14:textId="77777777" w:rsidR="00883778" w:rsidRDefault="00883778">
      <w:pPr>
        <w:pStyle w:val="SourceCodeLanguage"/>
      </w:pPr>
    </w:p>
    <w:p w14:paraId="5D409E28" w14:textId="77777777" w:rsidR="00883778" w:rsidRDefault="00883778">
      <w:pPr>
        <w:pStyle w:val="SourceCode"/>
      </w:pPr>
      <w:r>
        <w:t>__________________</w:t>
      </w:r>
    </w:p>
    <w:p w14:paraId="13004B1C" w14:textId="77777777" w:rsidR="00883778" w:rsidRDefault="00883778" w:rsidP="00883778">
      <w:pPr>
        <w:pStyle w:val="ListParagraph"/>
        <w:numPr>
          <w:ilvl w:val="0"/>
          <w:numId w:val="48"/>
        </w:numPr>
      </w:pPr>
      <w:r>
        <w:lastRenderedPageBreak/>
        <w:t>What adjustments would make my system more robust?</w:t>
      </w:r>
    </w:p>
    <w:p w14:paraId="0D4E3E34" w14:textId="77777777" w:rsidR="00883778" w:rsidRDefault="00883778">
      <w:pPr>
        <w:pStyle w:val="SourceCodeLanguage"/>
      </w:pPr>
    </w:p>
    <w:p w14:paraId="0DB4F9E1" w14:textId="77777777" w:rsidR="00883778" w:rsidRDefault="00883778">
      <w:pPr>
        <w:pStyle w:val="SourceCode"/>
      </w:pPr>
      <w:r>
        <w:t>__________________</w:t>
      </w:r>
    </w:p>
    <w:p w14:paraId="72E2EDEC" w14:textId="77777777" w:rsidR="00883778" w:rsidRDefault="00883778">
      <w:pPr>
        <w:pStyle w:val="Heading3"/>
      </w:pPr>
      <w:r>
        <w:t>Week 3: Integration and Expansion</w:t>
      </w:r>
    </w:p>
    <w:tbl>
      <w:tblPr>
        <w:tblW w:w="0" w:type="dxa"/>
        <w:tblInd w:w="-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187"/>
        <w:gridCol w:w="1269"/>
        <w:gridCol w:w="1939"/>
        <w:gridCol w:w="2608"/>
        <w:gridCol w:w="1738"/>
        <w:gridCol w:w="1283"/>
      </w:tblGrid>
      <w:tr w:rsidR="00883778" w14:paraId="24D86AD4" w14:textId="77777777">
        <w:tc>
          <w:tcPr>
            <w:tcW w:w="0" w:type="auto"/>
          </w:tcPr>
          <w:p w14:paraId="06CE77FD" w14:textId="77777777" w:rsidR="00883778" w:rsidRDefault="00883778">
            <w:r>
              <w:t>Day</w:t>
            </w:r>
          </w:p>
        </w:tc>
        <w:tc>
          <w:tcPr>
            <w:tcW w:w="0" w:type="auto"/>
          </w:tcPr>
          <w:p w14:paraId="39DDE520" w14:textId="77777777" w:rsidR="00883778" w:rsidRDefault="00883778">
            <w:r>
              <w:t>Date</w:t>
            </w:r>
          </w:p>
        </w:tc>
        <w:tc>
          <w:tcPr>
            <w:tcW w:w="0" w:type="auto"/>
          </w:tcPr>
          <w:p w14:paraId="10ABC9A8" w14:textId="77777777" w:rsidR="00883778" w:rsidRDefault="00883778">
            <w:r>
              <w:t>Completed?</w:t>
            </w:r>
          </w:p>
        </w:tc>
        <w:tc>
          <w:tcPr>
            <w:tcW w:w="0" w:type="auto"/>
          </w:tcPr>
          <w:p w14:paraId="2963DB05" w14:textId="77777777" w:rsidR="00883778" w:rsidRDefault="00883778">
            <w:r>
              <w:t>System Rating (1-5)</w:t>
            </w:r>
          </w:p>
        </w:tc>
        <w:tc>
          <w:tcPr>
            <w:tcW w:w="0" w:type="auto"/>
          </w:tcPr>
          <w:p w14:paraId="76D61000" w14:textId="77777777" w:rsidR="00883778" w:rsidRDefault="00883778">
            <w:r>
              <w:t>Obstacles</w:t>
            </w:r>
          </w:p>
        </w:tc>
        <w:tc>
          <w:tcPr>
            <w:tcW w:w="0" w:type="auto"/>
          </w:tcPr>
          <w:p w14:paraId="0D30D141" w14:textId="77777777" w:rsidR="00883778" w:rsidRDefault="00883778">
            <w:r>
              <w:t>Wins</w:t>
            </w:r>
          </w:p>
        </w:tc>
      </w:tr>
      <w:tr w:rsidR="00883778" w14:paraId="37A1D339" w14:textId="77777777">
        <w:tc>
          <w:tcPr>
            <w:tcW w:w="0" w:type="auto"/>
          </w:tcPr>
          <w:p w14:paraId="1D87140B" w14:textId="77777777" w:rsidR="00883778" w:rsidRDefault="00883778">
            <w:r>
              <w:t>15</w:t>
            </w:r>
          </w:p>
        </w:tc>
        <w:tc>
          <w:tcPr>
            <w:tcW w:w="0" w:type="auto"/>
          </w:tcPr>
          <w:p w14:paraId="6218B958" w14:textId="77777777" w:rsidR="00883778" w:rsidRDefault="00883778"/>
        </w:tc>
        <w:tc>
          <w:tcPr>
            <w:tcW w:w="0" w:type="auto"/>
          </w:tcPr>
          <w:p w14:paraId="698B4C84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20036535" w14:textId="77777777" w:rsidR="00883778" w:rsidRDefault="00883778"/>
        </w:tc>
        <w:tc>
          <w:tcPr>
            <w:tcW w:w="0" w:type="auto"/>
          </w:tcPr>
          <w:p w14:paraId="3D4E6265" w14:textId="77777777" w:rsidR="00883778" w:rsidRDefault="00883778"/>
        </w:tc>
        <w:tc>
          <w:tcPr>
            <w:tcW w:w="0" w:type="auto"/>
          </w:tcPr>
          <w:p w14:paraId="032182C1" w14:textId="77777777" w:rsidR="00883778" w:rsidRDefault="00883778"/>
        </w:tc>
      </w:tr>
      <w:tr w:rsidR="00883778" w14:paraId="3D4A719B" w14:textId="77777777">
        <w:tc>
          <w:tcPr>
            <w:tcW w:w="0" w:type="auto"/>
          </w:tcPr>
          <w:p w14:paraId="5630F285" w14:textId="77777777" w:rsidR="00883778" w:rsidRDefault="00883778">
            <w:r>
              <w:t>16</w:t>
            </w:r>
          </w:p>
        </w:tc>
        <w:tc>
          <w:tcPr>
            <w:tcW w:w="0" w:type="auto"/>
          </w:tcPr>
          <w:p w14:paraId="2ED4CDBB" w14:textId="77777777" w:rsidR="00883778" w:rsidRDefault="00883778"/>
        </w:tc>
        <w:tc>
          <w:tcPr>
            <w:tcW w:w="0" w:type="auto"/>
          </w:tcPr>
          <w:p w14:paraId="34E54A9D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5B6C2E0B" w14:textId="77777777" w:rsidR="00883778" w:rsidRDefault="00883778"/>
        </w:tc>
        <w:tc>
          <w:tcPr>
            <w:tcW w:w="0" w:type="auto"/>
          </w:tcPr>
          <w:p w14:paraId="602F40FF" w14:textId="77777777" w:rsidR="00883778" w:rsidRDefault="00883778"/>
        </w:tc>
        <w:tc>
          <w:tcPr>
            <w:tcW w:w="0" w:type="auto"/>
          </w:tcPr>
          <w:p w14:paraId="0FDD7126" w14:textId="77777777" w:rsidR="00883778" w:rsidRDefault="00883778"/>
        </w:tc>
      </w:tr>
      <w:tr w:rsidR="00883778" w14:paraId="62C2B101" w14:textId="77777777">
        <w:tc>
          <w:tcPr>
            <w:tcW w:w="0" w:type="auto"/>
          </w:tcPr>
          <w:p w14:paraId="6BF526FD" w14:textId="77777777" w:rsidR="00883778" w:rsidRDefault="00883778">
            <w:r>
              <w:t>17</w:t>
            </w:r>
          </w:p>
        </w:tc>
        <w:tc>
          <w:tcPr>
            <w:tcW w:w="0" w:type="auto"/>
          </w:tcPr>
          <w:p w14:paraId="36E5B664" w14:textId="77777777" w:rsidR="00883778" w:rsidRDefault="00883778"/>
        </w:tc>
        <w:tc>
          <w:tcPr>
            <w:tcW w:w="0" w:type="auto"/>
          </w:tcPr>
          <w:p w14:paraId="2592E52F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0F6F0129" w14:textId="77777777" w:rsidR="00883778" w:rsidRDefault="00883778"/>
        </w:tc>
        <w:tc>
          <w:tcPr>
            <w:tcW w:w="0" w:type="auto"/>
          </w:tcPr>
          <w:p w14:paraId="308C4781" w14:textId="77777777" w:rsidR="00883778" w:rsidRDefault="00883778"/>
        </w:tc>
        <w:tc>
          <w:tcPr>
            <w:tcW w:w="0" w:type="auto"/>
          </w:tcPr>
          <w:p w14:paraId="109FEFE4" w14:textId="77777777" w:rsidR="00883778" w:rsidRDefault="00883778"/>
        </w:tc>
      </w:tr>
      <w:tr w:rsidR="00883778" w14:paraId="01611731" w14:textId="77777777">
        <w:tc>
          <w:tcPr>
            <w:tcW w:w="0" w:type="auto"/>
          </w:tcPr>
          <w:p w14:paraId="620D4F86" w14:textId="77777777" w:rsidR="00883778" w:rsidRDefault="00883778">
            <w:r>
              <w:t>18</w:t>
            </w:r>
          </w:p>
        </w:tc>
        <w:tc>
          <w:tcPr>
            <w:tcW w:w="0" w:type="auto"/>
          </w:tcPr>
          <w:p w14:paraId="33B0B18E" w14:textId="77777777" w:rsidR="00883778" w:rsidRDefault="00883778"/>
        </w:tc>
        <w:tc>
          <w:tcPr>
            <w:tcW w:w="0" w:type="auto"/>
          </w:tcPr>
          <w:p w14:paraId="1C986151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1CDA13E7" w14:textId="77777777" w:rsidR="00883778" w:rsidRDefault="00883778"/>
        </w:tc>
        <w:tc>
          <w:tcPr>
            <w:tcW w:w="0" w:type="auto"/>
          </w:tcPr>
          <w:p w14:paraId="753A5696" w14:textId="77777777" w:rsidR="00883778" w:rsidRDefault="00883778"/>
        </w:tc>
        <w:tc>
          <w:tcPr>
            <w:tcW w:w="0" w:type="auto"/>
          </w:tcPr>
          <w:p w14:paraId="5A18B83E" w14:textId="77777777" w:rsidR="00883778" w:rsidRDefault="00883778"/>
        </w:tc>
      </w:tr>
      <w:tr w:rsidR="00883778" w14:paraId="2B48B1C0" w14:textId="77777777">
        <w:tc>
          <w:tcPr>
            <w:tcW w:w="0" w:type="auto"/>
          </w:tcPr>
          <w:p w14:paraId="04C35F2A" w14:textId="77777777" w:rsidR="00883778" w:rsidRDefault="00883778">
            <w:r>
              <w:t>19</w:t>
            </w:r>
          </w:p>
        </w:tc>
        <w:tc>
          <w:tcPr>
            <w:tcW w:w="0" w:type="auto"/>
          </w:tcPr>
          <w:p w14:paraId="56266FC0" w14:textId="77777777" w:rsidR="00883778" w:rsidRDefault="00883778"/>
        </w:tc>
        <w:tc>
          <w:tcPr>
            <w:tcW w:w="0" w:type="auto"/>
          </w:tcPr>
          <w:p w14:paraId="1B9A0583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7ED22BE8" w14:textId="77777777" w:rsidR="00883778" w:rsidRDefault="00883778"/>
        </w:tc>
        <w:tc>
          <w:tcPr>
            <w:tcW w:w="0" w:type="auto"/>
          </w:tcPr>
          <w:p w14:paraId="5FEB61C2" w14:textId="77777777" w:rsidR="00883778" w:rsidRDefault="00883778"/>
        </w:tc>
        <w:tc>
          <w:tcPr>
            <w:tcW w:w="0" w:type="auto"/>
          </w:tcPr>
          <w:p w14:paraId="641240B1" w14:textId="77777777" w:rsidR="00883778" w:rsidRDefault="00883778"/>
        </w:tc>
      </w:tr>
      <w:tr w:rsidR="00883778" w14:paraId="0DB4294B" w14:textId="77777777">
        <w:tc>
          <w:tcPr>
            <w:tcW w:w="0" w:type="auto"/>
          </w:tcPr>
          <w:p w14:paraId="1ED7D85C" w14:textId="77777777" w:rsidR="00883778" w:rsidRDefault="00883778">
            <w:r>
              <w:t>20</w:t>
            </w:r>
          </w:p>
        </w:tc>
        <w:tc>
          <w:tcPr>
            <w:tcW w:w="0" w:type="auto"/>
          </w:tcPr>
          <w:p w14:paraId="59941172" w14:textId="77777777" w:rsidR="00883778" w:rsidRDefault="00883778"/>
        </w:tc>
        <w:tc>
          <w:tcPr>
            <w:tcW w:w="0" w:type="auto"/>
          </w:tcPr>
          <w:p w14:paraId="206E1BF5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3B333BCE" w14:textId="77777777" w:rsidR="00883778" w:rsidRDefault="00883778"/>
        </w:tc>
        <w:tc>
          <w:tcPr>
            <w:tcW w:w="0" w:type="auto"/>
          </w:tcPr>
          <w:p w14:paraId="378A1159" w14:textId="77777777" w:rsidR="00883778" w:rsidRDefault="00883778"/>
        </w:tc>
        <w:tc>
          <w:tcPr>
            <w:tcW w:w="0" w:type="auto"/>
          </w:tcPr>
          <w:p w14:paraId="46C8500F" w14:textId="77777777" w:rsidR="00883778" w:rsidRDefault="00883778"/>
        </w:tc>
      </w:tr>
      <w:tr w:rsidR="00883778" w14:paraId="1175667B" w14:textId="77777777">
        <w:tc>
          <w:tcPr>
            <w:tcW w:w="0" w:type="auto"/>
          </w:tcPr>
          <w:p w14:paraId="53A0CD8E" w14:textId="77777777" w:rsidR="00883778" w:rsidRDefault="00883778">
            <w:r>
              <w:t>21</w:t>
            </w:r>
          </w:p>
        </w:tc>
        <w:tc>
          <w:tcPr>
            <w:tcW w:w="0" w:type="auto"/>
          </w:tcPr>
          <w:p w14:paraId="5AFA99F9" w14:textId="77777777" w:rsidR="00883778" w:rsidRDefault="00883778"/>
        </w:tc>
        <w:tc>
          <w:tcPr>
            <w:tcW w:w="0" w:type="auto"/>
          </w:tcPr>
          <w:p w14:paraId="5AF1DA0B" w14:textId="77777777" w:rsidR="00883778" w:rsidRDefault="00883778">
            <w:r>
              <w:t>□</w:t>
            </w:r>
          </w:p>
        </w:tc>
        <w:tc>
          <w:tcPr>
            <w:tcW w:w="0" w:type="auto"/>
          </w:tcPr>
          <w:p w14:paraId="0B46CA1E" w14:textId="77777777" w:rsidR="00883778" w:rsidRDefault="00883778"/>
        </w:tc>
        <w:tc>
          <w:tcPr>
            <w:tcW w:w="0" w:type="auto"/>
          </w:tcPr>
          <w:p w14:paraId="35C48683" w14:textId="77777777" w:rsidR="00883778" w:rsidRDefault="00883778"/>
        </w:tc>
        <w:tc>
          <w:tcPr>
            <w:tcW w:w="0" w:type="auto"/>
          </w:tcPr>
          <w:p w14:paraId="4F693079" w14:textId="77777777" w:rsidR="00883778" w:rsidRDefault="00883778"/>
        </w:tc>
      </w:tr>
    </w:tbl>
    <w:p w14:paraId="5FE92BF6" w14:textId="77777777" w:rsidR="00883778" w:rsidRDefault="00883778">
      <w:pPr>
        <w:pStyle w:val="Heading4"/>
      </w:pPr>
      <w:r>
        <w:t>Week 3 Reflection:</w:t>
      </w:r>
    </w:p>
    <w:p w14:paraId="0F486DD0" w14:textId="77777777" w:rsidR="00883778" w:rsidRDefault="00883778" w:rsidP="00883778">
      <w:pPr>
        <w:pStyle w:val="ListParagraph"/>
        <w:numPr>
          <w:ilvl w:val="0"/>
          <w:numId w:val="49"/>
        </w:numPr>
      </w:pPr>
      <w:r>
        <w:t>What patterns emerged in when/how I completed my habit?</w:t>
      </w:r>
    </w:p>
    <w:p w14:paraId="68A97830" w14:textId="77777777" w:rsidR="00883778" w:rsidRDefault="00883778">
      <w:pPr>
        <w:pStyle w:val="SourceCodeLanguage"/>
      </w:pPr>
    </w:p>
    <w:p w14:paraId="4874A90C" w14:textId="77777777" w:rsidR="00883778" w:rsidRDefault="00883778">
      <w:pPr>
        <w:pStyle w:val="SourceCode"/>
      </w:pPr>
      <w:r>
        <w:t>__________________</w:t>
      </w:r>
    </w:p>
    <w:p w14:paraId="3E860282" w14:textId="77777777" w:rsidR="00883778" w:rsidRDefault="00883778" w:rsidP="00883778">
      <w:pPr>
        <w:pStyle w:val="ListParagraph"/>
        <w:numPr>
          <w:ilvl w:val="0"/>
          <w:numId w:val="50"/>
        </w:numPr>
      </w:pPr>
      <w:r>
        <w:t>Which system elements worked most effectively?</w:t>
      </w:r>
    </w:p>
    <w:p w14:paraId="361B0434" w14:textId="77777777" w:rsidR="00883778" w:rsidRDefault="00883778">
      <w:pPr>
        <w:pStyle w:val="SourceCodeLanguage"/>
      </w:pPr>
    </w:p>
    <w:p w14:paraId="457D039A" w14:textId="77777777" w:rsidR="00883778" w:rsidRDefault="00883778">
      <w:pPr>
        <w:pStyle w:val="SourceCode"/>
      </w:pPr>
      <w:r>
        <w:t>__________________</w:t>
      </w:r>
    </w:p>
    <w:p w14:paraId="67FFF413" w14:textId="77777777" w:rsidR="00883778" w:rsidRDefault="00883778" w:rsidP="00883778">
      <w:pPr>
        <w:pStyle w:val="ListParagraph"/>
        <w:numPr>
          <w:ilvl w:val="0"/>
          <w:numId w:val="51"/>
        </w:numPr>
      </w:pPr>
      <w:r>
        <w:t>What unexpected obstacles appeared?</w:t>
      </w:r>
    </w:p>
    <w:p w14:paraId="61436188" w14:textId="77777777" w:rsidR="00883778" w:rsidRDefault="00883778">
      <w:pPr>
        <w:pStyle w:val="SourceCodeLanguage"/>
      </w:pPr>
    </w:p>
    <w:p w14:paraId="71017612" w14:textId="77777777" w:rsidR="00883778" w:rsidRDefault="00883778">
      <w:pPr>
        <w:pStyle w:val="SourceCode"/>
      </w:pPr>
      <w:r>
        <w:t>__________________</w:t>
      </w:r>
    </w:p>
    <w:p w14:paraId="601B7E4F" w14:textId="77777777" w:rsidR="00883778" w:rsidRDefault="00883778" w:rsidP="00883778">
      <w:pPr>
        <w:pStyle w:val="ListParagraph"/>
        <w:numPr>
          <w:ilvl w:val="0"/>
          <w:numId w:val="52"/>
        </w:numPr>
      </w:pPr>
      <w:r>
        <w:lastRenderedPageBreak/>
        <w:t>What adjustments would make my system more robust?</w:t>
      </w:r>
    </w:p>
    <w:p w14:paraId="19C97A96" w14:textId="77777777" w:rsidR="00883778" w:rsidRDefault="00883778">
      <w:pPr>
        <w:pStyle w:val="SourceCodeLanguage"/>
      </w:pPr>
    </w:p>
    <w:p w14:paraId="617096D2" w14:textId="77777777" w:rsidR="00883778" w:rsidRDefault="00883778">
      <w:pPr>
        <w:pStyle w:val="SourceCode"/>
      </w:pPr>
      <w:r>
        <w:t>__________________</w:t>
      </w:r>
    </w:p>
    <w:p w14:paraId="3756D752" w14:textId="77777777" w:rsidR="00883778" w:rsidRDefault="00883778">
      <w:pPr>
        <w:pBdr>
          <w:bottom w:val="single" w:sz="6" w:space="0" w:color="000000"/>
        </w:pBdr>
      </w:pPr>
    </w:p>
    <w:p w14:paraId="198F473F" w14:textId="77777777" w:rsidR="00883778" w:rsidRDefault="00883778"/>
    <w:p w14:paraId="28AD094A" w14:textId="77777777" w:rsidR="00883778" w:rsidRDefault="00883778">
      <w:pPr>
        <w:pStyle w:val="Heading2"/>
      </w:pPr>
      <w:r>
        <w:lastRenderedPageBreak/>
        <w:t>21-DAY COMPLETION REVIEW</w:t>
      </w:r>
    </w:p>
    <w:p w14:paraId="114A27B7" w14:textId="77777777" w:rsidR="00883778" w:rsidRDefault="00883778" w:rsidP="00883778">
      <w:pPr>
        <w:pStyle w:val="ListParagraph"/>
        <w:numPr>
          <w:ilvl w:val="0"/>
          <w:numId w:val="53"/>
        </w:numPr>
      </w:pPr>
      <w:r>
        <w:t>How has this habit influenced my founder identity?</w:t>
      </w:r>
    </w:p>
    <w:p w14:paraId="64E24410" w14:textId="77777777" w:rsidR="00883778" w:rsidRDefault="00883778">
      <w:pPr>
        <w:pStyle w:val="SourceCodeLanguage"/>
      </w:pPr>
    </w:p>
    <w:p w14:paraId="5759F693" w14:textId="77777777" w:rsidR="00883778" w:rsidRDefault="00883778">
      <w:pPr>
        <w:pStyle w:val="SourceCode"/>
      </w:pPr>
      <w:r>
        <w:t>__________________</w:t>
      </w:r>
    </w:p>
    <w:p w14:paraId="31553A4C" w14:textId="77777777" w:rsidR="00883778" w:rsidRDefault="00883778" w:rsidP="00883778">
      <w:pPr>
        <w:pStyle w:val="ListParagraph"/>
        <w:numPr>
          <w:ilvl w:val="0"/>
          <w:numId w:val="54"/>
        </w:numPr>
      </w:pPr>
      <w:r>
        <w:t>What evidence do I now have that I am embodying my manifesto?</w:t>
      </w:r>
    </w:p>
    <w:p w14:paraId="2DAA47BB" w14:textId="77777777" w:rsidR="00883778" w:rsidRDefault="00883778">
      <w:pPr>
        <w:pStyle w:val="SourceCodeLanguage"/>
      </w:pPr>
    </w:p>
    <w:p w14:paraId="788EADC4" w14:textId="77777777" w:rsidR="00883778" w:rsidRDefault="00883778">
      <w:pPr>
        <w:pStyle w:val="SourceCode"/>
      </w:pPr>
      <w:r>
        <w:t>__________________</w:t>
      </w:r>
    </w:p>
    <w:p w14:paraId="14AD3A6E" w14:textId="77777777" w:rsidR="00883778" w:rsidRDefault="00883778" w:rsidP="00883778">
      <w:pPr>
        <w:pStyle w:val="ListParagraph"/>
        <w:numPr>
          <w:ilvl w:val="0"/>
          <w:numId w:val="55"/>
        </w:numPr>
      </w:pPr>
      <w:r>
        <w:t>What complementary habit might strengthen this identity further?</w:t>
      </w:r>
    </w:p>
    <w:p w14:paraId="54A75BF6" w14:textId="77777777" w:rsidR="00883778" w:rsidRDefault="00883778">
      <w:pPr>
        <w:pStyle w:val="SourceCodeLanguage"/>
      </w:pPr>
    </w:p>
    <w:p w14:paraId="337FC994" w14:textId="77777777" w:rsidR="00883778" w:rsidRDefault="00883778">
      <w:pPr>
        <w:pStyle w:val="SourceCode"/>
      </w:pPr>
      <w:r>
        <w:t>__________________</w:t>
      </w:r>
    </w:p>
    <w:p w14:paraId="48650B1B" w14:textId="77777777" w:rsidR="00883778" w:rsidRDefault="00883778" w:rsidP="00883778">
      <w:pPr>
        <w:pStyle w:val="ListParagraph"/>
        <w:numPr>
          <w:ilvl w:val="0"/>
          <w:numId w:val="56"/>
        </w:numPr>
      </w:pPr>
      <w:r>
        <w:t>How might I evolve this system as my identity develops?</w:t>
      </w:r>
    </w:p>
    <w:p w14:paraId="6767EA91" w14:textId="77777777" w:rsidR="00883778" w:rsidRDefault="00883778">
      <w:pPr>
        <w:pStyle w:val="SourceCodeLanguage"/>
      </w:pPr>
    </w:p>
    <w:p w14:paraId="189E9BC3" w14:textId="77777777" w:rsidR="00883778" w:rsidRDefault="00883778">
      <w:pPr>
        <w:pStyle w:val="SourceCode"/>
      </w:pPr>
      <w:r>
        <w:t>__________________</w:t>
      </w:r>
    </w:p>
    <w:p w14:paraId="17CA4E93" w14:textId="77777777" w:rsidR="00883778" w:rsidRDefault="00883778">
      <w:pPr>
        <w:pBdr>
          <w:bottom w:val="single" w:sz="6" w:space="0" w:color="000000"/>
        </w:pBdr>
      </w:pPr>
    </w:p>
    <w:p w14:paraId="473522DC" w14:textId="77777777" w:rsidR="00883778" w:rsidRDefault="00883778"/>
    <w:p w14:paraId="0AC7262E" w14:textId="5C873A5F" w:rsidR="00E8404A" w:rsidRPr="00E8404A" w:rsidRDefault="00883778" w:rsidP="00794C01">
      <w:r>
        <w:rPr>
          <w:i/>
          <w:iCs/>
        </w:rPr>
        <w:t xml:space="preserve">This tracker is part of the </w:t>
      </w:r>
      <w:proofErr w:type="spellStart"/>
      <w:r>
        <w:rPr>
          <w:i/>
          <w:iCs/>
        </w:rPr>
        <w:t>OneDay</w:t>
      </w:r>
      <w:proofErr w:type="spellEnd"/>
      <w:r>
        <w:rPr>
          <w:i/>
          <w:iCs/>
        </w:rPr>
        <w:t xml:space="preserve"> MBA series on identity-driven founder growth.</w:t>
      </w:r>
    </w:p>
    <w:sectPr w:rsidR="00E8404A" w:rsidRPr="00E8404A" w:rsidSect="00A50540">
      <w:headerReference w:type="default" r:id="rId7"/>
      <w:footerReference w:type="default" r:id="rId8"/>
      <w:type w:val="continuous"/>
      <w:pgSz w:w="12240" w:h="15840" w:code="1"/>
      <w:pgMar w:top="144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01270" w14:textId="77777777" w:rsidR="00532FEC" w:rsidRDefault="00532FEC">
      <w:r>
        <w:separator/>
      </w:r>
    </w:p>
  </w:endnote>
  <w:endnote w:type="continuationSeparator" w:id="0">
    <w:p w14:paraId="1A19F2D2" w14:textId="77777777" w:rsidR="00532FEC" w:rsidRDefault="0053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D43F6" w14:textId="77777777" w:rsidR="00C16461" w:rsidRPr="00040395" w:rsidRDefault="00DE5F7D" w:rsidP="00040395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950"/>
        <w:tab w:val="right" w:pos="10080"/>
      </w:tabs>
      <w:ind w:left="0"/>
      <w:rPr>
        <w:rFonts w:ascii="Open Sans" w:hAnsi="Open Sans"/>
      </w:rPr>
    </w:pPr>
    <w:r>
      <w:tab/>
    </w:r>
    <w:r w:rsidRPr="004D3E56">
      <w:rPr>
        <w:rFonts w:ascii="Open Sans" w:hAnsi="Open Sans"/>
      </w:rPr>
      <w:t xml:space="preserve">Page </w:t>
    </w:r>
    <w:r w:rsidRPr="004D3E56">
      <w:rPr>
        <w:rStyle w:val="PageNumber"/>
      </w:rPr>
      <w:fldChar w:fldCharType="begin"/>
    </w:r>
    <w:r w:rsidRPr="004D3E56">
      <w:rPr>
        <w:rStyle w:val="PageNumber"/>
      </w:rPr>
      <w:instrText xml:space="preserve"> PAGE </w:instrText>
    </w:r>
    <w:r w:rsidRPr="004D3E56">
      <w:rPr>
        <w:rStyle w:val="PageNumber"/>
      </w:rPr>
      <w:fldChar w:fldCharType="separate"/>
    </w:r>
    <w:r w:rsidR="00040395">
      <w:rPr>
        <w:rStyle w:val="PageNumber"/>
        <w:noProof/>
      </w:rPr>
      <w:t>1</w:t>
    </w:r>
    <w:r w:rsidRPr="004D3E5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1C0A6" w14:textId="77777777" w:rsidR="00532FEC" w:rsidRDefault="00532FEC">
      <w:r>
        <w:separator/>
      </w:r>
    </w:p>
  </w:footnote>
  <w:footnote w:type="continuationSeparator" w:id="0">
    <w:p w14:paraId="3205E601" w14:textId="77777777" w:rsidR="00532FEC" w:rsidRDefault="00532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84AE3" w14:textId="4160C140" w:rsidR="00C16461" w:rsidRPr="00040395" w:rsidRDefault="007E3470" w:rsidP="00040395">
    <w:pPr>
      <w:pStyle w:val="Header"/>
      <w:tabs>
        <w:tab w:val="clear" w:pos="4320"/>
        <w:tab w:val="clear" w:pos="8640"/>
        <w:tab w:val="center" w:pos="5040"/>
        <w:tab w:val="right" w:pos="10080"/>
      </w:tabs>
      <w:ind w:left="0"/>
      <w:rPr>
        <w:i/>
      </w:rPr>
    </w:pPr>
    <w:proofErr w:type="spellStart"/>
    <w:r>
      <w:t>MoxyWolf</w:t>
    </w:r>
    <w:proofErr w:type="spellEnd"/>
    <w:r>
      <w:t xml:space="preserve"> LLC</w:t>
    </w:r>
    <w:r w:rsidR="00DE5F7D" w:rsidRPr="004D3E56">
      <w:tab/>
    </w:r>
    <w:r w:rsidR="00DE5F7D" w:rsidRPr="004D3E56">
      <w:tab/>
    </w:r>
    <w:r w:rsidR="00DE5F7D" w:rsidRPr="004D3E56">
      <w:rPr>
        <w:i/>
      </w:rPr>
      <w:fldChar w:fldCharType="begin"/>
    </w:r>
    <w:r w:rsidR="00DE5F7D" w:rsidRPr="004D3E56">
      <w:rPr>
        <w:i/>
      </w:rPr>
      <w:instrText xml:space="preserve"> TITLE   \* MERGEFORMAT </w:instrText>
    </w:r>
    <w:r w:rsidR="00DE5F7D" w:rsidRPr="004D3E56">
      <w:rPr>
        <w:i/>
      </w:rPr>
      <w:fldChar w:fldCharType="separate"/>
    </w:r>
    <w:r w:rsidR="00883778">
      <w:rPr>
        <w:i/>
      </w:rPr>
      <w:t>Founder Habit System Tracker</w:t>
    </w:r>
    <w:r w:rsidR="00DE5F7D" w:rsidRPr="004D3E56"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0EAB"/>
    <w:multiLevelType w:val="hybridMultilevel"/>
    <w:tmpl w:val="284EC374"/>
    <w:lvl w:ilvl="0" w:tplc="5ED487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E6CE2A82">
      <w:start w:val="1"/>
      <w:numFmt w:val="bullet"/>
      <w:pStyle w:val="MyBullet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b w:val="0"/>
        <w:i w:val="0"/>
        <w:color w:val="000000"/>
        <w:sz w:val="24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40F5CAD"/>
    <w:multiLevelType w:val="multilevel"/>
    <w:tmpl w:val="48AC7862"/>
    <w:styleLink w:val="PCINumberedList"/>
    <w:lvl w:ilvl="0">
      <w:start w:val="1"/>
      <w:numFmt w:val="decimal"/>
      <w:lvlText w:val="%1)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upperLetter"/>
      <w:lvlText w:val="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9000"/>
        </w:tabs>
        <w:ind w:left="86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9720"/>
        </w:tabs>
        <w:ind w:left="93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10440"/>
        </w:tabs>
        <w:ind w:left="10080" w:firstLine="0"/>
      </w:pPr>
      <w:rPr>
        <w:rFonts w:hint="default"/>
      </w:rPr>
    </w:lvl>
  </w:abstractNum>
  <w:abstractNum w:abstractNumId="2" w15:restartNumberingAfterBreak="0">
    <w:nsid w:val="04EF75D7"/>
    <w:multiLevelType w:val="hybridMultilevel"/>
    <w:tmpl w:val="74485F5E"/>
    <w:lvl w:ilvl="0" w:tplc="335E0B42">
      <w:start w:val="1"/>
      <w:numFmt w:val="bullet"/>
      <w:pStyle w:val="TableBullet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E000F"/>
    <w:multiLevelType w:val="multilevel"/>
    <w:tmpl w:val="872E96F8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  <w:sz w:val="20"/>
        <w:szCs w:val="20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4" w15:restartNumberingAfterBreak="0">
    <w:nsid w:val="0B0A3276"/>
    <w:multiLevelType w:val="multilevel"/>
    <w:tmpl w:val="476C67E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0B1A11AD"/>
    <w:multiLevelType w:val="multilevel"/>
    <w:tmpl w:val="08A02C12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6" w15:restartNumberingAfterBreak="0">
    <w:nsid w:val="0E8B2F45"/>
    <w:multiLevelType w:val="multilevel"/>
    <w:tmpl w:val="688E899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0F3F0AC8"/>
    <w:multiLevelType w:val="multilevel"/>
    <w:tmpl w:val="8C84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A202D"/>
    <w:multiLevelType w:val="multilevel"/>
    <w:tmpl w:val="10D6258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1036287E"/>
    <w:multiLevelType w:val="multilevel"/>
    <w:tmpl w:val="EE0E567E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0" w15:restartNumberingAfterBreak="0">
    <w:nsid w:val="119D647D"/>
    <w:multiLevelType w:val="multilevel"/>
    <w:tmpl w:val="C1C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70AD3"/>
    <w:multiLevelType w:val="multilevel"/>
    <w:tmpl w:val="F6A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D4684"/>
    <w:multiLevelType w:val="multilevel"/>
    <w:tmpl w:val="11E263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3" w15:restartNumberingAfterBreak="0">
    <w:nsid w:val="168519A2"/>
    <w:multiLevelType w:val="multilevel"/>
    <w:tmpl w:val="3E2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4F3C9D"/>
    <w:multiLevelType w:val="multilevel"/>
    <w:tmpl w:val="F086028E"/>
    <w:lvl w:ilvl="0">
      <w:start w:val="1"/>
      <w:numFmt w:val="decimal"/>
      <w:lvlText w:val="%1)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upp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9000"/>
        </w:tabs>
        <w:ind w:left="86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9720"/>
        </w:tabs>
        <w:ind w:left="93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10440"/>
        </w:tabs>
        <w:ind w:left="10080" w:firstLine="0"/>
      </w:pPr>
      <w:rPr>
        <w:rFonts w:hint="default"/>
      </w:rPr>
    </w:lvl>
  </w:abstractNum>
  <w:abstractNum w:abstractNumId="15" w15:restartNumberingAfterBreak="0">
    <w:nsid w:val="21A27A57"/>
    <w:multiLevelType w:val="multilevel"/>
    <w:tmpl w:val="4E5C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F2473"/>
    <w:multiLevelType w:val="multilevel"/>
    <w:tmpl w:val="053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222B6"/>
    <w:multiLevelType w:val="multilevel"/>
    <w:tmpl w:val="C0B44B0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8" w15:restartNumberingAfterBreak="0">
    <w:nsid w:val="2B8C4B00"/>
    <w:multiLevelType w:val="multilevel"/>
    <w:tmpl w:val="0B68D97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9" w15:restartNumberingAfterBreak="0">
    <w:nsid w:val="2EFF39F3"/>
    <w:multiLevelType w:val="multilevel"/>
    <w:tmpl w:val="3C62CC8A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0" w15:restartNumberingAfterBreak="0">
    <w:nsid w:val="30851752"/>
    <w:multiLevelType w:val="multilevel"/>
    <w:tmpl w:val="BECE554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1" w15:restartNumberingAfterBreak="0">
    <w:nsid w:val="3AFD3C5C"/>
    <w:multiLevelType w:val="multilevel"/>
    <w:tmpl w:val="C78A98C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2" w15:restartNumberingAfterBreak="0">
    <w:nsid w:val="3C985F8E"/>
    <w:multiLevelType w:val="multilevel"/>
    <w:tmpl w:val="4EEAC4E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3" w15:restartNumberingAfterBreak="0">
    <w:nsid w:val="3E0B6CB8"/>
    <w:multiLevelType w:val="multilevel"/>
    <w:tmpl w:val="54862C3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4" w15:restartNumberingAfterBreak="0">
    <w:nsid w:val="3EC66A69"/>
    <w:multiLevelType w:val="multilevel"/>
    <w:tmpl w:val="8CB6836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0942ECD"/>
    <w:multiLevelType w:val="multilevel"/>
    <w:tmpl w:val="64F0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71EAE"/>
    <w:multiLevelType w:val="multilevel"/>
    <w:tmpl w:val="F43EB72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83F6553"/>
    <w:multiLevelType w:val="multilevel"/>
    <w:tmpl w:val="DF6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3125B"/>
    <w:multiLevelType w:val="multilevel"/>
    <w:tmpl w:val="8CB6836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B8E4EB2"/>
    <w:multiLevelType w:val="multilevel"/>
    <w:tmpl w:val="7F36C5A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0" w15:restartNumberingAfterBreak="0">
    <w:nsid w:val="528B651E"/>
    <w:multiLevelType w:val="multilevel"/>
    <w:tmpl w:val="D39C9B9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1" w15:restartNumberingAfterBreak="0">
    <w:nsid w:val="55932E51"/>
    <w:multiLevelType w:val="multilevel"/>
    <w:tmpl w:val="0756BDD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2" w15:restartNumberingAfterBreak="0">
    <w:nsid w:val="58D40813"/>
    <w:multiLevelType w:val="multilevel"/>
    <w:tmpl w:val="08A02C12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33" w15:restartNumberingAfterBreak="0">
    <w:nsid w:val="5D7104BA"/>
    <w:multiLevelType w:val="hybridMultilevel"/>
    <w:tmpl w:val="D18A3828"/>
    <w:lvl w:ilvl="0" w:tplc="74E624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F370B34"/>
    <w:multiLevelType w:val="multilevel"/>
    <w:tmpl w:val="15C8EF4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5" w15:restartNumberingAfterBreak="0">
    <w:nsid w:val="608E6234"/>
    <w:multiLevelType w:val="multilevel"/>
    <w:tmpl w:val="6758F8C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6" w15:restartNumberingAfterBreak="0">
    <w:nsid w:val="619029EF"/>
    <w:multiLevelType w:val="multilevel"/>
    <w:tmpl w:val="C10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F33A96"/>
    <w:multiLevelType w:val="hybridMultilevel"/>
    <w:tmpl w:val="8CB6836C"/>
    <w:lvl w:ilvl="0" w:tplc="5ED487B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0C5B42"/>
    <w:multiLevelType w:val="multilevel"/>
    <w:tmpl w:val="8C1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E74D1"/>
    <w:multiLevelType w:val="multilevel"/>
    <w:tmpl w:val="771CFBE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0" w15:restartNumberingAfterBreak="0">
    <w:nsid w:val="6BD22B5E"/>
    <w:multiLevelType w:val="multilevel"/>
    <w:tmpl w:val="872E96F8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  <w:sz w:val="20"/>
        <w:szCs w:val="20"/>
      </w:rPr>
    </w:lvl>
    <w:lvl w:ilvl="5">
      <w:start w:val="1"/>
      <w:numFmt w:val="decimal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41" w15:restartNumberingAfterBreak="0">
    <w:nsid w:val="6C456C72"/>
    <w:multiLevelType w:val="multilevel"/>
    <w:tmpl w:val="60703B7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2" w15:restartNumberingAfterBreak="0">
    <w:nsid w:val="70646C67"/>
    <w:multiLevelType w:val="multilevel"/>
    <w:tmpl w:val="EB30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776266"/>
    <w:multiLevelType w:val="multilevel"/>
    <w:tmpl w:val="3E0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B6716"/>
    <w:multiLevelType w:val="multilevel"/>
    <w:tmpl w:val="03C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5A5C41"/>
    <w:multiLevelType w:val="multilevel"/>
    <w:tmpl w:val="48AC7862"/>
    <w:numStyleLink w:val="PCINumberedList"/>
  </w:abstractNum>
  <w:abstractNum w:abstractNumId="46" w15:restartNumberingAfterBreak="0">
    <w:nsid w:val="77610BF8"/>
    <w:multiLevelType w:val="multilevel"/>
    <w:tmpl w:val="C944DFC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7" w15:restartNumberingAfterBreak="0">
    <w:nsid w:val="794071AA"/>
    <w:multiLevelType w:val="multilevel"/>
    <w:tmpl w:val="A5A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10047">
    <w:abstractNumId w:val="19"/>
  </w:num>
  <w:num w:numId="2" w16cid:durableId="138115497">
    <w:abstractNumId w:val="33"/>
  </w:num>
  <w:num w:numId="3" w16cid:durableId="1290360381">
    <w:abstractNumId w:val="2"/>
  </w:num>
  <w:num w:numId="4" w16cid:durableId="1307972634">
    <w:abstractNumId w:val="32"/>
  </w:num>
  <w:num w:numId="5" w16cid:durableId="1022322611">
    <w:abstractNumId w:val="5"/>
  </w:num>
  <w:num w:numId="6" w16cid:durableId="1642150456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00"/>
          </w:tabs>
          <w:ind w:left="144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20"/>
          </w:tabs>
          <w:ind w:left="216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24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960"/>
          </w:tabs>
          <w:ind w:left="360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4680"/>
          </w:tabs>
          <w:ind w:left="432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5400"/>
          </w:tabs>
          <w:ind w:left="504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6120"/>
          </w:tabs>
          <w:ind w:left="576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6840"/>
          </w:tabs>
          <w:ind w:left="6480" w:firstLine="0"/>
        </w:pPr>
        <w:rPr>
          <w:rFonts w:hint="default"/>
        </w:rPr>
      </w:lvl>
    </w:lvlOverride>
  </w:num>
  <w:num w:numId="7" w16cid:durableId="1368719952">
    <w:abstractNumId w:val="40"/>
  </w:num>
  <w:num w:numId="8" w16cid:durableId="696585099">
    <w:abstractNumId w:val="3"/>
  </w:num>
  <w:num w:numId="9" w16cid:durableId="1065959166">
    <w:abstractNumId w:val="9"/>
  </w:num>
  <w:num w:numId="10" w16cid:durableId="230971624">
    <w:abstractNumId w:val="19"/>
    <w:lvlOverride w:ilvl="0">
      <w:startOverride w:val="1"/>
    </w:lvlOverride>
  </w:num>
  <w:num w:numId="11" w16cid:durableId="89399878">
    <w:abstractNumId w:val="1"/>
  </w:num>
  <w:num w:numId="12" w16cid:durableId="1446466902">
    <w:abstractNumId w:val="37"/>
  </w:num>
  <w:num w:numId="13" w16cid:durableId="834228339">
    <w:abstractNumId w:val="28"/>
  </w:num>
  <w:num w:numId="14" w16cid:durableId="991831195">
    <w:abstractNumId w:val="24"/>
  </w:num>
  <w:num w:numId="15" w16cid:durableId="1149977245">
    <w:abstractNumId w:val="0"/>
  </w:num>
  <w:num w:numId="16" w16cid:durableId="1862082202">
    <w:abstractNumId w:val="26"/>
  </w:num>
  <w:num w:numId="17" w16cid:durableId="1888562682">
    <w:abstractNumId w:val="45"/>
  </w:num>
  <w:num w:numId="18" w16cid:durableId="451098037">
    <w:abstractNumId w:val="14"/>
  </w:num>
  <w:num w:numId="19" w16cid:durableId="460150428">
    <w:abstractNumId w:val="44"/>
  </w:num>
  <w:num w:numId="20" w16cid:durableId="1940940629">
    <w:abstractNumId w:val="13"/>
  </w:num>
  <w:num w:numId="21" w16cid:durableId="1971326540">
    <w:abstractNumId w:val="36"/>
  </w:num>
  <w:num w:numId="22" w16cid:durableId="1937516909">
    <w:abstractNumId w:val="11"/>
  </w:num>
  <w:num w:numId="23" w16cid:durableId="1249462982">
    <w:abstractNumId w:val="25"/>
  </w:num>
  <w:num w:numId="24" w16cid:durableId="1884829439">
    <w:abstractNumId w:val="27"/>
  </w:num>
  <w:num w:numId="25" w16cid:durableId="250243372">
    <w:abstractNumId w:val="15"/>
  </w:num>
  <w:num w:numId="26" w16cid:durableId="644893745">
    <w:abstractNumId w:val="16"/>
  </w:num>
  <w:num w:numId="27" w16cid:durableId="132797567">
    <w:abstractNumId w:val="47"/>
  </w:num>
  <w:num w:numId="28" w16cid:durableId="1272736650">
    <w:abstractNumId w:val="43"/>
  </w:num>
  <w:num w:numId="29" w16cid:durableId="239486509">
    <w:abstractNumId w:val="42"/>
  </w:num>
  <w:num w:numId="30" w16cid:durableId="886330527">
    <w:abstractNumId w:val="38"/>
  </w:num>
  <w:num w:numId="31" w16cid:durableId="742332477">
    <w:abstractNumId w:val="7"/>
  </w:num>
  <w:num w:numId="32" w16cid:durableId="2024553660">
    <w:abstractNumId w:val="10"/>
  </w:num>
  <w:num w:numId="33" w16cid:durableId="1173182726">
    <w:abstractNumId w:val="0"/>
  </w:num>
  <w:num w:numId="34" w16cid:durableId="1268611207">
    <w:abstractNumId w:val="0"/>
  </w:num>
  <w:num w:numId="35" w16cid:durableId="598947584">
    <w:abstractNumId w:val="0"/>
  </w:num>
  <w:num w:numId="36" w16cid:durableId="2072656761">
    <w:abstractNumId w:val="0"/>
  </w:num>
  <w:num w:numId="37" w16cid:durableId="1350983048">
    <w:abstractNumId w:val="0"/>
  </w:num>
  <w:num w:numId="38" w16cid:durableId="818036605">
    <w:abstractNumId w:val="0"/>
  </w:num>
  <w:num w:numId="39" w16cid:durableId="442504798">
    <w:abstractNumId w:val="21"/>
  </w:num>
  <w:num w:numId="40" w16cid:durableId="871769642">
    <w:abstractNumId w:val="8"/>
  </w:num>
  <w:num w:numId="41" w16cid:durableId="678313501">
    <w:abstractNumId w:val="34"/>
  </w:num>
  <w:num w:numId="42" w16cid:durableId="822770790">
    <w:abstractNumId w:val="12"/>
  </w:num>
  <w:num w:numId="43" w16cid:durableId="302274212">
    <w:abstractNumId w:val="23"/>
  </w:num>
  <w:num w:numId="44" w16cid:durableId="783960217">
    <w:abstractNumId w:val="41"/>
  </w:num>
  <w:num w:numId="45" w16cid:durableId="2065640974">
    <w:abstractNumId w:val="22"/>
  </w:num>
  <w:num w:numId="46" w16cid:durableId="1009062323">
    <w:abstractNumId w:val="29"/>
  </w:num>
  <w:num w:numId="47" w16cid:durableId="1060323011">
    <w:abstractNumId w:val="39"/>
  </w:num>
  <w:num w:numId="48" w16cid:durableId="785580267">
    <w:abstractNumId w:val="17"/>
  </w:num>
  <w:num w:numId="49" w16cid:durableId="572011175">
    <w:abstractNumId w:val="46"/>
  </w:num>
  <w:num w:numId="50" w16cid:durableId="390230376">
    <w:abstractNumId w:val="6"/>
  </w:num>
  <w:num w:numId="51" w16cid:durableId="1867862948">
    <w:abstractNumId w:val="18"/>
  </w:num>
  <w:num w:numId="52" w16cid:durableId="295643788">
    <w:abstractNumId w:val="31"/>
  </w:num>
  <w:num w:numId="53" w16cid:durableId="1277299279">
    <w:abstractNumId w:val="35"/>
  </w:num>
  <w:num w:numId="54" w16cid:durableId="2103721382">
    <w:abstractNumId w:val="4"/>
  </w:num>
  <w:num w:numId="55" w16cid:durableId="1827353950">
    <w:abstractNumId w:val="20"/>
  </w:num>
  <w:num w:numId="56" w16cid:durableId="1638410064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78"/>
    <w:rsid w:val="000074EB"/>
    <w:rsid w:val="000153AE"/>
    <w:rsid w:val="00040395"/>
    <w:rsid w:val="00084BC7"/>
    <w:rsid w:val="000926BC"/>
    <w:rsid w:val="000C60C8"/>
    <w:rsid w:val="000F3DF8"/>
    <w:rsid w:val="00101D3D"/>
    <w:rsid w:val="001273E0"/>
    <w:rsid w:val="001540AB"/>
    <w:rsid w:val="00173D1E"/>
    <w:rsid w:val="001772E9"/>
    <w:rsid w:val="00190CF1"/>
    <w:rsid w:val="001B00C3"/>
    <w:rsid w:val="001D14DB"/>
    <w:rsid w:val="001D401A"/>
    <w:rsid w:val="001E7E09"/>
    <w:rsid w:val="0022680F"/>
    <w:rsid w:val="00254E03"/>
    <w:rsid w:val="002571D9"/>
    <w:rsid w:val="002C407F"/>
    <w:rsid w:val="002E0C7C"/>
    <w:rsid w:val="00306472"/>
    <w:rsid w:val="00317E19"/>
    <w:rsid w:val="00344734"/>
    <w:rsid w:val="00351E46"/>
    <w:rsid w:val="003A2581"/>
    <w:rsid w:val="003A6717"/>
    <w:rsid w:val="003A6A2B"/>
    <w:rsid w:val="0041759B"/>
    <w:rsid w:val="004418AA"/>
    <w:rsid w:val="004669B2"/>
    <w:rsid w:val="0047295B"/>
    <w:rsid w:val="004A5706"/>
    <w:rsid w:val="004A6F3E"/>
    <w:rsid w:val="004D3E56"/>
    <w:rsid w:val="004E2BE2"/>
    <w:rsid w:val="004E77DF"/>
    <w:rsid w:val="005213C2"/>
    <w:rsid w:val="00531275"/>
    <w:rsid w:val="00531EED"/>
    <w:rsid w:val="00532FEC"/>
    <w:rsid w:val="00535EF1"/>
    <w:rsid w:val="00540FE2"/>
    <w:rsid w:val="00545E6F"/>
    <w:rsid w:val="00553313"/>
    <w:rsid w:val="005552A2"/>
    <w:rsid w:val="00574BF3"/>
    <w:rsid w:val="005C7C9E"/>
    <w:rsid w:val="00600210"/>
    <w:rsid w:val="00600531"/>
    <w:rsid w:val="00602A6E"/>
    <w:rsid w:val="006115D1"/>
    <w:rsid w:val="00622D80"/>
    <w:rsid w:val="00627618"/>
    <w:rsid w:val="00631AD3"/>
    <w:rsid w:val="00633E13"/>
    <w:rsid w:val="00647C52"/>
    <w:rsid w:val="006817A0"/>
    <w:rsid w:val="00682BB1"/>
    <w:rsid w:val="006A2E92"/>
    <w:rsid w:val="006C12AB"/>
    <w:rsid w:val="006E03AF"/>
    <w:rsid w:val="006E270B"/>
    <w:rsid w:val="00727537"/>
    <w:rsid w:val="00735C14"/>
    <w:rsid w:val="007475B6"/>
    <w:rsid w:val="00753D89"/>
    <w:rsid w:val="00767450"/>
    <w:rsid w:val="00794C01"/>
    <w:rsid w:val="007A3E03"/>
    <w:rsid w:val="007C759A"/>
    <w:rsid w:val="007E3470"/>
    <w:rsid w:val="008034C7"/>
    <w:rsid w:val="00803A6F"/>
    <w:rsid w:val="008126AD"/>
    <w:rsid w:val="00825131"/>
    <w:rsid w:val="00832305"/>
    <w:rsid w:val="00850BA4"/>
    <w:rsid w:val="008531CF"/>
    <w:rsid w:val="00860FEA"/>
    <w:rsid w:val="00865C22"/>
    <w:rsid w:val="00870480"/>
    <w:rsid w:val="00882987"/>
    <w:rsid w:val="00883778"/>
    <w:rsid w:val="008B3BC7"/>
    <w:rsid w:val="008C53A6"/>
    <w:rsid w:val="008F0F55"/>
    <w:rsid w:val="008F142B"/>
    <w:rsid w:val="00903CAB"/>
    <w:rsid w:val="009130C0"/>
    <w:rsid w:val="00941F11"/>
    <w:rsid w:val="009515C9"/>
    <w:rsid w:val="009543C3"/>
    <w:rsid w:val="00957C33"/>
    <w:rsid w:val="00961903"/>
    <w:rsid w:val="00962A83"/>
    <w:rsid w:val="00970459"/>
    <w:rsid w:val="0098350C"/>
    <w:rsid w:val="009D5B37"/>
    <w:rsid w:val="009D79B7"/>
    <w:rsid w:val="009F75C5"/>
    <w:rsid w:val="009F78C2"/>
    <w:rsid w:val="009F7B74"/>
    <w:rsid w:val="00A34188"/>
    <w:rsid w:val="00A360C9"/>
    <w:rsid w:val="00A4498B"/>
    <w:rsid w:val="00A50540"/>
    <w:rsid w:val="00A52704"/>
    <w:rsid w:val="00A54C46"/>
    <w:rsid w:val="00A674EB"/>
    <w:rsid w:val="00AB4234"/>
    <w:rsid w:val="00AD47E9"/>
    <w:rsid w:val="00B13D2D"/>
    <w:rsid w:val="00B206D9"/>
    <w:rsid w:val="00B21BDA"/>
    <w:rsid w:val="00B60FE0"/>
    <w:rsid w:val="00BB2183"/>
    <w:rsid w:val="00BC4A09"/>
    <w:rsid w:val="00BD45E0"/>
    <w:rsid w:val="00BE3D0B"/>
    <w:rsid w:val="00C16461"/>
    <w:rsid w:val="00C20540"/>
    <w:rsid w:val="00C2471F"/>
    <w:rsid w:val="00C31B89"/>
    <w:rsid w:val="00C51D91"/>
    <w:rsid w:val="00C94BE5"/>
    <w:rsid w:val="00C97128"/>
    <w:rsid w:val="00CD2FFA"/>
    <w:rsid w:val="00CD6972"/>
    <w:rsid w:val="00D01BB5"/>
    <w:rsid w:val="00D32545"/>
    <w:rsid w:val="00D70922"/>
    <w:rsid w:val="00DA6EB8"/>
    <w:rsid w:val="00DA72E6"/>
    <w:rsid w:val="00DC0E2D"/>
    <w:rsid w:val="00DC24EF"/>
    <w:rsid w:val="00DE137B"/>
    <w:rsid w:val="00DE5F7D"/>
    <w:rsid w:val="00DF3678"/>
    <w:rsid w:val="00E41ED9"/>
    <w:rsid w:val="00E72FE0"/>
    <w:rsid w:val="00E77645"/>
    <w:rsid w:val="00E8404A"/>
    <w:rsid w:val="00E85750"/>
    <w:rsid w:val="00E85B8F"/>
    <w:rsid w:val="00EC4982"/>
    <w:rsid w:val="00EE3E52"/>
    <w:rsid w:val="00F2650C"/>
    <w:rsid w:val="00F53CE1"/>
    <w:rsid w:val="00F637A8"/>
    <w:rsid w:val="00F85B2C"/>
    <w:rsid w:val="00FA1CF6"/>
    <w:rsid w:val="00FB0FD2"/>
    <w:rsid w:val="00FB652A"/>
    <w:rsid w:val="00FE000A"/>
    <w:rsid w:val="00FE0F06"/>
    <w:rsid w:val="00FE1516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A7053E"/>
  <w14:defaultImageDpi w14:val="300"/>
  <w15:docId w15:val="{50C73907-2195-F14F-B1A2-8556C637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A6EB8"/>
    <w:pPr>
      <w:spacing w:before="220" w:after="220"/>
      <w:ind w:left="720"/>
    </w:pPr>
    <w:rPr>
      <w:rFonts w:ascii="Open Sans" w:hAnsi="Open San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EB8"/>
    <w:pPr>
      <w:keepNext/>
      <w:pageBreakBefore/>
      <w:spacing w:before="2880" w:after="1440"/>
      <w:ind w:left="1440"/>
      <w:outlineLvl w:val="0"/>
    </w:pPr>
    <w:rPr>
      <w:rFonts w:ascii="Open Sans ExtraBold" w:hAnsi="Open Sans ExtraBold" w:cs="Arial"/>
      <w:bCs/>
      <w:color w:val="CC0000"/>
      <w:kern w:val="32"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DA6EB8"/>
    <w:pPr>
      <w:keepNext/>
      <w:pageBreakBefore/>
      <w:shd w:val="clear" w:color="auto" w:fill="E6E6E6"/>
      <w:spacing w:before="240" w:after="60"/>
      <w:ind w:left="0"/>
      <w:outlineLvl w:val="1"/>
    </w:pPr>
    <w:rPr>
      <w:rFonts w:cs="Arial"/>
      <w:b/>
      <w:bCs/>
      <w:sz w:val="22"/>
    </w:rPr>
  </w:style>
  <w:style w:type="paragraph" w:styleId="Heading3">
    <w:name w:val="heading 3"/>
    <w:basedOn w:val="Normal"/>
    <w:next w:val="Normal"/>
    <w:uiPriority w:val="9"/>
    <w:qFormat/>
    <w:rsid w:val="00DA6EB8"/>
    <w:pPr>
      <w:keepNext/>
      <w:spacing w:before="240" w:after="60"/>
      <w:ind w:left="180"/>
      <w:outlineLvl w:val="2"/>
    </w:pPr>
    <w:rPr>
      <w:rFonts w:cs="Arial"/>
      <w:b/>
      <w:bCs/>
      <w:color w:val="CC0000"/>
      <w:sz w:val="22"/>
      <w:szCs w:val="22"/>
    </w:rPr>
  </w:style>
  <w:style w:type="paragraph" w:styleId="Heading4">
    <w:name w:val="heading 4"/>
    <w:basedOn w:val="Normal"/>
    <w:next w:val="Normal"/>
    <w:uiPriority w:val="9"/>
    <w:qFormat/>
    <w:rsid w:val="00DA6EB8"/>
    <w:pPr>
      <w:keepNext/>
      <w:spacing w:before="240" w:after="60"/>
      <w:ind w:left="360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DA6EB8"/>
    <w:pPr>
      <w:keepNext/>
      <w:tabs>
        <w:tab w:val="left" w:pos="720"/>
      </w:tabs>
      <w:ind w:left="540"/>
      <w:outlineLvl w:val="4"/>
    </w:pPr>
    <w:rPr>
      <w:b/>
      <w:bCs/>
      <w:sz w:val="22"/>
      <w:szCs w:val="22"/>
    </w:rPr>
  </w:style>
  <w:style w:type="paragraph" w:styleId="Heading6">
    <w:name w:val="heading 6"/>
    <w:basedOn w:val="Heading5"/>
    <w:next w:val="Normal"/>
    <w:qFormat/>
    <w:rsid w:val="00DA6EB8"/>
    <w:pPr>
      <w:ind w:left="72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7475B6"/>
    <w:pPr>
      <w:spacing w:before="240" w:after="60"/>
      <w:ind w:left="0"/>
      <w:outlineLvl w:val="6"/>
    </w:pPr>
  </w:style>
  <w:style w:type="paragraph" w:styleId="Heading8">
    <w:name w:val="heading 8"/>
    <w:basedOn w:val="Normal"/>
    <w:next w:val="Normal"/>
    <w:qFormat/>
    <w:rsid w:val="007475B6"/>
    <w:pPr>
      <w:spacing w:before="240" w:after="6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475B6"/>
    <w:pPr>
      <w:spacing w:before="240" w:after="60"/>
      <w:ind w:left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96281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rsid w:val="00A674EB"/>
    <w:pPr>
      <w:ind w:left="1080"/>
    </w:pPr>
  </w:style>
  <w:style w:type="paragraph" w:styleId="Header">
    <w:name w:val="header"/>
    <w:basedOn w:val="Normal"/>
    <w:rsid w:val="004D3E56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FC6BCC"/>
    <w:pPr>
      <w:tabs>
        <w:tab w:val="center" w:pos="4320"/>
        <w:tab w:val="right" w:pos="8640"/>
      </w:tabs>
    </w:pPr>
    <w:rPr>
      <w:rFonts w:ascii="Verdana" w:hAnsi="Verdana"/>
      <w:sz w:val="16"/>
    </w:rPr>
  </w:style>
  <w:style w:type="character" w:styleId="PageNumber">
    <w:name w:val="page number"/>
    <w:basedOn w:val="DefaultParagraphFont"/>
    <w:rsid w:val="004D3E56"/>
    <w:rPr>
      <w:rFonts w:ascii="Open Sans" w:hAnsi="Open Sans"/>
    </w:rPr>
  </w:style>
  <w:style w:type="paragraph" w:customStyle="1" w:styleId="Code">
    <w:name w:val="Code"/>
    <w:basedOn w:val="NormalIndent"/>
    <w:rsid w:val="00FE000A"/>
    <w:pPr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/>
    </w:pPr>
    <w:rPr>
      <w:rFonts w:ascii="Courier" w:hAnsi="Courier"/>
      <w:sz w:val="18"/>
    </w:rPr>
  </w:style>
  <w:style w:type="paragraph" w:customStyle="1" w:styleId="Table">
    <w:name w:val="Table"/>
    <w:basedOn w:val="Normal"/>
    <w:link w:val="TableChar"/>
    <w:qFormat/>
    <w:rsid w:val="004D3E56"/>
    <w:pPr>
      <w:spacing w:before="20" w:after="20"/>
      <w:ind w:left="0"/>
    </w:pPr>
    <w:rPr>
      <w:sz w:val="18"/>
      <w:szCs w:val="16"/>
    </w:rPr>
  </w:style>
  <w:style w:type="paragraph" w:styleId="BodyText">
    <w:name w:val="Body Text"/>
    <w:basedOn w:val="Normal"/>
    <w:rsid w:val="002D67B1"/>
    <w:pPr>
      <w:numPr>
        <w:ilvl w:val="12"/>
      </w:numPr>
      <w:spacing w:before="0" w:after="100"/>
      <w:ind w:left="720"/>
      <w:jc w:val="both"/>
    </w:pPr>
    <w:rPr>
      <w:rFonts w:cs="Arial"/>
      <w:szCs w:val="20"/>
    </w:rPr>
  </w:style>
  <w:style w:type="table" w:styleId="TableGrid">
    <w:name w:val="Table Grid"/>
    <w:basedOn w:val="TableNormal"/>
    <w:rsid w:val="002D67B1"/>
    <w:pPr>
      <w:spacing w:before="220"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4D3E56"/>
    <w:pPr>
      <w:snapToGrid w:val="0"/>
      <w:spacing w:before="20" w:after="20"/>
    </w:pPr>
    <w:rPr>
      <w:color w:val="000000"/>
      <w:sz w:val="16"/>
      <w:szCs w:val="16"/>
    </w:rPr>
  </w:style>
  <w:style w:type="paragraph" w:customStyle="1" w:styleId="Contents">
    <w:name w:val="Contents"/>
    <w:basedOn w:val="Normal"/>
    <w:rsid w:val="004D3E56"/>
    <w:pPr>
      <w:pageBreakBefore/>
      <w:ind w:left="0"/>
    </w:pPr>
    <w:rPr>
      <w:bCs/>
      <w:sz w:val="24"/>
    </w:rPr>
  </w:style>
  <w:style w:type="paragraph" w:styleId="TOC1">
    <w:name w:val="toc 1"/>
    <w:basedOn w:val="Normal"/>
    <w:next w:val="Normal"/>
    <w:autoRedefine/>
    <w:uiPriority w:val="39"/>
    <w:rsid w:val="003A2581"/>
    <w:pPr>
      <w:tabs>
        <w:tab w:val="right" w:leader="dot" w:pos="10070"/>
      </w:tabs>
      <w:spacing w:before="40" w:after="40"/>
      <w:ind w:left="540" w:hanging="540"/>
    </w:pPr>
    <w:rPr>
      <w:rFonts w:ascii="Verdana" w:hAnsi="Verdana"/>
      <w:b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3A2581"/>
    <w:pPr>
      <w:tabs>
        <w:tab w:val="right" w:leader="dot" w:pos="10070"/>
      </w:tabs>
      <w:spacing w:before="40" w:after="40"/>
      <w:ind w:left="202"/>
    </w:pPr>
    <w:rPr>
      <w:rFonts w:ascii="Verdana" w:hAnsi="Verdana"/>
      <w:sz w:val="16"/>
      <w:szCs w:val="16"/>
    </w:rPr>
  </w:style>
  <w:style w:type="character" w:styleId="Hyperlink">
    <w:name w:val="Hyperlink"/>
    <w:uiPriority w:val="99"/>
    <w:rsid w:val="004D3E56"/>
    <w:rPr>
      <w:noProof/>
      <w:color w:val="000000" w:themeColor="text1"/>
      <w:szCs w:val="16"/>
      <w:u w:val="single"/>
    </w:rPr>
  </w:style>
  <w:style w:type="paragraph" w:styleId="FootnoteText">
    <w:name w:val="footnote text"/>
    <w:basedOn w:val="Normal"/>
    <w:semiHidden/>
    <w:rsid w:val="004D3E56"/>
    <w:pPr>
      <w:ind w:left="1080" w:hanging="360"/>
    </w:pPr>
    <w:rPr>
      <w:szCs w:val="20"/>
    </w:rPr>
  </w:style>
  <w:style w:type="character" w:styleId="FootnoteReference">
    <w:name w:val="footnote reference"/>
    <w:uiPriority w:val="99"/>
    <w:rsid w:val="004D3E56"/>
    <w:rPr>
      <w:rFonts w:ascii="Open Sans" w:hAnsi="Open Sans"/>
      <w:vertAlign w:val="superscript"/>
    </w:rPr>
  </w:style>
  <w:style w:type="paragraph" w:styleId="Caption">
    <w:name w:val="caption"/>
    <w:basedOn w:val="Normal"/>
    <w:next w:val="Normal"/>
    <w:qFormat/>
    <w:rsid w:val="008126AD"/>
    <w:pPr>
      <w:tabs>
        <w:tab w:val="center" w:pos="5040"/>
        <w:tab w:val="left" w:pos="8480"/>
      </w:tabs>
      <w:spacing w:before="120"/>
      <w:ind w:left="0"/>
      <w:jc w:val="center"/>
    </w:pPr>
    <w:rPr>
      <w:bCs/>
      <w:i/>
      <w:color w:val="C00000"/>
      <w:sz w:val="16"/>
      <w:szCs w:val="16"/>
    </w:rPr>
  </w:style>
  <w:style w:type="paragraph" w:customStyle="1" w:styleId="Picture">
    <w:name w:val="Picture"/>
    <w:basedOn w:val="Normal"/>
    <w:next w:val="Caption"/>
    <w:qFormat/>
    <w:rsid w:val="009F78C2"/>
    <w:pPr>
      <w:spacing w:after="0"/>
      <w:ind w:left="0"/>
      <w:jc w:val="center"/>
    </w:pPr>
    <w:rPr>
      <w:rFonts w:cs="Arial"/>
    </w:rPr>
  </w:style>
  <w:style w:type="character" w:styleId="CommentReference">
    <w:name w:val="annotation reference"/>
    <w:semiHidden/>
    <w:rsid w:val="000E4AD8"/>
    <w:rPr>
      <w:sz w:val="16"/>
      <w:szCs w:val="16"/>
    </w:rPr>
  </w:style>
  <w:style w:type="paragraph" w:styleId="CommentText">
    <w:name w:val="annotation text"/>
    <w:basedOn w:val="Normal"/>
    <w:semiHidden/>
    <w:rsid w:val="000E4A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E4AD8"/>
    <w:rPr>
      <w:b/>
      <w:bCs/>
    </w:rPr>
  </w:style>
  <w:style w:type="paragraph" w:styleId="TOC3">
    <w:name w:val="toc 3"/>
    <w:basedOn w:val="Normal"/>
    <w:next w:val="Normal"/>
    <w:uiPriority w:val="39"/>
    <w:rsid w:val="003A2581"/>
    <w:pPr>
      <w:tabs>
        <w:tab w:val="right" w:leader="dot" w:pos="10070"/>
      </w:tabs>
      <w:spacing w:before="40" w:after="40"/>
      <w:ind w:left="403"/>
    </w:pPr>
    <w:rPr>
      <w:rFonts w:ascii="Verdana" w:hAnsi="Verdana"/>
      <w:sz w:val="16"/>
    </w:rPr>
  </w:style>
  <w:style w:type="paragraph" w:customStyle="1" w:styleId="NumberedNormal">
    <w:name w:val="Numbered Normal"/>
    <w:basedOn w:val="Normal"/>
    <w:link w:val="NumberedNormalChar"/>
    <w:qFormat/>
    <w:rsid w:val="00DA6EB8"/>
    <w:pPr>
      <w:spacing w:before="120" w:after="120"/>
      <w:ind w:left="1080" w:hanging="360"/>
    </w:pPr>
    <w:rPr>
      <w:rFonts w:ascii="Arial" w:hAnsi="Arial"/>
    </w:rPr>
  </w:style>
  <w:style w:type="paragraph" w:customStyle="1" w:styleId="Default">
    <w:name w:val="Default"/>
    <w:rsid w:val="00D34A58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NumberedNormalChar">
    <w:name w:val="Numbered Normal Char"/>
    <w:link w:val="NumberedNormal"/>
    <w:rsid w:val="00DA6EB8"/>
    <w:rPr>
      <w:rFonts w:ascii="Arial" w:hAnsi="Arial"/>
      <w:szCs w:val="24"/>
    </w:rPr>
  </w:style>
  <w:style w:type="paragraph" w:customStyle="1" w:styleId="Chartsubhead">
    <w:name w:val="Chart_subhead"/>
    <w:basedOn w:val="Default"/>
    <w:next w:val="Default"/>
    <w:uiPriority w:val="99"/>
    <w:rsid w:val="00D34A58"/>
    <w:rPr>
      <w:rFonts w:cs="Times New Roman"/>
      <w:color w:val="auto"/>
    </w:rPr>
  </w:style>
  <w:style w:type="paragraph" w:customStyle="1" w:styleId="Body">
    <w:name w:val="Body"/>
    <w:basedOn w:val="Default"/>
    <w:next w:val="Default"/>
    <w:uiPriority w:val="99"/>
    <w:rsid w:val="00D34A58"/>
    <w:rPr>
      <w:rFonts w:cs="Times New Roman"/>
      <w:color w:val="auto"/>
    </w:rPr>
  </w:style>
  <w:style w:type="paragraph" w:customStyle="1" w:styleId="Instructions">
    <w:name w:val="Instructions"/>
    <w:basedOn w:val="Normal"/>
    <w:qFormat/>
    <w:rsid w:val="004D3E56"/>
    <w:pPr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ind w:left="1080" w:right="360"/>
    </w:pPr>
  </w:style>
  <w:style w:type="paragraph" w:customStyle="1" w:styleId="TableBody">
    <w:name w:val="Table Body"/>
    <w:basedOn w:val="Table"/>
    <w:link w:val="TableBodyChar"/>
    <w:qFormat/>
    <w:rsid w:val="009F7DCB"/>
  </w:style>
  <w:style w:type="paragraph" w:customStyle="1" w:styleId="TableHeading">
    <w:name w:val="Table Heading"/>
    <w:basedOn w:val="Table"/>
    <w:link w:val="TableHeadingChar"/>
    <w:qFormat/>
    <w:rsid w:val="009F7DCB"/>
    <w:rPr>
      <w:b/>
      <w:bCs/>
    </w:rPr>
  </w:style>
  <w:style w:type="character" w:customStyle="1" w:styleId="TableChar">
    <w:name w:val="Table Char"/>
    <w:link w:val="Table"/>
    <w:rsid w:val="004D3E56"/>
    <w:rPr>
      <w:rFonts w:ascii="Open Sans" w:hAnsi="Open Sans"/>
      <w:sz w:val="18"/>
      <w:szCs w:val="16"/>
    </w:rPr>
  </w:style>
  <w:style w:type="character" w:customStyle="1" w:styleId="TableBodyChar">
    <w:name w:val="Table Body Char"/>
    <w:basedOn w:val="TableChar"/>
    <w:link w:val="TableBody"/>
    <w:rsid w:val="009F7DCB"/>
    <w:rPr>
      <w:rFonts w:ascii="Verdana" w:hAnsi="Verdana"/>
      <w:sz w:val="18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rsid w:val="00D850F8"/>
    <w:rPr>
      <w:rFonts w:ascii="Lucida Grande" w:hAnsi="Lucida Grande"/>
      <w:sz w:val="24"/>
    </w:rPr>
  </w:style>
  <w:style w:type="character" w:customStyle="1" w:styleId="TableHeadingChar">
    <w:name w:val="Table Heading Char"/>
    <w:link w:val="TableHeading"/>
    <w:rsid w:val="009F7DCB"/>
    <w:rPr>
      <w:rFonts w:ascii="Verdana" w:hAnsi="Verdana"/>
      <w:b/>
      <w:bCs/>
      <w:sz w:val="18"/>
      <w:szCs w:val="16"/>
      <w:lang w:val="en-US" w:eastAsia="en-US" w:bidi="ar-SA"/>
    </w:rPr>
  </w:style>
  <w:style w:type="character" w:customStyle="1" w:styleId="DocumentMapChar">
    <w:name w:val="Document Map Char"/>
    <w:link w:val="DocumentMap"/>
    <w:rsid w:val="00D850F8"/>
    <w:rPr>
      <w:rFonts w:ascii="Lucida Grande" w:hAnsi="Lucida Grande"/>
      <w:sz w:val="24"/>
      <w:szCs w:val="24"/>
    </w:rPr>
  </w:style>
  <w:style w:type="paragraph" w:customStyle="1" w:styleId="TableBullett">
    <w:name w:val="Table Bullett"/>
    <w:basedOn w:val="Table"/>
    <w:rsid w:val="000074EB"/>
    <w:pPr>
      <w:numPr>
        <w:numId w:val="3"/>
      </w:numPr>
    </w:pPr>
  </w:style>
  <w:style w:type="numbering" w:customStyle="1" w:styleId="PCINumberedList">
    <w:name w:val="PCI Numbered List"/>
    <w:rsid w:val="007475B6"/>
    <w:pPr>
      <w:numPr>
        <w:numId w:val="11"/>
      </w:numPr>
    </w:pPr>
  </w:style>
  <w:style w:type="paragraph" w:styleId="Title">
    <w:name w:val="Title"/>
    <w:basedOn w:val="Normal"/>
    <w:qFormat/>
    <w:rsid w:val="00767450"/>
    <w:pPr>
      <w:spacing w:before="4400" w:after="60"/>
      <w:ind w:left="0"/>
      <w:jc w:val="center"/>
    </w:pPr>
    <w:rPr>
      <w:rFonts w:cs="Arial"/>
      <w:b/>
      <w:bCs/>
      <w:kern w:val="28"/>
      <w:sz w:val="48"/>
      <w:szCs w:val="48"/>
    </w:rPr>
  </w:style>
  <w:style w:type="paragraph" w:customStyle="1" w:styleId="MyBullett">
    <w:name w:val="MyBullett"/>
    <w:basedOn w:val="Normal"/>
    <w:qFormat/>
    <w:rsid w:val="004D3E56"/>
    <w:pPr>
      <w:numPr>
        <w:ilvl w:val="1"/>
        <w:numId w:val="38"/>
      </w:numPr>
      <w:tabs>
        <w:tab w:val="clear" w:pos="0"/>
        <w:tab w:val="num" w:pos="1080"/>
      </w:tabs>
      <w:spacing w:before="40" w:after="40"/>
      <w:ind w:left="1080"/>
    </w:pPr>
  </w:style>
  <w:style w:type="paragraph" w:customStyle="1" w:styleId="Example">
    <w:name w:val="Example"/>
    <w:basedOn w:val="NormalIndent"/>
    <w:rsid w:val="004D3E56"/>
    <w:pPr>
      <w:ind w:left="2160" w:hanging="1080"/>
    </w:pPr>
    <w:rPr>
      <w:bCs/>
    </w:rPr>
  </w:style>
  <w:style w:type="character" w:customStyle="1" w:styleId="apple-converted-space">
    <w:name w:val="apple-converted-space"/>
    <w:rsid w:val="00254E03"/>
  </w:style>
  <w:style w:type="paragraph" w:styleId="NormalWeb">
    <w:name w:val="Normal (Web)"/>
    <w:basedOn w:val="Normal"/>
    <w:uiPriority w:val="99"/>
    <w:unhideWhenUsed/>
    <w:rsid w:val="00903CAB"/>
    <w:pPr>
      <w:spacing w:before="100" w:beforeAutospacing="1" w:after="100" w:afterAutospacing="1"/>
      <w:ind w:left="0"/>
    </w:pPr>
    <w:rPr>
      <w:rFonts w:ascii="Times" w:eastAsia="MS Mincho" w:hAnsi="Times"/>
      <w:szCs w:val="20"/>
    </w:rPr>
  </w:style>
  <w:style w:type="character" w:styleId="Strong">
    <w:name w:val="Strong"/>
    <w:uiPriority w:val="22"/>
    <w:qFormat/>
    <w:rsid w:val="00903CAB"/>
    <w:rPr>
      <w:b/>
      <w:bCs/>
    </w:rPr>
  </w:style>
  <w:style w:type="character" w:styleId="Emphasis">
    <w:name w:val="Emphasis"/>
    <w:uiPriority w:val="20"/>
    <w:qFormat/>
    <w:rsid w:val="00903CA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A6EB8"/>
    <w:rPr>
      <w:rFonts w:ascii="Open Sans ExtraBold" w:hAnsi="Open Sans ExtraBold" w:cs="Arial"/>
      <w:bCs/>
      <w:color w:val="CC0000"/>
      <w:kern w:val="32"/>
      <w:sz w:val="48"/>
      <w:szCs w:val="48"/>
    </w:rPr>
  </w:style>
  <w:style w:type="paragraph" w:customStyle="1" w:styleId="JSON">
    <w:name w:val="JSON"/>
    <w:basedOn w:val="NormalIndent"/>
    <w:qFormat/>
    <w:rsid w:val="00A360C9"/>
    <w:pPr>
      <w:tabs>
        <w:tab w:val="left" w:pos="1260"/>
        <w:tab w:val="left" w:pos="1440"/>
        <w:tab w:val="left" w:pos="1620"/>
        <w:tab w:val="left" w:pos="1800"/>
        <w:tab w:val="left" w:pos="1980"/>
        <w:tab w:val="left" w:pos="2160"/>
        <w:tab w:val="left" w:pos="2340"/>
        <w:tab w:val="left" w:pos="2520"/>
      </w:tabs>
    </w:pPr>
  </w:style>
  <w:style w:type="paragraph" w:customStyle="1" w:styleId="JSONTable">
    <w:name w:val="JSON Table"/>
    <w:basedOn w:val="JSON"/>
    <w:qFormat/>
    <w:rsid w:val="00FB652A"/>
    <w:pPr>
      <w:tabs>
        <w:tab w:val="left" w:pos="339"/>
        <w:tab w:val="left" w:pos="519"/>
        <w:tab w:val="left" w:pos="699"/>
        <w:tab w:val="left" w:pos="879"/>
        <w:tab w:val="left" w:pos="1059"/>
      </w:tabs>
      <w:spacing w:before="0" w:after="0" w:line="240" w:lineRule="atLeast"/>
      <w:ind w:left="159"/>
    </w:pPr>
  </w:style>
  <w:style w:type="character" w:styleId="FollowedHyperlink">
    <w:name w:val="FollowedHyperlink"/>
    <w:basedOn w:val="DefaultParagraphFont"/>
    <w:rsid w:val="000153AE"/>
    <w:rPr>
      <w:color w:val="auto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970459"/>
    <w:pPr>
      <w:spacing w:before="0" w:after="0"/>
      <w:ind w:left="1080" w:hanging="36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0459"/>
    <w:rPr>
      <w:rFonts w:ascii="Open Sans" w:hAnsi="Open Sans"/>
    </w:rPr>
  </w:style>
  <w:style w:type="paragraph" w:customStyle="1" w:styleId="SourceCode">
    <w:name w:val="Source Code"/>
    <w:basedOn w:val="BodyText"/>
    <w:qFormat/>
    <w:rsid w:val="00883778"/>
    <w:pPr>
      <w:numPr>
        <w:ilvl w:val="0"/>
      </w:numPr>
      <w:shd w:val="clear" w:color="auto" w:fill="D9D9D9"/>
      <w:spacing w:before="180" w:after="180"/>
      <w:contextualSpacing/>
      <w:jc w:val="left"/>
    </w:pPr>
    <w:rPr>
      <w:rFonts w:ascii="Consolas" w:eastAsiaTheme="minorHAnsi" w:hAnsi="Consolas" w:cstheme="minorBidi"/>
      <w:sz w:val="22"/>
      <w:szCs w:val="22"/>
    </w:rPr>
  </w:style>
  <w:style w:type="paragraph" w:customStyle="1" w:styleId="SourceCodeLanguage">
    <w:name w:val="Source Code Language"/>
    <w:basedOn w:val="BodyText"/>
    <w:next w:val="SourceCode"/>
    <w:qFormat/>
    <w:rsid w:val="00883778"/>
    <w:pPr>
      <w:numPr>
        <w:ilvl w:val="0"/>
      </w:numPr>
      <w:spacing w:after="0"/>
      <w:jc w:val="left"/>
    </w:pPr>
    <w:rPr>
      <w:rFonts w:ascii="Consolas" w:eastAsiaTheme="minorHAnsi" w:hAnsi="Consolas" w:cstheme="minorBidi"/>
      <w:color w:val="D99594"/>
      <w:sz w:val="24"/>
      <w:szCs w:val="24"/>
    </w:rPr>
  </w:style>
  <w:style w:type="paragraph" w:styleId="ListParagraph">
    <w:name w:val="List Paragraph"/>
    <w:qFormat/>
    <w:rsid w:val="00883778"/>
    <w:pPr>
      <w:spacing w:after="200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3478">
          <w:blockQuote w:val="1"/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riancougias/Library/Group%20Containers/UBF8T346G9.Office/User%20Content.localized/Templates.localized/M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MW.dotx</Template>
  <TotalTime>0</TotalTime>
  <Pages>10</Pages>
  <Words>576</Words>
  <Characters>3563</Characters>
  <Application>Microsoft Office Word</Application>
  <DocSecurity>0</DocSecurity>
  <Lines>296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Title</vt:lpstr>
    </vt:vector>
  </TitlesOfParts>
  <Manager/>
  <Company>Unified Compliance Framework</Company>
  <LinksUpToDate>false</LinksUpToDate>
  <CharactersWithSpaces>3960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Founder Habit System Tracker</dc:title>
  <dc:subject/>
  <dc:creator>Dorian Cougias</dc:creator>
  <cp:keywords/>
  <dc:description/>
  <cp:lastModifiedBy>Dorian Cougias</cp:lastModifiedBy>
  <cp:revision>1</cp:revision>
  <cp:lastPrinted>2008-10-02T21:04:00Z</cp:lastPrinted>
  <dcterms:created xsi:type="dcterms:W3CDTF">2025-04-08T17:28:00Z</dcterms:created>
  <dcterms:modified xsi:type="dcterms:W3CDTF">2025-04-08T17:28:00Z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TC010197691033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xd_ProgID">
    <vt:lpwstr/>
  </property>
  <property fmtid="{D5CDD505-2E9C-101B-9397-08002B2CF9AE}" pid="6" name="Order">
    <vt:lpwstr/>
  </property>
  <property fmtid="{D5CDD505-2E9C-101B-9397-08002B2CF9AE}" pid="7" name="MetaInfo">
    <vt:lpwstr/>
  </property>
</Properties>
</file>