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5A46A" w14:textId="77777777" w:rsidR="00FC3A96" w:rsidRDefault="00FC3A96">
      <w:pPr>
        <w:pStyle w:val="Heading1"/>
      </w:pPr>
      <w:r>
        <w:t>Identity Resilience Protocol</w:t>
      </w:r>
    </w:p>
    <w:p w14:paraId="495136B9" w14:textId="77777777" w:rsidR="00FC3A96" w:rsidRDefault="00FC3A96">
      <w:pPr>
        <w:pStyle w:val="Heading2"/>
      </w:pPr>
      <w:r>
        <w:lastRenderedPageBreak/>
        <w:t>INTRODUCTION</w:t>
      </w:r>
    </w:p>
    <w:p w14:paraId="4BAD243C" w14:textId="77777777" w:rsidR="00FC3A96" w:rsidRDefault="00FC3A96">
      <w:r>
        <w:t>Even the most well-designed identity system faces disruption. This protocol provides a framework for maintaining identity alignment during high-stress periods, travel, or major company transitions.</w:t>
      </w:r>
    </w:p>
    <w:p w14:paraId="4C53E125" w14:textId="77777777" w:rsidR="00FC3A96" w:rsidRDefault="00FC3A96">
      <w:pPr>
        <w:pBdr>
          <w:bottom w:val="single" w:sz="6" w:space="0" w:color="000000"/>
        </w:pBdr>
      </w:pPr>
    </w:p>
    <w:p w14:paraId="48F12FFE" w14:textId="77777777" w:rsidR="00FC3A96" w:rsidRDefault="00FC3A96"/>
    <w:p w14:paraId="67CAFE29" w14:textId="77777777" w:rsidR="00FC3A96" w:rsidRDefault="00FC3A96">
      <w:pPr>
        <w:pStyle w:val="Heading2"/>
      </w:pPr>
      <w:r>
        <w:lastRenderedPageBreak/>
        <w:t>PART 1: DISRUPTION PREPAREDNESS ASSESSMENT</w:t>
      </w:r>
    </w:p>
    <w:p w14:paraId="71855165" w14:textId="77777777" w:rsidR="00FC3A96" w:rsidRDefault="00FC3A96">
      <w:pPr>
        <w:pStyle w:val="Heading3"/>
      </w:pPr>
      <w:r>
        <w:t>Schedule Vulnerability Audit</w:t>
      </w:r>
    </w:p>
    <w:p w14:paraId="22907C1D" w14:textId="77777777" w:rsidR="00FC3A96" w:rsidRDefault="00FC3A96">
      <w:r>
        <w:rPr>
          <w:i/>
          <w:iCs/>
        </w:rPr>
        <w:t>Identify upcoming events likely to disrupt routines</w:t>
      </w:r>
    </w:p>
    <w:tbl>
      <w:tblPr>
        <w:tblW w:w="0" w:type="dxa"/>
        <w:tblInd w:w="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7E0" w:firstRow="1" w:lastRow="1" w:firstColumn="1" w:lastColumn="1" w:noHBand="1" w:noVBand="1"/>
      </w:tblPr>
      <w:tblGrid>
        <w:gridCol w:w="1346"/>
        <w:gridCol w:w="1269"/>
        <w:gridCol w:w="2930"/>
        <w:gridCol w:w="2392"/>
      </w:tblGrid>
      <w:tr w:rsidR="00FC3A96" w14:paraId="56AF3013" w14:textId="77777777">
        <w:tc>
          <w:tcPr>
            <w:tcW w:w="0" w:type="auto"/>
          </w:tcPr>
          <w:p w14:paraId="1BF63815" w14:textId="77777777" w:rsidR="00FC3A96" w:rsidRDefault="00FC3A96">
            <w:r>
              <w:t>Event</w:t>
            </w:r>
          </w:p>
        </w:tc>
        <w:tc>
          <w:tcPr>
            <w:tcW w:w="0" w:type="auto"/>
          </w:tcPr>
          <w:p w14:paraId="4FD24569" w14:textId="77777777" w:rsidR="00FC3A96" w:rsidRDefault="00FC3A96">
            <w:r>
              <w:t>Date</w:t>
            </w:r>
          </w:p>
        </w:tc>
        <w:tc>
          <w:tcPr>
            <w:tcW w:w="0" w:type="auto"/>
          </w:tcPr>
          <w:p w14:paraId="50BDA76F" w14:textId="77777777" w:rsidR="00FC3A96" w:rsidRDefault="00FC3A96">
            <w:r>
              <w:t>Potential Impact (1-10)</w:t>
            </w:r>
          </w:p>
        </w:tc>
        <w:tc>
          <w:tcPr>
            <w:tcW w:w="0" w:type="auto"/>
          </w:tcPr>
          <w:p w14:paraId="16CD2272" w14:textId="77777777" w:rsidR="00FC3A96" w:rsidRDefault="00FC3A96">
            <w:r>
              <w:t>Preparation Plan</w:t>
            </w:r>
          </w:p>
        </w:tc>
      </w:tr>
      <w:tr w:rsidR="00FC3A96" w14:paraId="1C64B19E" w14:textId="77777777">
        <w:tc>
          <w:tcPr>
            <w:tcW w:w="0" w:type="auto"/>
          </w:tcPr>
          <w:p w14:paraId="19D43FBE" w14:textId="77777777" w:rsidR="00FC3A96" w:rsidRDefault="00FC3A96"/>
        </w:tc>
        <w:tc>
          <w:tcPr>
            <w:tcW w:w="0" w:type="auto"/>
          </w:tcPr>
          <w:p w14:paraId="7E9E12A5" w14:textId="77777777" w:rsidR="00FC3A96" w:rsidRDefault="00FC3A96"/>
        </w:tc>
        <w:tc>
          <w:tcPr>
            <w:tcW w:w="0" w:type="auto"/>
          </w:tcPr>
          <w:p w14:paraId="113E2DBE" w14:textId="77777777" w:rsidR="00FC3A96" w:rsidRDefault="00FC3A96"/>
        </w:tc>
        <w:tc>
          <w:tcPr>
            <w:tcW w:w="0" w:type="auto"/>
          </w:tcPr>
          <w:p w14:paraId="196D97C9" w14:textId="77777777" w:rsidR="00FC3A96" w:rsidRDefault="00FC3A96"/>
        </w:tc>
      </w:tr>
      <w:tr w:rsidR="00FC3A96" w14:paraId="4F44376F" w14:textId="77777777">
        <w:tc>
          <w:tcPr>
            <w:tcW w:w="0" w:type="auto"/>
          </w:tcPr>
          <w:p w14:paraId="5DFECBB2" w14:textId="77777777" w:rsidR="00FC3A96" w:rsidRDefault="00FC3A96"/>
        </w:tc>
        <w:tc>
          <w:tcPr>
            <w:tcW w:w="0" w:type="auto"/>
          </w:tcPr>
          <w:p w14:paraId="12D94894" w14:textId="77777777" w:rsidR="00FC3A96" w:rsidRDefault="00FC3A96"/>
        </w:tc>
        <w:tc>
          <w:tcPr>
            <w:tcW w:w="0" w:type="auto"/>
          </w:tcPr>
          <w:p w14:paraId="34C2123C" w14:textId="77777777" w:rsidR="00FC3A96" w:rsidRDefault="00FC3A96"/>
        </w:tc>
        <w:tc>
          <w:tcPr>
            <w:tcW w:w="0" w:type="auto"/>
          </w:tcPr>
          <w:p w14:paraId="144251AE" w14:textId="77777777" w:rsidR="00FC3A96" w:rsidRDefault="00FC3A96"/>
        </w:tc>
      </w:tr>
      <w:tr w:rsidR="00FC3A96" w14:paraId="4B0E2044" w14:textId="77777777">
        <w:tc>
          <w:tcPr>
            <w:tcW w:w="0" w:type="auto"/>
          </w:tcPr>
          <w:p w14:paraId="070F7226" w14:textId="77777777" w:rsidR="00FC3A96" w:rsidRDefault="00FC3A96"/>
        </w:tc>
        <w:tc>
          <w:tcPr>
            <w:tcW w:w="0" w:type="auto"/>
          </w:tcPr>
          <w:p w14:paraId="769AC097" w14:textId="77777777" w:rsidR="00FC3A96" w:rsidRDefault="00FC3A96"/>
        </w:tc>
        <w:tc>
          <w:tcPr>
            <w:tcW w:w="0" w:type="auto"/>
          </w:tcPr>
          <w:p w14:paraId="29DB682D" w14:textId="77777777" w:rsidR="00FC3A96" w:rsidRDefault="00FC3A96"/>
        </w:tc>
        <w:tc>
          <w:tcPr>
            <w:tcW w:w="0" w:type="auto"/>
          </w:tcPr>
          <w:p w14:paraId="613861D5" w14:textId="77777777" w:rsidR="00FC3A96" w:rsidRDefault="00FC3A96"/>
        </w:tc>
      </w:tr>
    </w:tbl>
    <w:p w14:paraId="77F89C27" w14:textId="77777777" w:rsidR="00FC3A96" w:rsidRDefault="00FC3A96">
      <w:pPr>
        <w:pStyle w:val="Heading3"/>
      </w:pPr>
      <w:r>
        <w:t>Stress Threshold Mapping</w:t>
      </w:r>
    </w:p>
    <w:p w14:paraId="178B8100" w14:textId="77777777" w:rsidR="00FC3A96" w:rsidRDefault="00FC3A96">
      <w:r>
        <w:rPr>
          <w:i/>
          <w:iCs/>
        </w:rPr>
        <w:t>What are your early warning signs of system breakdown?</w:t>
      </w:r>
    </w:p>
    <w:p w14:paraId="5DE0A800" w14:textId="77777777" w:rsidR="00FC3A96" w:rsidRDefault="00FC3A96">
      <w:pPr>
        <w:pStyle w:val="Heading4"/>
      </w:pPr>
      <w:r>
        <w:t>Physical Warning Signs:</w:t>
      </w:r>
    </w:p>
    <w:p w14:paraId="0E9A0163" w14:textId="77777777" w:rsidR="00FC3A96" w:rsidRDefault="00FC3A96">
      <w:pPr>
        <w:pStyle w:val="SourceCodeLanguage"/>
      </w:pPr>
    </w:p>
    <w:p w14:paraId="4533F055" w14:textId="77777777" w:rsidR="00FC3A96" w:rsidRDefault="00FC3A96">
      <w:pPr>
        <w:pStyle w:val="SourceCode"/>
      </w:pPr>
      <w:r>
        <w:t>__________________ (e.g., sleep changes, energy levels)</w:t>
      </w:r>
    </w:p>
    <w:p w14:paraId="7497BDA6" w14:textId="77777777" w:rsidR="00FC3A96" w:rsidRDefault="00FC3A96">
      <w:pPr>
        <w:pStyle w:val="Heading4"/>
      </w:pPr>
      <w:r>
        <w:t>Mental Warning Signs:</w:t>
      </w:r>
    </w:p>
    <w:p w14:paraId="7C538229" w14:textId="77777777" w:rsidR="00FC3A96" w:rsidRDefault="00FC3A96">
      <w:pPr>
        <w:pStyle w:val="SourceCodeLanguage"/>
      </w:pPr>
    </w:p>
    <w:p w14:paraId="2AB55EA6" w14:textId="77777777" w:rsidR="00FC3A96" w:rsidRDefault="00FC3A96">
      <w:pPr>
        <w:pStyle w:val="SourceCode"/>
      </w:pPr>
      <w:r>
        <w:t>__________________ (e.g., decision fatigue, narrowed focus)</w:t>
      </w:r>
    </w:p>
    <w:p w14:paraId="0AFCD49C" w14:textId="77777777" w:rsidR="00FC3A96" w:rsidRDefault="00FC3A96">
      <w:pPr>
        <w:pStyle w:val="Heading4"/>
      </w:pPr>
      <w:r>
        <w:t>Behavioral Warning Signs:</w:t>
      </w:r>
    </w:p>
    <w:p w14:paraId="20751108" w14:textId="77777777" w:rsidR="00FC3A96" w:rsidRDefault="00FC3A96">
      <w:pPr>
        <w:pStyle w:val="SourceCodeLanguage"/>
      </w:pPr>
    </w:p>
    <w:p w14:paraId="461B27C3" w14:textId="77777777" w:rsidR="00FC3A96" w:rsidRDefault="00FC3A96">
      <w:pPr>
        <w:pStyle w:val="SourceCode"/>
      </w:pPr>
      <w:r>
        <w:t>__________________ (e.g., skipping routines, reactive patterns)</w:t>
      </w:r>
    </w:p>
    <w:p w14:paraId="1AD14519" w14:textId="77777777" w:rsidR="00FC3A96" w:rsidRDefault="00FC3A96">
      <w:pPr>
        <w:pStyle w:val="Heading3"/>
      </w:pPr>
      <w:r>
        <w:t>Recovery Resource Inventory</w:t>
      </w:r>
    </w:p>
    <w:p w14:paraId="6954A114" w14:textId="77777777" w:rsidR="00FC3A96" w:rsidRDefault="00FC3A96">
      <w:r>
        <w:rPr>
          <w:i/>
          <w:iCs/>
        </w:rPr>
        <w:t>Tools, people, and practices that help you realign</w:t>
      </w:r>
    </w:p>
    <w:p w14:paraId="6EB463AA" w14:textId="77777777" w:rsidR="00FC3A96" w:rsidRDefault="00FC3A96">
      <w:pPr>
        <w:pStyle w:val="Heading4"/>
      </w:pPr>
      <w:r>
        <w:t>Physical Resources:</w:t>
      </w:r>
    </w:p>
    <w:p w14:paraId="19606413" w14:textId="77777777" w:rsidR="00FC3A96" w:rsidRDefault="00FC3A96">
      <w:pPr>
        <w:pStyle w:val="SourceCodeLanguage"/>
      </w:pPr>
    </w:p>
    <w:p w14:paraId="21EBF55C" w14:textId="77777777" w:rsidR="00FC3A96" w:rsidRDefault="00FC3A96">
      <w:pPr>
        <w:pStyle w:val="SourceCode"/>
      </w:pPr>
      <w:r>
        <w:t>__________________ (e.g., exercise routines, sleep protocols)</w:t>
      </w:r>
    </w:p>
    <w:p w14:paraId="743096B2" w14:textId="77777777" w:rsidR="00FC3A96" w:rsidRDefault="00FC3A96">
      <w:pPr>
        <w:pStyle w:val="Heading4"/>
      </w:pPr>
      <w:r>
        <w:lastRenderedPageBreak/>
        <w:t>Mental Resources:</w:t>
      </w:r>
    </w:p>
    <w:p w14:paraId="0712276C" w14:textId="77777777" w:rsidR="00FC3A96" w:rsidRDefault="00FC3A96">
      <w:pPr>
        <w:pStyle w:val="SourceCodeLanguage"/>
      </w:pPr>
    </w:p>
    <w:p w14:paraId="5E7F1E58" w14:textId="77777777" w:rsidR="00FC3A96" w:rsidRDefault="00FC3A96">
      <w:pPr>
        <w:pStyle w:val="SourceCode"/>
      </w:pPr>
      <w:r>
        <w:t>__________________ (e.g., meditation, journaling practices)</w:t>
      </w:r>
    </w:p>
    <w:p w14:paraId="4DBBF414" w14:textId="77777777" w:rsidR="00FC3A96" w:rsidRDefault="00FC3A96">
      <w:pPr>
        <w:pStyle w:val="Heading4"/>
      </w:pPr>
      <w:r>
        <w:t>Relationship Resources:</w:t>
      </w:r>
    </w:p>
    <w:p w14:paraId="3E8F8280" w14:textId="77777777" w:rsidR="00FC3A96" w:rsidRDefault="00FC3A96">
      <w:pPr>
        <w:pStyle w:val="SourceCodeLanguage"/>
      </w:pPr>
    </w:p>
    <w:p w14:paraId="228E3D2C" w14:textId="77777777" w:rsidR="00FC3A96" w:rsidRDefault="00FC3A96">
      <w:pPr>
        <w:pStyle w:val="SourceCode"/>
      </w:pPr>
      <w:r>
        <w:t>__________________ (e.g., accountability partners, mentors)</w:t>
      </w:r>
    </w:p>
    <w:p w14:paraId="45CD7E33" w14:textId="77777777" w:rsidR="00FC3A96" w:rsidRDefault="00FC3A96">
      <w:pPr>
        <w:pBdr>
          <w:bottom w:val="single" w:sz="6" w:space="0" w:color="000000"/>
        </w:pBdr>
      </w:pPr>
    </w:p>
    <w:p w14:paraId="776F53B9" w14:textId="77777777" w:rsidR="00FC3A96" w:rsidRDefault="00FC3A96"/>
    <w:p w14:paraId="04EBE150" w14:textId="77777777" w:rsidR="00FC3A96" w:rsidRDefault="00FC3A96">
      <w:pPr>
        <w:pStyle w:val="Heading2"/>
      </w:pPr>
      <w:r>
        <w:lastRenderedPageBreak/>
        <w:t>PART 2: MINIMUM VIABLE IDENTITY (MVI) FRAMEWORK</w:t>
      </w:r>
    </w:p>
    <w:p w14:paraId="682F6C56" w14:textId="77777777" w:rsidR="00FC3A96" w:rsidRDefault="00FC3A96">
      <w:pPr>
        <w:pStyle w:val="Heading3"/>
      </w:pPr>
      <w:r>
        <w:t>Core Essence Extraction</w:t>
      </w:r>
    </w:p>
    <w:p w14:paraId="7E5C1ADF" w14:textId="77777777" w:rsidR="00FC3A96" w:rsidRDefault="00FC3A96">
      <w:r>
        <w:rPr>
          <w:i/>
          <w:iCs/>
        </w:rPr>
        <w:t>What is the irreducible core of your manifesto?</w:t>
      </w:r>
    </w:p>
    <w:p w14:paraId="2E7FD1FA" w14:textId="77777777" w:rsidR="00FC3A96" w:rsidRDefault="00FC3A96">
      <w:pPr>
        <w:pStyle w:val="Heading4"/>
      </w:pPr>
      <w:r>
        <w:t>Original Manifesto Statement:</w:t>
      </w:r>
    </w:p>
    <w:p w14:paraId="78A72C1F" w14:textId="77777777" w:rsidR="00FC3A96" w:rsidRDefault="00FC3A96">
      <w:pPr>
        <w:pStyle w:val="SourceCodeLanguage"/>
      </w:pPr>
    </w:p>
    <w:p w14:paraId="4054AC54" w14:textId="77777777" w:rsidR="00FC3A96" w:rsidRDefault="00FC3A96">
      <w:pPr>
        <w:pStyle w:val="SourceCode"/>
      </w:pPr>
      <w:r>
        <w:t>I am the kind of founder who __________________, and I show up with __________________.</w:t>
      </w:r>
    </w:p>
    <w:p w14:paraId="0B63F127" w14:textId="77777777" w:rsidR="00FC3A96" w:rsidRDefault="00FC3A96">
      <w:pPr>
        <w:pStyle w:val="Heading4"/>
      </w:pPr>
      <w:r>
        <w:t>Distilled Essence (10 words or less):</w:t>
      </w:r>
    </w:p>
    <w:p w14:paraId="14272875" w14:textId="77777777" w:rsidR="00FC3A96" w:rsidRDefault="00FC3A96">
      <w:pPr>
        <w:pStyle w:val="SourceCodeLanguage"/>
      </w:pPr>
    </w:p>
    <w:p w14:paraId="3D47C853" w14:textId="77777777" w:rsidR="00FC3A96" w:rsidRDefault="00FC3A96">
      <w:pPr>
        <w:pStyle w:val="SourceCode"/>
      </w:pPr>
      <w:r>
        <w:t>__________________</w:t>
      </w:r>
    </w:p>
    <w:p w14:paraId="05DCFE5C" w14:textId="77777777" w:rsidR="00FC3A96" w:rsidRDefault="00FC3A96">
      <w:pPr>
        <w:pStyle w:val="Heading3"/>
      </w:pPr>
      <w:r>
        <w:t>Two-Minute Version</w:t>
      </w:r>
    </w:p>
    <w:p w14:paraId="0A16B99C" w14:textId="77777777" w:rsidR="00FC3A96" w:rsidRDefault="00FC3A96">
      <w:r>
        <w:rPr>
          <w:i/>
          <w:iCs/>
        </w:rPr>
        <w:t>Create an abbreviated identity vote that maintains continuity</w:t>
      </w:r>
    </w:p>
    <w:p w14:paraId="24DB5344" w14:textId="77777777" w:rsidR="00FC3A96" w:rsidRDefault="00FC3A96">
      <w:pPr>
        <w:pStyle w:val="Heading4"/>
      </w:pPr>
      <w:r>
        <w:t>Original Keystone Habit:</w:t>
      </w:r>
    </w:p>
    <w:p w14:paraId="0D161705" w14:textId="77777777" w:rsidR="00FC3A96" w:rsidRDefault="00FC3A96">
      <w:pPr>
        <w:pStyle w:val="SourceCodeLanguage"/>
      </w:pPr>
    </w:p>
    <w:p w14:paraId="237DE0F4" w14:textId="77777777" w:rsidR="00FC3A96" w:rsidRDefault="00FC3A96">
      <w:pPr>
        <w:pStyle w:val="SourceCode"/>
      </w:pPr>
      <w:r>
        <w:t>Each day, I will __________________ to cast a vote for my identity as a __________________ founder.</w:t>
      </w:r>
    </w:p>
    <w:p w14:paraId="2F2BA4B8" w14:textId="77777777" w:rsidR="00FC3A96" w:rsidRDefault="00FC3A96">
      <w:pPr>
        <w:pStyle w:val="Heading4"/>
      </w:pPr>
      <w:r>
        <w:t>Two-Minute Alternative:</w:t>
      </w:r>
    </w:p>
    <w:p w14:paraId="385AE389" w14:textId="77777777" w:rsidR="00FC3A96" w:rsidRDefault="00FC3A96">
      <w:pPr>
        <w:pStyle w:val="SourceCodeLanguage"/>
      </w:pPr>
    </w:p>
    <w:p w14:paraId="11D7DD8F" w14:textId="77777777" w:rsidR="00FC3A96" w:rsidRDefault="00FC3A96">
      <w:pPr>
        <w:pStyle w:val="SourceCode"/>
      </w:pPr>
      <w:r>
        <w:t>Even on disrupted days, I will at minimum __________________</w:t>
      </w:r>
    </w:p>
    <w:p w14:paraId="215B61CF" w14:textId="77777777" w:rsidR="00FC3A96" w:rsidRDefault="00FC3A96">
      <w:pPr>
        <w:pStyle w:val="Heading3"/>
      </w:pPr>
      <w:r>
        <w:t>Visual Reminder System</w:t>
      </w:r>
    </w:p>
    <w:p w14:paraId="49C41824" w14:textId="77777777" w:rsidR="00FC3A96" w:rsidRDefault="00FC3A96">
      <w:r>
        <w:rPr>
          <w:i/>
          <w:iCs/>
        </w:rPr>
        <w:t>Portable identity cues for travel or disruption</w:t>
      </w:r>
    </w:p>
    <w:p w14:paraId="02DF0409" w14:textId="77777777" w:rsidR="00FC3A96" w:rsidRDefault="00FC3A96">
      <w:pPr>
        <w:pStyle w:val="Heading4"/>
      </w:pPr>
      <w:r>
        <w:t>Digital Reminder:</w:t>
      </w:r>
    </w:p>
    <w:p w14:paraId="40AA7069" w14:textId="77777777" w:rsidR="00FC3A96" w:rsidRDefault="00FC3A96">
      <w:pPr>
        <w:pStyle w:val="SourceCodeLanguage"/>
      </w:pPr>
    </w:p>
    <w:p w14:paraId="65A74D41" w14:textId="77777777" w:rsidR="00FC3A96" w:rsidRDefault="00FC3A96">
      <w:pPr>
        <w:pStyle w:val="SourceCode"/>
      </w:pPr>
      <w:r>
        <w:t>__________________ (e.g., phone wallpaper, recurring alert)</w:t>
      </w:r>
    </w:p>
    <w:p w14:paraId="5E4B90AD" w14:textId="77777777" w:rsidR="00FC3A96" w:rsidRDefault="00FC3A96">
      <w:pPr>
        <w:pStyle w:val="Heading4"/>
      </w:pPr>
      <w:r>
        <w:t>Physical Reminder:</w:t>
      </w:r>
    </w:p>
    <w:p w14:paraId="13FA236D" w14:textId="77777777" w:rsidR="00FC3A96" w:rsidRDefault="00FC3A96">
      <w:pPr>
        <w:pStyle w:val="SourceCodeLanguage"/>
      </w:pPr>
    </w:p>
    <w:p w14:paraId="7E2DD99F" w14:textId="77777777" w:rsidR="00FC3A96" w:rsidRDefault="00FC3A96">
      <w:pPr>
        <w:pStyle w:val="SourceCode"/>
      </w:pPr>
      <w:r>
        <w:t>__________________ (e.g., wallet card, keychain token)</w:t>
      </w:r>
    </w:p>
    <w:p w14:paraId="40029E79" w14:textId="77777777" w:rsidR="00FC3A96" w:rsidRDefault="00FC3A96">
      <w:pPr>
        <w:pBdr>
          <w:bottom w:val="single" w:sz="6" w:space="0" w:color="000000"/>
        </w:pBdr>
      </w:pPr>
    </w:p>
    <w:p w14:paraId="3F866F95" w14:textId="77777777" w:rsidR="00FC3A96" w:rsidRDefault="00FC3A96"/>
    <w:p w14:paraId="237388FD" w14:textId="77777777" w:rsidR="00FC3A96" w:rsidRDefault="00FC3A96">
      <w:pPr>
        <w:pStyle w:val="Heading2"/>
      </w:pPr>
      <w:r>
        <w:lastRenderedPageBreak/>
        <w:t>PART 3: RECOVERY PROTOCOL</w:t>
      </w:r>
    </w:p>
    <w:p w14:paraId="225B0DEE" w14:textId="77777777" w:rsidR="00FC3A96" w:rsidRDefault="00FC3A96">
      <w:pPr>
        <w:pStyle w:val="Heading3"/>
      </w:pPr>
      <w:r>
        <w:t>Non-Judgmental Assessment</w:t>
      </w:r>
    </w:p>
    <w:p w14:paraId="1A3229E5" w14:textId="77777777" w:rsidR="00FC3A96" w:rsidRDefault="00FC3A96">
      <w:r>
        <w:rPr>
          <w:i/>
          <w:iCs/>
        </w:rPr>
        <w:t>Framework for evaluating drift without self-criticism</w:t>
      </w:r>
    </w:p>
    <w:p w14:paraId="117E0625" w14:textId="77777777" w:rsidR="00FC3A96" w:rsidRDefault="00FC3A96">
      <w:pPr>
        <w:pStyle w:val="Heading4"/>
      </w:pPr>
      <w:r>
        <w:t>Identity Alignment Check:</w:t>
      </w:r>
    </w:p>
    <w:p w14:paraId="2ABE65A7" w14:textId="77777777" w:rsidR="00FC3A96" w:rsidRDefault="00FC3A96">
      <w:r>
        <w:t>On a scale of 1-10, how aligned am I currently feeling with my founder manifesto? _____</w:t>
      </w:r>
    </w:p>
    <w:p w14:paraId="654E7196" w14:textId="77777777" w:rsidR="00FC3A96" w:rsidRDefault="00FC3A96">
      <w:pPr>
        <w:pStyle w:val="Heading4"/>
      </w:pPr>
      <w:r>
        <w:t>Neutral Observation:</w:t>
      </w:r>
    </w:p>
    <w:p w14:paraId="0D6870FF" w14:textId="77777777" w:rsidR="00FC3A96" w:rsidRDefault="00FC3A96">
      <w:r>
        <w:rPr>
          <w:i/>
          <w:iCs/>
        </w:rPr>
        <w:t>What factors have contributed to this state? (without judgment)</w:t>
      </w:r>
    </w:p>
    <w:p w14:paraId="7AC39085" w14:textId="77777777" w:rsidR="00FC3A96" w:rsidRDefault="00FC3A96">
      <w:pPr>
        <w:pStyle w:val="SourceCodeLanguage"/>
      </w:pPr>
    </w:p>
    <w:p w14:paraId="3B8C2CC3" w14:textId="77777777" w:rsidR="00FC3A96" w:rsidRDefault="00FC3A96">
      <w:pPr>
        <w:pStyle w:val="SourceCode"/>
      </w:pPr>
      <w:r>
        <w:t>__________________</w:t>
      </w:r>
    </w:p>
    <w:p w14:paraId="0B9E04A4" w14:textId="77777777" w:rsidR="00FC3A96" w:rsidRDefault="00FC3A96">
      <w:pPr>
        <w:pStyle w:val="Heading4"/>
      </w:pPr>
      <w:r>
        <w:t>System Evaluation (not personal failure):</w:t>
      </w:r>
    </w:p>
    <w:p w14:paraId="4824CC36" w14:textId="77777777" w:rsidR="00FC3A96" w:rsidRDefault="00FC3A96">
      <w:r>
        <w:rPr>
          <w:i/>
          <w:iCs/>
        </w:rPr>
        <w:t>Which system elements broke down first?</w:t>
      </w:r>
    </w:p>
    <w:p w14:paraId="46BB1C24" w14:textId="77777777" w:rsidR="00FC3A96" w:rsidRDefault="00FC3A96">
      <w:pPr>
        <w:pStyle w:val="SourceCodeLanguage"/>
      </w:pPr>
    </w:p>
    <w:p w14:paraId="133379D5" w14:textId="77777777" w:rsidR="00FC3A96" w:rsidRDefault="00FC3A96">
      <w:pPr>
        <w:pStyle w:val="SourceCode"/>
      </w:pPr>
      <w:r>
        <w:t>__________________</w:t>
      </w:r>
    </w:p>
    <w:p w14:paraId="38D5914F" w14:textId="77777777" w:rsidR="00FC3A96" w:rsidRDefault="00FC3A96">
      <w:pPr>
        <w:pStyle w:val="Heading3"/>
      </w:pPr>
      <w:r>
        <w:t>Gradual Reentry Sequence</w:t>
      </w:r>
    </w:p>
    <w:p w14:paraId="74344EA0" w14:textId="77777777" w:rsidR="00FC3A96" w:rsidRDefault="00FC3A96">
      <w:r>
        <w:rPr>
          <w:i/>
          <w:iCs/>
        </w:rPr>
        <w:t>Progressive steps for rebuilding your full system</w:t>
      </w:r>
    </w:p>
    <w:p w14:paraId="15B9428B" w14:textId="77777777" w:rsidR="00FC3A96" w:rsidRDefault="00FC3A96">
      <w:pPr>
        <w:pStyle w:val="Heading4"/>
      </w:pPr>
      <w:r>
        <w:t>Day 1: Minimum Action</w:t>
      </w:r>
    </w:p>
    <w:p w14:paraId="7F3A900E" w14:textId="77777777" w:rsidR="00FC3A96" w:rsidRDefault="00FC3A96">
      <w:pPr>
        <w:pStyle w:val="SourceCodeLanguage"/>
      </w:pPr>
    </w:p>
    <w:p w14:paraId="04B566D2" w14:textId="77777777" w:rsidR="00FC3A96" w:rsidRDefault="00FC3A96">
      <w:pPr>
        <w:pStyle w:val="SourceCode"/>
      </w:pPr>
      <w:r>
        <w:t>__________________ (simplest version of your identity vote)</w:t>
      </w:r>
    </w:p>
    <w:p w14:paraId="3E3631D3" w14:textId="77777777" w:rsidR="00FC3A96" w:rsidRDefault="00FC3A96">
      <w:pPr>
        <w:pStyle w:val="Heading4"/>
      </w:pPr>
      <w:r>
        <w:t>Day 2-3: Core System Restoration</w:t>
      </w:r>
    </w:p>
    <w:p w14:paraId="40223395" w14:textId="77777777" w:rsidR="00FC3A96" w:rsidRDefault="00FC3A96">
      <w:pPr>
        <w:pStyle w:val="SourceCodeLanguage"/>
      </w:pPr>
    </w:p>
    <w:p w14:paraId="7B21C35A" w14:textId="77777777" w:rsidR="00FC3A96" w:rsidRDefault="00FC3A96">
      <w:pPr>
        <w:pStyle w:val="SourceCode"/>
      </w:pPr>
      <w:r>
        <w:t>__________________ (reinstating primary environmental supports)</w:t>
      </w:r>
    </w:p>
    <w:p w14:paraId="595046EF" w14:textId="77777777" w:rsidR="00FC3A96" w:rsidRDefault="00FC3A96">
      <w:pPr>
        <w:pStyle w:val="Heading4"/>
      </w:pPr>
      <w:r>
        <w:t>Day 4-7: Full Practice Return</w:t>
      </w:r>
    </w:p>
    <w:p w14:paraId="77BE2699" w14:textId="77777777" w:rsidR="00FC3A96" w:rsidRDefault="00FC3A96">
      <w:pPr>
        <w:pStyle w:val="SourceCodeLanguage"/>
      </w:pPr>
    </w:p>
    <w:p w14:paraId="54DBAB60" w14:textId="77777777" w:rsidR="00FC3A96" w:rsidRDefault="00FC3A96">
      <w:pPr>
        <w:pStyle w:val="SourceCode"/>
      </w:pPr>
      <w:r>
        <w:t>__________________ (complete reconnection to identity practice)</w:t>
      </w:r>
    </w:p>
    <w:p w14:paraId="0A4A5C04" w14:textId="77777777" w:rsidR="00FC3A96" w:rsidRDefault="00FC3A96">
      <w:pPr>
        <w:pStyle w:val="Heading3"/>
      </w:pPr>
      <w:r>
        <w:t>Reflection Integration</w:t>
      </w:r>
    </w:p>
    <w:p w14:paraId="61B8CCA2" w14:textId="77777777" w:rsidR="00FC3A96" w:rsidRDefault="00FC3A96">
      <w:r>
        <w:rPr>
          <w:i/>
          <w:iCs/>
        </w:rPr>
        <w:t>Questions that transform disruption into identity learning</w:t>
      </w:r>
    </w:p>
    <w:p w14:paraId="098F5220" w14:textId="77777777" w:rsidR="00FC3A96" w:rsidRDefault="00FC3A96">
      <w:pPr>
        <w:pStyle w:val="Heading4"/>
      </w:pPr>
      <w:r>
        <w:lastRenderedPageBreak/>
        <w:t>Stress Test Insights:</w:t>
      </w:r>
    </w:p>
    <w:p w14:paraId="5A4E3EFC" w14:textId="77777777" w:rsidR="00FC3A96" w:rsidRDefault="00FC3A96">
      <w:r>
        <w:rPr>
          <w:i/>
          <w:iCs/>
        </w:rPr>
        <w:t>What did this disruption reveal about the strength of my identity system?</w:t>
      </w:r>
    </w:p>
    <w:p w14:paraId="06D32D94" w14:textId="77777777" w:rsidR="00FC3A96" w:rsidRDefault="00FC3A96">
      <w:pPr>
        <w:pStyle w:val="SourceCodeLanguage"/>
      </w:pPr>
    </w:p>
    <w:p w14:paraId="6E884D0C" w14:textId="77777777" w:rsidR="00FC3A96" w:rsidRDefault="00FC3A96">
      <w:pPr>
        <w:pStyle w:val="SourceCode"/>
      </w:pPr>
      <w:r>
        <w:t>__________________</w:t>
      </w:r>
    </w:p>
    <w:p w14:paraId="7E00ADBB" w14:textId="77777777" w:rsidR="00FC3A96" w:rsidRDefault="00FC3A96">
      <w:pPr>
        <w:pStyle w:val="Heading4"/>
      </w:pPr>
      <w:r>
        <w:t>Adaptation Opportunities:</w:t>
      </w:r>
    </w:p>
    <w:p w14:paraId="7B15E02E" w14:textId="77777777" w:rsidR="00FC3A96" w:rsidRDefault="00FC3A96">
      <w:r>
        <w:rPr>
          <w:i/>
          <w:iCs/>
        </w:rPr>
        <w:t>How might I modify my system to be more resilient next time?</w:t>
      </w:r>
    </w:p>
    <w:p w14:paraId="114651A7" w14:textId="77777777" w:rsidR="00FC3A96" w:rsidRDefault="00FC3A96">
      <w:pPr>
        <w:pStyle w:val="SourceCodeLanguage"/>
      </w:pPr>
    </w:p>
    <w:p w14:paraId="51B740C5" w14:textId="77777777" w:rsidR="00FC3A96" w:rsidRDefault="00FC3A96">
      <w:pPr>
        <w:pStyle w:val="SourceCode"/>
      </w:pPr>
      <w:r>
        <w:t>__________________</w:t>
      </w:r>
    </w:p>
    <w:p w14:paraId="7E3C9BE1" w14:textId="77777777" w:rsidR="00FC3A96" w:rsidRDefault="00FC3A96">
      <w:pPr>
        <w:pStyle w:val="Heading4"/>
      </w:pPr>
      <w:r>
        <w:t>Identity Reinforcement:</w:t>
      </w:r>
    </w:p>
    <w:p w14:paraId="76351087" w14:textId="77777777" w:rsidR="00FC3A96" w:rsidRDefault="00FC3A96">
      <w:r>
        <w:rPr>
          <w:i/>
          <w:iCs/>
        </w:rPr>
        <w:t>Despite disruption, what evidence do I still see of my core identity?</w:t>
      </w:r>
    </w:p>
    <w:p w14:paraId="6CC80CBE" w14:textId="77777777" w:rsidR="00FC3A96" w:rsidRDefault="00FC3A96">
      <w:pPr>
        <w:pStyle w:val="SourceCodeLanguage"/>
      </w:pPr>
    </w:p>
    <w:p w14:paraId="519DBF0C" w14:textId="77777777" w:rsidR="00FC3A96" w:rsidRDefault="00FC3A96">
      <w:pPr>
        <w:pStyle w:val="SourceCode"/>
      </w:pPr>
      <w:r>
        <w:t>__________________</w:t>
      </w:r>
    </w:p>
    <w:p w14:paraId="2BB70A19" w14:textId="77777777" w:rsidR="00FC3A96" w:rsidRDefault="00FC3A96">
      <w:pPr>
        <w:pBdr>
          <w:bottom w:val="single" w:sz="6" w:space="0" w:color="000000"/>
        </w:pBdr>
      </w:pPr>
    </w:p>
    <w:p w14:paraId="280B39A6" w14:textId="77777777" w:rsidR="00FC3A96" w:rsidRDefault="00FC3A96"/>
    <w:p w14:paraId="51AF639B" w14:textId="77777777" w:rsidR="00FC3A96" w:rsidRDefault="00FC3A96">
      <w:pPr>
        <w:pStyle w:val="Heading2"/>
      </w:pPr>
      <w:r>
        <w:lastRenderedPageBreak/>
        <w:t>PART 4: IDENTITY EVOLUTION GUIDELINES</w:t>
      </w:r>
    </w:p>
    <w:p w14:paraId="508D0407" w14:textId="77777777" w:rsidR="00FC3A96" w:rsidRDefault="00FC3A96">
      <w:pPr>
        <w:pStyle w:val="Heading3"/>
      </w:pPr>
      <w:r>
        <w:t>Periodic Manifesto Review</w:t>
      </w:r>
    </w:p>
    <w:p w14:paraId="4CE06EC3" w14:textId="77777777" w:rsidR="00FC3A96" w:rsidRDefault="00FC3A96">
      <w:r>
        <w:rPr>
          <w:i/>
          <w:iCs/>
        </w:rPr>
        <w:t>Timeline and process for refreshing your identity statement</w:t>
      </w:r>
    </w:p>
    <w:p w14:paraId="59061018" w14:textId="77777777" w:rsidR="00FC3A96" w:rsidRDefault="00FC3A96">
      <w:pPr>
        <w:pStyle w:val="Heading4"/>
      </w:pPr>
      <w:r>
        <w:t>Quarterly Light Review:</w:t>
      </w:r>
    </w:p>
    <w:p w14:paraId="58A46014" w14:textId="77777777" w:rsidR="00FC3A96" w:rsidRDefault="00FC3A96">
      <w:r>
        <w:t>Date: __________________</w:t>
      </w:r>
    </w:p>
    <w:p w14:paraId="3506C6AB" w14:textId="77777777" w:rsidR="00FC3A96" w:rsidRDefault="00FC3A96" w:rsidP="00FC3A96">
      <w:pPr>
        <w:pStyle w:val="ListParagraph"/>
        <w:numPr>
          <w:ilvl w:val="0"/>
          <w:numId w:val="39"/>
        </w:numPr>
      </w:pPr>
      <w:r>
        <w:t>What still resonates about my manifesto?</w:t>
      </w:r>
    </w:p>
    <w:p w14:paraId="60005B12" w14:textId="77777777" w:rsidR="00FC3A96" w:rsidRDefault="00FC3A96" w:rsidP="00FC3A96">
      <w:pPr>
        <w:pStyle w:val="ListParagraph"/>
        <w:numPr>
          <w:ilvl w:val="0"/>
          <w:numId w:val="39"/>
        </w:numPr>
      </w:pPr>
      <w:r>
        <w:t>What feels misaligned or outdated?</w:t>
      </w:r>
    </w:p>
    <w:p w14:paraId="08B2B049" w14:textId="77777777" w:rsidR="00FC3A96" w:rsidRDefault="00FC3A96">
      <w:pPr>
        <w:pStyle w:val="Heading4"/>
      </w:pPr>
      <w:r>
        <w:t>Annual Deep Review:</w:t>
      </w:r>
    </w:p>
    <w:p w14:paraId="4A21A5D4" w14:textId="77777777" w:rsidR="00FC3A96" w:rsidRDefault="00FC3A96">
      <w:r>
        <w:t>Date: __________________</w:t>
      </w:r>
    </w:p>
    <w:p w14:paraId="07E39088" w14:textId="77777777" w:rsidR="00FC3A96" w:rsidRDefault="00FC3A96" w:rsidP="00FC3A96">
      <w:pPr>
        <w:pStyle w:val="ListParagraph"/>
        <w:numPr>
          <w:ilvl w:val="0"/>
          <w:numId w:val="40"/>
        </w:numPr>
      </w:pPr>
      <w:r>
        <w:t>How has my understanding of my strengths evolved?</w:t>
      </w:r>
    </w:p>
    <w:p w14:paraId="402C7511" w14:textId="77777777" w:rsidR="00FC3A96" w:rsidRDefault="00FC3A96" w:rsidP="00FC3A96">
      <w:pPr>
        <w:pStyle w:val="ListParagraph"/>
        <w:numPr>
          <w:ilvl w:val="0"/>
          <w:numId w:val="40"/>
        </w:numPr>
      </w:pPr>
      <w:r>
        <w:t>What new aspects of my identity are emerging?</w:t>
      </w:r>
    </w:p>
    <w:p w14:paraId="0493E7D8" w14:textId="77777777" w:rsidR="00FC3A96" w:rsidRDefault="00FC3A96" w:rsidP="00FC3A96">
      <w:pPr>
        <w:pStyle w:val="ListParagraph"/>
        <w:numPr>
          <w:ilvl w:val="0"/>
          <w:numId w:val="40"/>
        </w:numPr>
      </w:pPr>
      <w:r>
        <w:t>What elements no longer serve my highest growth?</w:t>
      </w:r>
    </w:p>
    <w:p w14:paraId="3931F4B4" w14:textId="77777777" w:rsidR="00FC3A96" w:rsidRDefault="00FC3A96">
      <w:pPr>
        <w:pStyle w:val="Heading3"/>
      </w:pPr>
      <w:r>
        <w:t>System Adaptation Framework</w:t>
      </w:r>
    </w:p>
    <w:p w14:paraId="4C856FD0" w14:textId="77777777" w:rsidR="00FC3A96" w:rsidRDefault="00FC3A96">
      <w:r>
        <w:rPr>
          <w:i/>
          <w:iCs/>
        </w:rPr>
        <w:t>How to modify habits while maintaining continuity</w:t>
      </w:r>
    </w:p>
    <w:p w14:paraId="361F50E9" w14:textId="77777777" w:rsidR="00FC3A96" w:rsidRDefault="00FC3A96">
      <w:pPr>
        <w:pStyle w:val="Heading4"/>
      </w:pPr>
      <w:r>
        <w:t>Current Keystone Habit:</w:t>
      </w:r>
    </w:p>
    <w:p w14:paraId="6A6FC605" w14:textId="77777777" w:rsidR="00FC3A96" w:rsidRDefault="00FC3A96">
      <w:pPr>
        <w:pStyle w:val="SourceCodeLanguage"/>
      </w:pPr>
    </w:p>
    <w:p w14:paraId="5D0CA3AD" w14:textId="77777777" w:rsidR="00FC3A96" w:rsidRDefault="00FC3A96">
      <w:pPr>
        <w:pStyle w:val="SourceCode"/>
      </w:pPr>
      <w:r>
        <w:t>__________________</w:t>
      </w:r>
    </w:p>
    <w:p w14:paraId="48F01956" w14:textId="77777777" w:rsidR="00FC3A96" w:rsidRDefault="00FC3A96">
      <w:pPr>
        <w:pStyle w:val="Heading4"/>
      </w:pPr>
      <w:r>
        <w:t>Potential Evolution:</w:t>
      </w:r>
    </w:p>
    <w:p w14:paraId="3E08CAE3" w14:textId="77777777" w:rsidR="00FC3A96" w:rsidRDefault="00FC3A96">
      <w:pPr>
        <w:pStyle w:val="SourceCodeLanguage"/>
      </w:pPr>
    </w:p>
    <w:p w14:paraId="725C4DB7" w14:textId="77777777" w:rsidR="00FC3A96" w:rsidRDefault="00FC3A96">
      <w:pPr>
        <w:pStyle w:val="SourceCode"/>
      </w:pPr>
      <w:r>
        <w:t>__________________</w:t>
      </w:r>
    </w:p>
    <w:p w14:paraId="5A1E4ADB" w14:textId="77777777" w:rsidR="00FC3A96" w:rsidRDefault="00FC3A96">
      <w:pPr>
        <w:pStyle w:val="Heading4"/>
      </w:pPr>
      <w:r>
        <w:t>Transition Plan:</w:t>
      </w:r>
    </w:p>
    <w:p w14:paraId="572AAA9E" w14:textId="77777777" w:rsidR="00FC3A96" w:rsidRDefault="00FC3A96">
      <w:r>
        <w:rPr>
          <w:i/>
          <w:iCs/>
        </w:rPr>
        <w:t>How will I bridge between the current and evolved practice?</w:t>
      </w:r>
    </w:p>
    <w:p w14:paraId="1AE0614B" w14:textId="77777777" w:rsidR="00FC3A96" w:rsidRDefault="00FC3A96">
      <w:pPr>
        <w:pStyle w:val="SourceCodeLanguage"/>
      </w:pPr>
    </w:p>
    <w:p w14:paraId="2D013152" w14:textId="77777777" w:rsidR="00FC3A96" w:rsidRDefault="00FC3A96">
      <w:pPr>
        <w:pStyle w:val="SourceCode"/>
      </w:pPr>
      <w:r>
        <w:t>__________________</w:t>
      </w:r>
    </w:p>
    <w:p w14:paraId="21CDDDAC" w14:textId="77777777" w:rsidR="00FC3A96" w:rsidRDefault="00FC3A96">
      <w:pPr>
        <w:pStyle w:val="Heading3"/>
      </w:pPr>
      <w:r>
        <w:t>Identity Expansion Process</w:t>
      </w:r>
    </w:p>
    <w:p w14:paraId="71BDE2E0" w14:textId="77777777" w:rsidR="00FC3A96" w:rsidRDefault="00FC3A96">
      <w:r>
        <w:rPr>
          <w:i/>
          <w:iCs/>
        </w:rPr>
        <w:t>Methods for incorporating new strengths and values</w:t>
      </w:r>
    </w:p>
    <w:p w14:paraId="1CB5B1F3" w14:textId="77777777" w:rsidR="00FC3A96" w:rsidRDefault="00FC3A96">
      <w:pPr>
        <w:pStyle w:val="Heading4"/>
      </w:pPr>
      <w:r>
        <w:lastRenderedPageBreak/>
        <w:t>Emerging Strength:</w:t>
      </w:r>
    </w:p>
    <w:p w14:paraId="01787373" w14:textId="77777777" w:rsidR="00FC3A96" w:rsidRDefault="00FC3A96">
      <w:pPr>
        <w:pStyle w:val="SourceCodeLanguage"/>
      </w:pPr>
    </w:p>
    <w:p w14:paraId="04F1B0CA" w14:textId="77777777" w:rsidR="00FC3A96" w:rsidRDefault="00FC3A96">
      <w:pPr>
        <w:pStyle w:val="SourceCode"/>
      </w:pPr>
      <w:r>
        <w:t>__________________</w:t>
      </w:r>
    </w:p>
    <w:p w14:paraId="4717D6BA" w14:textId="77777777" w:rsidR="00FC3A96" w:rsidRDefault="00FC3A96">
      <w:pPr>
        <w:pStyle w:val="Heading4"/>
      </w:pPr>
      <w:r>
        <w:t>Integration Experiment:</w:t>
      </w:r>
    </w:p>
    <w:p w14:paraId="78957C64" w14:textId="77777777" w:rsidR="00FC3A96" w:rsidRDefault="00FC3A96">
      <w:r>
        <w:rPr>
          <w:i/>
          <w:iCs/>
        </w:rPr>
        <w:t>How might I test incorporating this into my identity?</w:t>
      </w:r>
    </w:p>
    <w:p w14:paraId="19D1F042" w14:textId="77777777" w:rsidR="00FC3A96" w:rsidRDefault="00FC3A96">
      <w:pPr>
        <w:pStyle w:val="SourceCodeLanguage"/>
      </w:pPr>
    </w:p>
    <w:p w14:paraId="25FAC50E" w14:textId="77777777" w:rsidR="00FC3A96" w:rsidRDefault="00FC3A96">
      <w:pPr>
        <w:pStyle w:val="SourceCode"/>
      </w:pPr>
      <w:r>
        <w:t>__________________</w:t>
      </w:r>
    </w:p>
    <w:p w14:paraId="206682F4" w14:textId="77777777" w:rsidR="00FC3A96" w:rsidRDefault="00FC3A96">
      <w:pPr>
        <w:pStyle w:val="Heading4"/>
      </w:pPr>
      <w:r>
        <w:t>Manifesto Refresh:</w:t>
      </w:r>
    </w:p>
    <w:p w14:paraId="17BA8E74" w14:textId="77777777" w:rsidR="00FC3A96" w:rsidRDefault="00FC3A96">
      <w:r>
        <w:rPr>
          <w:i/>
          <w:iCs/>
        </w:rPr>
        <w:t>Updated manifesto statement that includes this new element:</w:t>
      </w:r>
    </w:p>
    <w:p w14:paraId="6AF7BA60" w14:textId="77777777" w:rsidR="00FC3A96" w:rsidRDefault="00FC3A96">
      <w:pPr>
        <w:pStyle w:val="SourceCodeLanguage"/>
      </w:pPr>
    </w:p>
    <w:p w14:paraId="3CB5E498" w14:textId="77777777" w:rsidR="00FC3A96" w:rsidRDefault="00FC3A96">
      <w:pPr>
        <w:pStyle w:val="SourceCode"/>
      </w:pPr>
      <w:r>
        <w:t>I am the kind of founder who __________________, and I show up with __________________.</w:t>
      </w:r>
    </w:p>
    <w:p w14:paraId="290F6E77" w14:textId="77777777" w:rsidR="00FC3A96" w:rsidRDefault="00FC3A96">
      <w:pPr>
        <w:pBdr>
          <w:bottom w:val="single" w:sz="6" w:space="0" w:color="000000"/>
        </w:pBdr>
      </w:pPr>
    </w:p>
    <w:p w14:paraId="500D9D80" w14:textId="77777777" w:rsidR="00FC3A96" w:rsidRDefault="00FC3A96"/>
    <w:p w14:paraId="35602246" w14:textId="77777777" w:rsidR="00FC3A96" w:rsidRDefault="00FC3A96">
      <w:pPr>
        <w:pStyle w:val="Heading2"/>
      </w:pPr>
      <w:r>
        <w:lastRenderedPageBreak/>
        <w:t>APPLICATION NOTES</w:t>
      </w:r>
    </w:p>
    <w:p w14:paraId="440FAB0D" w14:textId="77777777" w:rsidR="00FC3A96" w:rsidRDefault="00FC3A96" w:rsidP="00FC3A96">
      <w:pPr>
        <w:pStyle w:val="ListParagraph"/>
        <w:numPr>
          <w:ilvl w:val="0"/>
          <w:numId w:val="41"/>
        </w:numPr>
      </w:pPr>
      <w:r>
        <w:t>Complete this protocol before entering a high-disruption period when possible</w:t>
      </w:r>
    </w:p>
    <w:p w14:paraId="2821E079" w14:textId="77777777" w:rsidR="00FC3A96" w:rsidRDefault="00FC3A96" w:rsidP="00FC3A96">
      <w:pPr>
        <w:pStyle w:val="ListParagraph"/>
        <w:numPr>
          <w:ilvl w:val="0"/>
          <w:numId w:val="41"/>
        </w:numPr>
      </w:pPr>
      <w:r>
        <w:t>Keep your Minimum Viable Identity practice accessible for travel and stress</w:t>
      </w:r>
    </w:p>
    <w:p w14:paraId="36AD5820" w14:textId="77777777" w:rsidR="00FC3A96" w:rsidRDefault="00FC3A96" w:rsidP="00FC3A96">
      <w:pPr>
        <w:pStyle w:val="ListParagraph"/>
        <w:numPr>
          <w:ilvl w:val="0"/>
          <w:numId w:val="41"/>
        </w:numPr>
      </w:pPr>
      <w:r>
        <w:t>Remember that resilience isn't perfection—it's recovery capacity</w:t>
      </w:r>
    </w:p>
    <w:p w14:paraId="331A991F" w14:textId="77777777" w:rsidR="00FC3A96" w:rsidRDefault="00FC3A96" w:rsidP="00FC3A96">
      <w:pPr>
        <w:pStyle w:val="ListParagraph"/>
        <w:numPr>
          <w:ilvl w:val="0"/>
          <w:numId w:val="41"/>
        </w:numPr>
      </w:pPr>
      <w:r>
        <w:t>Your identity evolves naturally; periodic updates are healthy integration, not failure</w:t>
      </w:r>
    </w:p>
    <w:p w14:paraId="1E70F768" w14:textId="77777777" w:rsidR="00FC3A96" w:rsidRDefault="00FC3A96">
      <w:pPr>
        <w:pBdr>
          <w:bottom w:val="single" w:sz="6" w:space="0" w:color="000000"/>
        </w:pBdr>
      </w:pPr>
    </w:p>
    <w:p w14:paraId="6ED00CA5" w14:textId="77777777" w:rsidR="00FC3A96" w:rsidRDefault="00FC3A96"/>
    <w:p w14:paraId="75DE6191" w14:textId="3E821B2A" w:rsidR="00E8404A" w:rsidRPr="00E8404A" w:rsidRDefault="00FC3A96" w:rsidP="00794C01">
      <w:r>
        <w:rPr>
          <w:i/>
          <w:iCs/>
        </w:rPr>
        <w:t>This protocol is part of the OneDay MBA series on identity-driven founder growth.</w:t>
      </w:r>
    </w:p>
    <w:sectPr w:rsidR="00E8404A" w:rsidRPr="00E8404A" w:rsidSect="00A505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 w:code="1"/>
      <w:pgMar w:top="1440" w:right="720" w:bottom="720" w:left="720" w:header="720" w:footer="720" w:gutter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224671" w14:textId="77777777" w:rsidR="001B2415" w:rsidRDefault="001B2415">
      <w:r>
        <w:separator/>
      </w:r>
    </w:p>
  </w:endnote>
  <w:endnote w:type="continuationSeparator" w:id="0">
    <w:p w14:paraId="2F07DAD1" w14:textId="77777777" w:rsidR="001B2415" w:rsidRDefault="001B2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4C906" w14:textId="77777777" w:rsidR="00FC3A96" w:rsidRDefault="00FC3A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693A9C" w14:textId="77777777" w:rsidR="00C16461" w:rsidRPr="00040395" w:rsidRDefault="00DE5F7D" w:rsidP="00040395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4950"/>
        <w:tab w:val="right" w:pos="10080"/>
      </w:tabs>
      <w:ind w:left="0"/>
      <w:rPr>
        <w:rFonts w:ascii="Open Sans" w:hAnsi="Open Sans"/>
      </w:rPr>
    </w:pPr>
    <w:r>
      <w:tab/>
    </w:r>
    <w:r w:rsidRPr="004D3E56">
      <w:rPr>
        <w:rFonts w:ascii="Open Sans" w:hAnsi="Open Sans"/>
      </w:rPr>
      <w:t xml:space="preserve">Page </w:t>
    </w:r>
    <w:r w:rsidRPr="004D3E56">
      <w:rPr>
        <w:rStyle w:val="PageNumber"/>
      </w:rPr>
      <w:fldChar w:fldCharType="begin"/>
    </w:r>
    <w:r w:rsidRPr="004D3E56">
      <w:rPr>
        <w:rStyle w:val="PageNumber"/>
      </w:rPr>
      <w:instrText xml:space="preserve"> PAGE </w:instrText>
    </w:r>
    <w:r w:rsidRPr="004D3E56">
      <w:rPr>
        <w:rStyle w:val="PageNumber"/>
      </w:rPr>
      <w:fldChar w:fldCharType="separate"/>
    </w:r>
    <w:r w:rsidR="00040395">
      <w:rPr>
        <w:rStyle w:val="PageNumber"/>
        <w:noProof/>
      </w:rPr>
      <w:t>1</w:t>
    </w:r>
    <w:r w:rsidRPr="004D3E56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57677" w14:textId="77777777" w:rsidR="00FC3A96" w:rsidRDefault="00FC3A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E3528D" w14:textId="77777777" w:rsidR="001B2415" w:rsidRDefault="001B2415">
      <w:r>
        <w:separator/>
      </w:r>
    </w:p>
  </w:footnote>
  <w:footnote w:type="continuationSeparator" w:id="0">
    <w:p w14:paraId="2A156A48" w14:textId="77777777" w:rsidR="001B2415" w:rsidRDefault="001B24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D13B11" w14:textId="77777777" w:rsidR="00FC3A96" w:rsidRDefault="00FC3A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F91CA3" w14:textId="425F6182" w:rsidR="00C16461" w:rsidRPr="00040395" w:rsidRDefault="007E3470" w:rsidP="00040395">
    <w:pPr>
      <w:pStyle w:val="Header"/>
      <w:tabs>
        <w:tab w:val="clear" w:pos="4320"/>
        <w:tab w:val="clear" w:pos="8640"/>
        <w:tab w:val="center" w:pos="5040"/>
        <w:tab w:val="right" w:pos="10080"/>
      </w:tabs>
      <w:ind w:left="0"/>
      <w:rPr>
        <w:i/>
      </w:rPr>
    </w:pPr>
    <w:r>
      <w:t>MoxyWolf LLC</w:t>
    </w:r>
    <w:r w:rsidR="00DE5F7D" w:rsidRPr="004D3E56">
      <w:tab/>
    </w:r>
    <w:r w:rsidR="00DE5F7D" w:rsidRPr="004D3E56">
      <w:tab/>
    </w:r>
    <w:r w:rsidR="00DE5F7D" w:rsidRPr="004D3E56">
      <w:rPr>
        <w:i/>
      </w:rPr>
      <w:fldChar w:fldCharType="begin"/>
    </w:r>
    <w:r w:rsidR="00DE5F7D" w:rsidRPr="004D3E56">
      <w:rPr>
        <w:i/>
      </w:rPr>
      <w:instrText xml:space="preserve"> TITLE   \* MERGEFORMAT </w:instrText>
    </w:r>
    <w:r w:rsidR="00DE5F7D" w:rsidRPr="004D3E56">
      <w:rPr>
        <w:i/>
      </w:rPr>
      <w:fldChar w:fldCharType="separate"/>
    </w:r>
    <w:r w:rsidR="00FC3A96">
      <w:rPr>
        <w:i/>
      </w:rPr>
      <w:t>Identity Resilience Protocol</w:t>
    </w:r>
    <w:r w:rsidR="00DE5F7D" w:rsidRPr="004D3E56">
      <w:rPr>
        <w:i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2F098B" w14:textId="77777777" w:rsidR="00FC3A96" w:rsidRDefault="00FC3A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70EAB"/>
    <w:multiLevelType w:val="hybridMultilevel"/>
    <w:tmpl w:val="284EC374"/>
    <w:lvl w:ilvl="0" w:tplc="5ED487B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000000"/>
        <w:sz w:val="24"/>
      </w:rPr>
    </w:lvl>
    <w:lvl w:ilvl="1" w:tplc="E6CE2A82">
      <w:start w:val="1"/>
      <w:numFmt w:val="bullet"/>
      <w:pStyle w:val="MyBullet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b w:val="0"/>
        <w:i w:val="0"/>
        <w:color w:val="000000"/>
        <w:sz w:val="24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" w15:restartNumberingAfterBreak="0">
    <w:nsid w:val="040F5CAD"/>
    <w:multiLevelType w:val="multilevel"/>
    <w:tmpl w:val="48AC7862"/>
    <w:styleLink w:val="PCINumberedList"/>
    <w:lvl w:ilvl="0">
      <w:start w:val="1"/>
      <w:numFmt w:val="decimal"/>
      <w:lvlText w:val="%1)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upperLetter"/>
      <w:lvlText w:val="%6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9000"/>
        </w:tabs>
        <w:ind w:left="86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9720"/>
        </w:tabs>
        <w:ind w:left="93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10440"/>
        </w:tabs>
        <w:ind w:left="10080" w:firstLine="0"/>
      </w:pPr>
      <w:rPr>
        <w:rFonts w:hint="default"/>
      </w:rPr>
    </w:lvl>
  </w:abstractNum>
  <w:abstractNum w:abstractNumId="2" w15:restartNumberingAfterBreak="0">
    <w:nsid w:val="04EF75D7"/>
    <w:multiLevelType w:val="hybridMultilevel"/>
    <w:tmpl w:val="74485F5E"/>
    <w:lvl w:ilvl="0" w:tplc="335E0B42">
      <w:start w:val="1"/>
      <w:numFmt w:val="bullet"/>
      <w:pStyle w:val="TableBullet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 w:val="0"/>
        <w:i w:val="0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754AC"/>
    <w:multiLevelType w:val="multilevel"/>
    <w:tmpl w:val="1C6EE956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4" w15:restartNumberingAfterBreak="0">
    <w:nsid w:val="09FE000F"/>
    <w:multiLevelType w:val="multilevel"/>
    <w:tmpl w:val="872E96F8"/>
    <w:lvl w:ilvl="0">
      <w:start w:val="1"/>
      <w:numFmt w:val="decimal"/>
      <w:lvlText w:val="%1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960"/>
        </w:tabs>
        <w:ind w:left="3600" w:firstLine="0"/>
      </w:pPr>
      <w:rPr>
        <w:rFonts w:hint="default"/>
        <w:sz w:val="20"/>
        <w:szCs w:val="20"/>
      </w:rPr>
    </w:lvl>
    <w:lvl w:ilvl="5">
      <w:start w:val="1"/>
      <w:numFmt w:val="decimal"/>
      <w:lvlText w:val="(%6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840"/>
        </w:tabs>
        <w:ind w:left="6480" w:firstLine="0"/>
      </w:pPr>
      <w:rPr>
        <w:rFonts w:hint="default"/>
      </w:rPr>
    </w:lvl>
  </w:abstractNum>
  <w:abstractNum w:abstractNumId="5" w15:restartNumberingAfterBreak="0">
    <w:nsid w:val="0B1A11AD"/>
    <w:multiLevelType w:val="multilevel"/>
    <w:tmpl w:val="08A02C12"/>
    <w:lvl w:ilvl="0">
      <w:start w:val="1"/>
      <w:numFmt w:val="decimal"/>
      <w:lvlText w:val="%1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5">
      <w:start w:val="1"/>
      <w:numFmt w:val="decimal"/>
      <w:lvlText w:val="(%6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840"/>
        </w:tabs>
        <w:ind w:left="6480" w:firstLine="0"/>
      </w:pPr>
      <w:rPr>
        <w:rFonts w:hint="default"/>
      </w:rPr>
    </w:lvl>
  </w:abstractNum>
  <w:abstractNum w:abstractNumId="6" w15:restartNumberingAfterBreak="0">
    <w:nsid w:val="0F3F0AC8"/>
    <w:multiLevelType w:val="multilevel"/>
    <w:tmpl w:val="8C84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36287E"/>
    <w:multiLevelType w:val="multilevel"/>
    <w:tmpl w:val="EE0E567E"/>
    <w:lvl w:ilvl="0">
      <w:start w:val="1"/>
      <w:numFmt w:val="decimal"/>
      <w:lvlText w:val="%1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960"/>
        </w:tabs>
        <w:ind w:left="360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(%6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840"/>
        </w:tabs>
        <w:ind w:left="6480" w:firstLine="0"/>
      </w:pPr>
      <w:rPr>
        <w:rFonts w:hint="default"/>
      </w:rPr>
    </w:lvl>
  </w:abstractNum>
  <w:abstractNum w:abstractNumId="8" w15:restartNumberingAfterBreak="0">
    <w:nsid w:val="119D647D"/>
    <w:multiLevelType w:val="multilevel"/>
    <w:tmpl w:val="C1C05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E70AD3"/>
    <w:multiLevelType w:val="multilevel"/>
    <w:tmpl w:val="F6AA6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8519A2"/>
    <w:multiLevelType w:val="multilevel"/>
    <w:tmpl w:val="3E2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4F3C9D"/>
    <w:multiLevelType w:val="multilevel"/>
    <w:tmpl w:val="F086028E"/>
    <w:lvl w:ilvl="0">
      <w:start w:val="1"/>
      <w:numFmt w:val="decimal"/>
      <w:lvlText w:val="%1)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upperLetter"/>
      <w:lvlText w:val="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9000"/>
        </w:tabs>
        <w:ind w:left="86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9720"/>
        </w:tabs>
        <w:ind w:left="93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10440"/>
        </w:tabs>
        <w:ind w:left="10080" w:firstLine="0"/>
      </w:pPr>
      <w:rPr>
        <w:rFonts w:hint="default"/>
      </w:rPr>
    </w:lvl>
  </w:abstractNum>
  <w:abstractNum w:abstractNumId="12" w15:restartNumberingAfterBreak="0">
    <w:nsid w:val="21A27A57"/>
    <w:multiLevelType w:val="multilevel"/>
    <w:tmpl w:val="4E5CA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773F1A"/>
    <w:multiLevelType w:val="multilevel"/>
    <w:tmpl w:val="FADA1914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4" w15:restartNumberingAfterBreak="0">
    <w:nsid w:val="28DF2473"/>
    <w:multiLevelType w:val="multilevel"/>
    <w:tmpl w:val="0538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FF39F3"/>
    <w:multiLevelType w:val="multilevel"/>
    <w:tmpl w:val="3C62CC8A"/>
    <w:lvl w:ilvl="0">
      <w:start w:val="1"/>
      <w:numFmt w:val="decimal"/>
      <w:lvlText w:val="%1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decimal"/>
      <w:lvlText w:val="(%6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840"/>
        </w:tabs>
        <w:ind w:left="6480" w:firstLine="0"/>
      </w:pPr>
      <w:rPr>
        <w:rFonts w:hint="default"/>
      </w:rPr>
    </w:lvl>
  </w:abstractNum>
  <w:abstractNum w:abstractNumId="16" w15:restartNumberingAfterBreak="0">
    <w:nsid w:val="323D1491"/>
    <w:multiLevelType w:val="multilevel"/>
    <w:tmpl w:val="53927354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17" w15:restartNumberingAfterBreak="0">
    <w:nsid w:val="3EC66A69"/>
    <w:multiLevelType w:val="multilevel"/>
    <w:tmpl w:val="8CB6836C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b w:val="0"/>
        <w:i w:val="0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0942ECD"/>
    <w:multiLevelType w:val="multilevel"/>
    <w:tmpl w:val="64F0C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271EAE"/>
    <w:multiLevelType w:val="multilevel"/>
    <w:tmpl w:val="F43EB722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b w:val="0"/>
        <w:i w:val="0"/>
        <w:color w:val="000000"/>
        <w:sz w:val="24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 w:val="0"/>
        <w:i w:val="0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83F6553"/>
    <w:multiLevelType w:val="multilevel"/>
    <w:tmpl w:val="DF60E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13125B"/>
    <w:multiLevelType w:val="multilevel"/>
    <w:tmpl w:val="8CB6836C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b w:val="0"/>
        <w:i w:val="0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8D40813"/>
    <w:multiLevelType w:val="multilevel"/>
    <w:tmpl w:val="08A02C12"/>
    <w:lvl w:ilvl="0">
      <w:start w:val="1"/>
      <w:numFmt w:val="decimal"/>
      <w:lvlText w:val="%1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5">
      <w:start w:val="1"/>
      <w:numFmt w:val="decimal"/>
      <w:lvlText w:val="(%6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840"/>
        </w:tabs>
        <w:ind w:left="6480" w:firstLine="0"/>
      </w:pPr>
      <w:rPr>
        <w:rFonts w:hint="default"/>
      </w:rPr>
    </w:lvl>
  </w:abstractNum>
  <w:abstractNum w:abstractNumId="23" w15:restartNumberingAfterBreak="0">
    <w:nsid w:val="5D7104BA"/>
    <w:multiLevelType w:val="hybridMultilevel"/>
    <w:tmpl w:val="D18A3828"/>
    <w:lvl w:ilvl="0" w:tplc="74E6245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619029EF"/>
    <w:multiLevelType w:val="multilevel"/>
    <w:tmpl w:val="C100B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F33A96"/>
    <w:multiLevelType w:val="hybridMultilevel"/>
    <w:tmpl w:val="8CB6836C"/>
    <w:lvl w:ilvl="0" w:tplc="5ED487B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b w:val="0"/>
        <w:i w:val="0"/>
        <w:color w:val="000000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40C5B42"/>
    <w:multiLevelType w:val="multilevel"/>
    <w:tmpl w:val="8C16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D22B5E"/>
    <w:multiLevelType w:val="multilevel"/>
    <w:tmpl w:val="872E96F8"/>
    <w:lvl w:ilvl="0">
      <w:start w:val="1"/>
      <w:numFmt w:val="decimal"/>
      <w:lvlText w:val="%1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960"/>
        </w:tabs>
        <w:ind w:left="3600" w:firstLine="0"/>
      </w:pPr>
      <w:rPr>
        <w:rFonts w:hint="default"/>
        <w:sz w:val="20"/>
        <w:szCs w:val="20"/>
      </w:rPr>
    </w:lvl>
    <w:lvl w:ilvl="5">
      <w:start w:val="1"/>
      <w:numFmt w:val="decimal"/>
      <w:lvlText w:val="(%6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840"/>
        </w:tabs>
        <w:ind w:left="6480" w:firstLine="0"/>
      </w:pPr>
      <w:rPr>
        <w:rFonts w:hint="default"/>
      </w:rPr>
    </w:lvl>
  </w:abstractNum>
  <w:abstractNum w:abstractNumId="28" w15:restartNumberingAfterBreak="0">
    <w:nsid w:val="70646C67"/>
    <w:multiLevelType w:val="multilevel"/>
    <w:tmpl w:val="EB305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776266"/>
    <w:multiLevelType w:val="multilevel"/>
    <w:tmpl w:val="3E0C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CB6716"/>
    <w:multiLevelType w:val="multilevel"/>
    <w:tmpl w:val="03CA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5A5C41"/>
    <w:multiLevelType w:val="multilevel"/>
    <w:tmpl w:val="48AC7862"/>
    <w:numStyleLink w:val="PCINumberedList"/>
  </w:abstractNum>
  <w:abstractNum w:abstractNumId="32" w15:restartNumberingAfterBreak="0">
    <w:nsid w:val="794071AA"/>
    <w:multiLevelType w:val="multilevel"/>
    <w:tmpl w:val="A5AC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0210047">
    <w:abstractNumId w:val="15"/>
  </w:num>
  <w:num w:numId="2" w16cid:durableId="138115497">
    <w:abstractNumId w:val="23"/>
  </w:num>
  <w:num w:numId="3" w16cid:durableId="1290360381">
    <w:abstractNumId w:val="2"/>
  </w:num>
  <w:num w:numId="4" w16cid:durableId="1307972634">
    <w:abstractNumId w:val="22"/>
  </w:num>
  <w:num w:numId="5" w16cid:durableId="1022322611">
    <w:abstractNumId w:val="5"/>
  </w:num>
  <w:num w:numId="6" w16cid:durableId="1642150456">
    <w:abstractNumId w:val="15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800"/>
          </w:tabs>
          <w:ind w:left="144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2520"/>
          </w:tabs>
          <w:ind w:left="216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3240"/>
          </w:tabs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(%5)"/>
        <w:lvlJc w:val="left"/>
        <w:pPr>
          <w:tabs>
            <w:tab w:val="num" w:pos="3960"/>
          </w:tabs>
          <w:ind w:left="360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4680"/>
          </w:tabs>
          <w:ind w:left="4320" w:firstLine="0"/>
        </w:pPr>
        <w:rPr>
          <w:rFonts w:hint="default"/>
        </w:rPr>
      </w:lvl>
    </w:lvlOverride>
    <w:lvlOverride w:ilvl="6">
      <w:lvl w:ilvl="6">
        <w:start w:val="1"/>
        <w:numFmt w:val="lowerRoman"/>
        <w:lvlText w:val="(%7)"/>
        <w:lvlJc w:val="left"/>
        <w:pPr>
          <w:tabs>
            <w:tab w:val="num" w:pos="5400"/>
          </w:tabs>
          <w:ind w:left="504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(%8)"/>
        <w:lvlJc w:val="left"/>
        <w:pPr>
          <w:tabs>
            <w:tab w:val="num" w:pos="6120"/>
          </w:tabs>
          <w:ind w:left="576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(%9)"/>
        <w:lvlJc w:val="left"/>
        <w:pPr>
          <w:tabs>
            <w:tab w:val="num" w:pos="6840"/>
          </w:tabs>
          <w:ind w:left="6480" w:firstLine="0"/>
        </w:pPr>
        <w:rPr>
          <w:rFonts w:hint="default"/>
        </w:rPr>
      </w:lvl>
    </w:lvlOverride>
  </w:num>
  <w:num w:numId="7" w16cid:durableId="1368719952">
    <w:abstractNumId w:val="27"/>
  </w:num>
  <w:num w:numId="8" w16cid:durableId="696585099">
    <w:abstractNumId w:val="4"/>
  </w:num>
  <w:num w:numId="9" w16cid:durableId="1065959166">
    <w:abstractNumId w:val="7"/>
  </w:num>
  <w:num w:numId="10" w16cid:durableId="230971624">
    <w:abstractNumId w:val="15"/>
    <w:lvlOverride w:ilvl="0">
      <w:startOverride w:val="1"/>
    </w:lvlOverride>
  </w:num>
  <w:num w:numId="11" w16cid:durableId="89399878">
    <w:abstractNumId w:val="1"/>
  </w:num>
  <w:num w:numId="12" w16cid:durableId="1446466902">
    <w:abstractNumId w:val="25"/>
  </w:num>
  <w:num w:numId="13" w16cid:durableId="834228339">
    <w:abstractNumId w:val="21"/>
  </w:num>
  <w:num w:numId="14" w16cid:durableId="991831195">
    <w:abstractNumId w:val="17"/>
  </w:num>
  <w:num w:numId="15" w16cid:durableId="1149977245">
    <w:abstractNumId w:val="0"/>
  </w:num>
  <w:num w:numId="16" w16cid:durableId="1862082202">
    <w:abstractNumId w:val="19"/>
  </w:num>
  <w:num w:numId="17" w16cid:durableId="1888562682">
    <w:abstractNumId w:val="31"/>
  </w:num>
  <w:num w:numId="18" w16cid:durableId="451098037">
    <w:abstractNumId w:val="11"/>
  </w:num>
  <w:num w:numId="19" w16cid:durableId="460150428">
    <w:abstractNumId w:val="30"/>
  </w:num>
  <w:num w:numId="20" w16cid:durableId="1940940629">
    <w:abstractNumId w:val="10"/>
  </w:num>
  <w:num w:numId="21" w16cid:durableId="1971326540">
    <w:abstractNumId w:val="24"/>
  </w:num>
  <w:num w:numId="22" w16cid:durableId="1937516909">
    <w:abstractNumId w:val="9"/>
  </w:num>
  <w:num w:numId="23" w16cid:durableId="1249462982">
    <w:abstractNumId w:val="18"/>
  </w:num>
  <w:num w:numId="24" w16cid:durableId="1884829439">
    <w:abstractNumId w:val="20"/>
  </w:num>
  <w:num w:numId="25" w16cid:durableId="250243372">
    <w:abstractNumId w:val="12"/>
  </w:num>
  <w:num w:numId="26" w16cid:durableId="644893745">
    <w:abstractNumId w:val="14"/>
  </w:num>
  <w:num w:numId="27" w16cid:durableId="132797567">
    <w:abstractNumId w:val="32"/>
  </w:num>
  <w:num w:numId="28" w16cid:durableId="1272736650">
    <w:abstractNumId w:val="29"/>
  </w:num>
  <w:num w:numId="29" w16cid:durableId="239486509">
    <w:abstractNumId w:val="28"/>
  </w:num>
  <w:num w:numId="30" w16cid:durableId="886330527">
    <w:abstractNumId w:val="26"/>
  </w:num>
  <w:num w:numId="31" w16cid:durableId="742332477">
    <w:abstractNumId w:val="6"/>
  </w:num>
  <w:num w:numId="32" w16cid:durableId="2024553660">
    <w:abstractNumId w:val="8"/>
  </w:num>
  <w:num w:numId="33" w16cid:durableId="1173182726">
    <w:abstractNumId w:val="0"/>
  </w:num>
  <w:num w:numId="34" w16cid:durableId="1268611207">
    <w:abstractNumId w:val="0"/>
  </w:num>
  <w:num w:numId="35" w16cid:durableId="598947584">
    <w:abstractNumId w:val="0"/>
  </w:num>
  <w:num w:numId="36" w16cid:durableId="2072656761">
    <w:abstractNumId w:val="0"/>
  </w:num>
  <w:num w:numId="37" w16cid:durableId="1350983048">
    <w:abstractNumId w:val="0"/>
  </w:num>
  <w:num w:numId="38" w16cid:durableId="818036605">
    <w:abstractNumId w:val="0"/>
  </w:num>
  <w:num w:numId="39" w16cid:durableId="1585794219">
    <w:abstractNumId w:val="3"/>
  </w:num>
  <w:num w:numId="40" w16cid:durableId="2126381127">
    <w:abstractNumId w:val="13"/>
  </w:num>
  <w:num w:numId="41" w16cid:durableId="338042442">
    <w:abstractNumId w:val="1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oNotHyphenateCap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A96"/>
    <w:rsid w:val="000074EB"/>
    <w:rsid w:val="000153AE"/>
    <w:rsid w:val="00040395"/>
    <w:rsid w:val="00084BC7"/>
    <w:rsid w:val="000926BC"/>
    <w:rsid w:val="000C60C8"/>
    <w:rsid w:val="000F3DF8"/>
    <w:rsid w:val="00101D3D"/>
    <w:rsid w:val="001273E0"/>
    <w:rsid w:val="001540AB"/>
    <w:rsid w:val="00173D1E"/>
    <w:rsid w:val="001772E9"/>
    <w:rsid w:val="00190CF1"/>
    <w:rsid w:val="001B00C3"/>
    <w:rsid w:val="001B2415"/>
    <w:rsid w:val="001D14DB"/>
    <w:rsid w:val="001D401A"/>
    <w:rsid w:val="001E7E09"/>
    <w:rsid w:val="0022680F"/>
    <w:rsid w:val="00254E03"/>
    <w:rsid w:val="002571D9"/>
    <w:rsid w:val="002C407F"/>
    <w:rsid w:val="002E0C7C"/>
    <w:rsid w:val="00306472"/>
    <w:rsid w:val="00317E19"/>
    <w:rsid w:val="00344734"/>
    <w:rsid w:val="00351E46"/>
    <w:rsid w:val="003A2581"/>
    <w:rsid w:val="003A6717"/>
    <w:rsid w:val="003A6A2B"/>
    <w:rsid w:val="0041759B"/>
    <w:rsid w:val="004418AA"/>
    <w:rsid w:val="004669B2"/>
    <w:rsid w:val="0047295B"/>
    <w:rsid w:val="004A5706"/>
    <w:rsid w:val="004A6F3E"/>
    <w:rsid w:val="004D3E56"/>
    <w:rsid w:val="004E2BE2"/>
    <w:rsid w:val="004E77DF"/>
    <w:rsid w:val="005213C2"/>
    <w:rsid w:val="00531275"/>
    <w:rsid w:val="00531EED"/>
    <w:rsid w:val="00535EF1"/>
    <w:rsid w:val="00540FE2"/>
    <w:rsid w:val="00545E6F"/>
    <w:rsid w:val="00553313"/>
    <w:rsid w:val="005552A2"/>
    <w:rsid w:val="00574BF3"/>
    <w:rsid w:val="005C7C9E"/>
    <w:rsid w:val="00600210"/>
    <w:rsid w:val="00600531"/>
    <w:rsid w:val="00602A6E"/>
    <w:rsid w:val="006115D1"/>
    <w:rsid w:val="00622D80"/>
    <w:rsid w:val="00627618"/>
    <w:rsid w:val="00631AD3"/>
    <w:rsid w:val="00633E13"/>
    <w:rsid w:val="00647C52"/>
    <w:rsid w:val="006817A0"/>
    <w:rsid w:val="00682BB1"/>
    <w:rsid w:val="006A2E92"/>
    <w:rsid w:val="006C12AB"/>
    <w:rsid w:val="006E03AF"/>
    <w:rsid w:val="006E270B"/>
    <w:rsid w:val="00727537"/>
    <w:rsid w:val="00735C14"/>
    <w:rsid w:val="007475B6"/>
    <w:rsid w:val="00753D89"/>
    <w:rsid w:val="00767450"/>
    <w:rsid w:val="00794C01"/>
    <w:rsid w:val="007A3E03"/>
    <w:rsid w:val="007C759A"/>
    <w:rsid w:val="007E3470"/>
    <w:rsid w:val="008034C7"/>
    <w:rsid w:val="00803A6F"/>
    <w:rsid w:val="008126AD"/>
    <w:rsid w:val="00825131"/>
    <w:rsid w:val="00832305"/>
    <w:rsid w:val="00850BA4"/>
    <w:rsid w:val="008531CF"/>
    <w:rsid w:val="00860FEA"/>
    <w:rsid w:val="00865C22"/>
    <w:rsid w:val="00870480"/>
    <w:rsid w:val="00882987"/>
    <w:rsid w:val="008B3BC7"/>
    <w:rsid w:val="008C53A6"/>
    <w:rsid w:val="008F0F55"/>
    <w:rsid w:val="008F142B"/>
    <w:rsid w:val="00903CAB"/>
    <w:rsid w:val="009130C0"/>
    <w:rsid w:val="00941F11"/>
    <w:rsid w:val="009515C9"/>
    <w:rsid w:val="009543C3"/>
    <w:rsid w:val="00957C33"/>
    <w:rsid w:val="00961903"/>
    <w:rsid w:val="00962A83"/>
    <w:rsid w:val="00970459"/>
    <w:rsid w:val="0098350C"/>
    <w:rsid w:val="009D5B37"/>
    <w:rsid w:val="009D79B7"/>
    <w:rsid w:val="009F75C5"/>
    <w:rsid w:val="009F78C2"/>
    <w:rsid w:val="009F7B74"/>
    <w:rsid w:val="00A34188"/>
    <w:rsid w:val="00A360C9"/>
    <w:rsid w:val="00A4498B"/>
    <w:rsid w:val="00A50540"/>
    <w:rsid w:val="00A52704"/>
    <w:rsid w:val="00A54C46"/>
    <w:rsid w:val="00A674EB"/>
    <w:rsid w:val="00AB4234"/>
    <w:rsid w:val="00AD47E9"/>
    <w:rsid w:val="00B13D2D"/>
    <w:rsid w:val="00B206D9"/>
    <w:rsid w:val="00B21BDA"/>
    <w:rsid w:val="00B60FE0"/>
    <w:rsid w:val="00BB2183"/>
    <w:rsid w:val="00BC4A09"/>
    <w:rsid w:val="00BD45E0"/>
    <w:rsid w:val="00BE3D0B"/>
    <w:rsid w:val="00C16461"/>
    <w:rsid w:val="00C20540"/>
    <w:rsid w:val="00C2471F"/>
    <w:rsid w:val="00C31B89"/>
    <w:rsid w:val="00C51D91"/>
    <w:rsid w:val="00C94BE5"/>
    <w:rsid w:val="00C97128"/>
    <w:rsid w:val="00CD2FFA"/>
    <w:rsid w:val="00CD6972"/>
    <w:rsid w:val="00D01BB5"/>
    <w:rsid w:val="00D32545"/>
    <w:rsid w:val="00D70922"/>
    <w:rsid w:val="00DA6EB8"/>
    <w:rsid w:val="00DA72E6"/>
    <w:rsid w:val="00DC0E2D"/>
    <w:rsid w:val="00DC24EF"/>
    <w:rsid w:val="00DE137B"/>
    <w:rsid w:val="00DE5F7D"/>
    <w:rsid w:val="00DF3678"/>
    <w:rsid w:val="00E41ED9"/>
    <w:rsid w:val="00E72FE0"/>
    <w:rsid w:val="00E77645"/>
    <w:rsid w:val="00E8404A"/>
    <w:rsid w:val="00E85750"/>
    <w:rsid w:val="00E85B8F"/>
    <w:rsid w:val="00EC4982"/>
    <w:rsid w:val="00EE3E52"/>
    <w:rsid w:val="00F2650C"/>
    <w:rsid w:val="00F53CE1"/>
    <w:rsid w:val="00F637A8"/>
    <w:rsid w:val="00F85B2C"/>
    <w:rsid w:val="00FA1CF6"/>
    <w:rsid w:val="00FB0FD2"/>
    <w:rsid w:val="00FB652A"/>
    <w:rsid w:val="00FC3A96"/>
    <w:rsid w:val="00FE000A"/>
    <w:rsid w:val="00FE0F06"/>
    <w:rsid w:val="00FE1516"/>
    <w:rsid w:val="00FF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2CD8C9"/>
  <w14:defaultImageDpi w14:val="300"/>
  <w15:docId w15:val="{0B3DE51F-D0EE-B54C-8C49-79F40BD0F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A6EB8"/>
    <w:pPr>
      <w:spacing w:before="220" w:after="220"/>
      <w:ind w:left="720"/>
    </w:pPr>
    <w:rPr>
      <w:rFonts w:ascii="Open Sans" w:hAnsi="Open Sans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EB8"/>
    <w:pPr>
      <w:keepNext/>
      <w:pageBreakBefore/>
      <w:spacing w:before="2880" w:after="1440"/>
      <w:ind w:left="1440"/>
      <w:outlineLvl w:val="0"/>
    </w:pPr>
    <w:rPr>
      <w:rFonts w:ascii="Open Sans ExtraBold" w:hAnsi="Open Sans ExtraBold" w:cs="Arial"/>
      <w:bCs/>
      <w:color w:val="CC0000"/>
      <w:kern w:val="32"/>
      <w:sz w:val="48"/>
      <w:szCs w:val="48"/>
    </w:rPr>
  </w:style>
  <w:style w:type="paragraph" w:styleId="Heading2">
    <w:name w:val="heading 2"/>
    <w:basedOn w:val="Normal"/>
    <w:next w:val="Normal"/>
    <w:uiPriority w:val="9"/>
    <w:qFormat/>
    <w:rsid w:val="00DA6EB8"/>
    <w:pPr>
      <w:keepNext/>
      <w:pageBreakBefore/>
      <w:shd w:val="clear" w:color="auto" w:fill="E6E6E6"/>
      <w:spacing w:before="240" w:after="60"/>
      <w:ind w:left="0"/>
      <w:outlineLvl w:val="1"/>
    </w:pPr>
    <w:rPr>
      <w:rFonts w:cs="Arial"/>
      <w:b/>
      <w:bCs/>
      <w:sz w:val="22"/>
    </w:rPr>
  </w:style>
  <w:style w:type="paragraph" w:styleId="Heading3">
    <w:name w:val="heading 3"/>
    <w:basedOn w:val="Normal"/>
    <w:next w:val="Normal"/>
    <w:uiPriority w:val="9"/>
    <w:qFormat/>
    <w:rsid w:val="00DA6EB8"/>
    <w:pPr>
      <w:keepNext/>
      <w:spacing w:before="240" w:after="60"/>
      <w:ind w:left="180"/>
      <w:outlineLvl w:val="2"/>
    </w:pPr>
    <w:rPr>
      <w:rFonts w:cs="Arial"/>
      <w:b/>
      <w:bCs/>
      <w:color w:val="CC0000"/>
      <w:sz w:val="22"/>
      <w:szCs w:val="22"/>
    </w:rPr>
  </w:style>
  <w:style w:type="paragraph" w:styleId="Heading4">
    <w:name w:val="heading 4"/>
    <w:basedOn w:val="Normal"/>
    <w:next w:val="Normal"/>
    <w:uiPriority w:val="9"/>
    <w:qFormat/>
    <w:rsid w:val="00DA6EB8"/>
    <w:pPr>
      <w:keepNext/>
      <w:spacing w:before="240" w:after="60"/>
      <w:ind w:left="360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DA6EB8"/>
    <w:pPr>
      <w:keepNext/>
      <w:tabs>
        <w:tab w:val="left" w:pos="720"/>
      </w:tabs>
      <w:ind w:left="540"/>
      <w:outlineLvl w:val="4"/>
    </w:pPr>
    <w:rPr>
      <w:b/>
      <w:bCs/>
      <w:sz w:val="22"/>
      <w:szCs w:val="22"/>
    </w:rPr>
  </w:style>
  <w:style w:type="paragraph" w:styleId="Heading6">
    <w:name w:val="heading 6"/>
    <w:basedOn w:val="Heading5"/>
    <w:next w:val="Normal"/>
    <w:qFormat/>
    <w:rsid w:val="00DA6EB8"/>
    <w:pPr>
      <w:ind w:left="720"/>
      <w:outlineLvl w:val="5"/>
    </w:pPr>
    <w:rPr>
      <w:i/>
      <w:iCs/>
    </w:rPr>
  </w:style>
  <w:style w:type="paragraph" w:styleId="Heading7">
    <w:name w:val="heading 7"/>
    <w:basedOn w:val="Normal"/>
    <w:next w:val="Normal"/>
    <w:qFormat/>
    <w:rsid w:val="007475B6"/>
    <w:pPr>
      <w:spacing w:before="240" w:after="60"/>
      <w:ind w:left="0"/>
      <w:outlineLvl w:val="6"/>
    </w:pPr>
  </w:style>
  <w:style w:type="paragraph" w:styleId="Heading8">
    <w:name w:val="heading 8"/>
    <w:basedOn w:val="Normal"/>
    <w:next w:val="Normal"/>
    <w:qFormat/>
    <w:rsid w:val="007475B6"/>
    <w:pPr>
      <w:spacing w:before="240" w:after="60"/>
      <w:ind w:left="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7475B6"/>
    <w:pPr>
      <w:spacing w:before="240" w:after="60"/>
      <w:ind w:left="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96281"/>
    <w:rPr>
      <w:rFonts w:ascii="Tahoma" w:hAnsi="Tahoma" w:cs="Tahoma"/>
      <w:sz w:val="16"/>
      <w:szCs w:val="16"/>
    </w:rPr>
  </w:style>
  <w:style w:type="paragraph" w:styleId="NormalIndent">
    <w:name w:val="Normal Indent"/>
    <w:basedOn w:val="Normal"/>
    <w:qFormat/>
    <w:rsid w:val="00A674EB"/>
    <w:pPr>
      <w:ind w:left="1080"/>
    </w:pPr>
  </w:style>
  <w:style w:type="paragraph" w:styleId="Header">
    <w:name w:val="header"/>
    <w:basedOn w:val="Normal"/>
    <w:rsid w:val="004D3E56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rsid w:val="00FC6BCC"/>
    <w:pPr>
      <w:tabs>
        <w:tab w:val="center" w:pos="4320"/>
        <w:tab w:val="right" w:pos="8640"/>
      </w:tabs>
    </w:pPr>
    <w:rPr>
      <w:rFonts w:ascii="Verdana" w:hAnsi="Verdana"/>
      <w:sz w:val="16"/>
    </w:rPr>
  </w:style>
  <w:style w:type="character" w:styleId="PageNumber">
    <w:name w:val="page number"/>
    <w:basedOn w:val="DefaultParagraphFont"/>
    <w:rsid w:val="004D3E56"/>
    <w:rPr>
      <w:rFonts w:ascii="Open Sans" w:hAnsi="Open Sans"/>
    </w:rPr>
  </w:style>
  <w:style w:type="paragraph" w:customStyle="1" w:styleId="Code">
    <w:name w:val="Code"/>
    <w:basedOn w:val="NormalIndent"/>
    <w:rsid w:val="00FE000A"/>
    <w:pPr>
      <w:tabs>
        <w:tab w:val="left" w:pos="900"/>
        <w:tab w:val="left" w:pos="1080"/>
        <w:tab w:val="left" w:pos="1260"/>
        <w:tab w:val="left" w:pos="1440"/>
        <w:tab w:val="left" w:pos="1620"/>
        <w:tab w:val="left" w:pos="1800"/>
        <w:tab w:val="left" w:pos="1980"/>
        <w:tab w:val="left" w:pos="2160"/>
      </w:tabs>
      <w:spacing w:before="0" w:after="0"/>
      <w:ind w:left="720"/>
    </w:pPr>
    <w:rPr>
      <w:rFonts w:ascii="Courier" w:hAnsi="Courier"/>
      <w:sz w:val="18"/>
    </w:rPr>
  </w:style>
  <w:style w:type="paragraph" w:customStyle="1" w:styleId="Table">
    <w:name w:val="Table"/>
    <w:basedOn w:val="Normal"/>
    <w:link w:val="TableChar"/>
    <w:qFormat/>
    <w:rsid w:val="004D3E56"/>
    <w:pPr>
      <w:spacing w:before="20" w:after="20"/>
      <w:ind w:left="0"/>
    </w:pPr>
    <w:rPr>
      <w:sz w:val="18"/>
      <w:szCs w:val="16"/>
    </w:rPr>
  </w:style>
  <w:style w:type="paragraph" w:styleId="BodyText">
    <w:name w:val="Body Text"/>
    <w:basedOn w:val="Normal"/>
    <w:rsid w:val="002D67B1"/>
    <w:pPr>
      <w:numPr>
        <w:ilvl w:val="12"/>
      </w:numPr>
      <w:spacing w:before="0" w:after="100"/>
      <w:ind w:left="720"/>
      <w:jc w:val="both"/>
    </w:pPr>
    <w:rPr>
      <w:rFonts w:cs="Arial"/>
      <w:szCs w:val="20"/>
    </w:rPr>
  </w:style>
  <w:style w:type="table" w:styleId="TableGrid">
    <w:name w:val="Table Grid"/>
    <w:basedOn w:val="TableNormal"/>
    <w:rsid w:val="002D67B1"/>
    <w:pPr>
      <w:spacing w:before="220" w:after="2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BodyText"/>
    <w:rsid w:val="004D3E56"/>
    <w:pPr>
      <w:snapToGrid w:val="0"/>
      <w:spacing w:before="20" w:after="20"/>
    </w:pPr>
    <w:rPr>
      <w:color w:val="000000"/>
      <w:sz w:val="16"/>
      <w:szCs w:val="16"/>
    </w:rPr>
  </w:style>
  <w:style w:type="paragraph" w:customStyle="1" w:styleId="Contents">
    <w:name w:val="Contents"/>
    <w:basedOn w:val="Normal"/>
    <w:rsid w:val="004D3E56"/>
    <w:pPr>
      <w:pageBreakBefore/>
      <w:ind w:left="0"/>
    </w:pPr>
    <w:rPr>
      <w:bCs/>
      <w:sz w:val="24"/>
    </w:rPr>
  </w:style>
  <w:style w:type="paragraph" w:styleId="TOC1">
    <w:name w:val="toc 1"/>
    <w:basedOn w:val="Normal"/>
    <w:next w:val="Normal"/>
    <w:autoRedefine/>
    <w:uiPriority w:val="39"/>
    <w:rsid w:val="003A2581"/>
    <w:pPr>
      <w:tabs>
        <w:tab w:val="right" w:leader="dot" w:pos="10070"/>
      </w:tabs>
      <w:spacing w:before="40" w:after="40"/>
      <w:ind w:left="540" w:hanging="540"/>
    </w:pPr>
    <w:rPr>
      <w:rFonts w:ascii="Verdana" w:hAnsi="Verdana"/>
      <w:b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3A2581"/>
    <w:pPr>
      <w:tabs>
        <w:tab w:val="right" w:leader="dot" w:pos="10070"/>
      </w:tabs>
      <w:spacing w:before="40" w:after="40"/>
      <w:ind w:left="202"/>
    </w:pPr>
    <w:rPr>
      <w:rFonts w:ascii="Verdana" w:hAnsi="Verdana"/>
      <w:sz w:val="16"/>
      <w:szCs w:val="16"/>
    </w:rPr>
  </w:style>
  <w:style w:type="character" w:styleId="Hyperlink">
    <w:name w:val="Hyperlink"/>
    <w:uiPriority w:val="99"/>
    <w:rsid w:val="004D3E56"/>
    <w:rPr>
      <w:noProof/>
      <w:color w:val="000000" w:themeColor="text1"/>
      <w:szCs w:val="16"/>
      <w:u w:val="single"/>
    </w:rPr>
  </w:style>
  <w:style w:type="paragraph" w:styleId="FootnoteText">
    <w:name w:val="footnote text"/>
    <w:basedOn w:val="Normal"/>
    <w:semiHidden/>
    <w:rsid w:val="004D3E56"/>
    <w:pPr>
      <w:ind w:left="1080" w:hanging="360"/>
    </w:pPr>
    <w:rPr>
      <w:szCs w:val="20"/>
    </w:rPr>
  </w:style>
  <w:style w:type="character" w:styleId="FootnoteReference">
    <w:name w:val="footnote reference"/>
    <w:uiPriority w:val="99"/>
    <w:rsid w:val="004D3E56"/>
    <w:rPr>
      <w:rFonts w:ascii="Open Sans" w:hAnsi="Open Sans"/>
      <w:vertAlign w:val="superscript"/>
    </w:rPr>
  </w:style>
  <w:style w:type="paragraph" w:styleId="Caption">
    <w:name w:val="caption"/>
    <w:basedOn w:val="Normal"/>
    <w:next w:val="Normal"/>
    <w:qFormat/>
    <w:rsid w:val="008126AD"/>
    <w:pPr>
      <w:tabs>
        <w:tab w:val="center" w:pos="5040"/>
        <w:tab w:val="left" w:pos="8480"/>
      </w:tabs>
      <w:spacing w:before="120"/>
      <w:ind w:left="0"/>
      <w:jc w:val="center"/>
    </w:pPr>
    <w:rPr>
      <w:bCs/>
      <w:i/>
      <w:color w:val="C00000"/>
      <w:sz w:val="16"/>
      <w:szCs w:val="16"/>
    </w:rPr>
  </w:style>
  <w:style w:type="paragraph" w:customStyle="1" w:styleId="Picture">
    <w:name w:val="Picture"/>
    <w:basedOn w:val="Normal"/>
    <w:next w:val="Caption"/>
    <w:qFormat/>
    <w:rsid w:val="009F78C2"/>
    <w:pPr>
      <w:spacing w:after="0"/>
      <w:ind w:left="0"/>
      <w:jc w:val="center"/>
    </w:pPr>
    <w:rPr>
      <w:rFonts w:cs="Arial"/>
    </w:rPr>
  </w:style>
  <w:style w:type="character" w:styleId="CommentReference">
    <w:name w:val="annotation reference"/>
    <w:semiHidden/>
    <w:rsid w:val="000E4AD8"/>
    <w:rPr>
      <w:sz w:val="16"/>
      <w:szCs w:val="16"/>
    </w:rPr>
  </w:style>
  <w:style w:type="paragraph" w:styleId="CommentText">
    <w:name w:val="annotation text"/>
    <w:basedOn w:val="Normal"/>
    <w:semiHidden/>
    <w:rsid w:val="000E4AD8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0E4AD8"/>
    <w:rPr>
      <w:b/>
      <w:bCs/>
    </w:rPr>
  </w:style>
  <w:style w:type="paragraph" w:styleId="TOC3">
    <w:name w:val="toc 3"/>
    <w:basedOn w:val="Normal"/>
    <w:next w:val="Normal"/>
    <w:uiPriority w:val="39"/>
    <w:rsid w:val="003A2581"/>
    <w:pPr>
      <w:tabs>
        <w:tab w:val="right" w:leader="dot" w:pos="10070"/>
      </w:tabs>
      <w:spacing w:before="40" w:after="40"/>
      <w:ind w:left="403"/>
    </w:pPr>
    <w:rPr>
      <w:rFonts w:ascii="Verdana" w:hAnsi="Verdana"/>
      <w:sz w:val="16"/>
    </w:rPr>
  </w:style>
  <w:style w:type="paragraph" w:customStyle="1" w:styleId="NumberedNormal">
    <w:name w:val="Numbered Normal"/>
    <w:basedOn w:val="Normal"/>
    <w:link w:val="NumberedNormalChar"/>
    <w:qFormat/>
    <w:rsid w:val="00DA6EB8"/>
    <w:pPr>
      <w:spacing w:before="120" w:after="120"/>
      <w:ind w:left="1080" w:hanging="360"/>
    </w:pPr>
    <w:rPr>
      <w:rFonts w:ascii="Arial" w:hAnsi="Arial"/>
    </w:rPr>
  </w:style>
  <w:style w:type="paragraph" w:customStyle="1" w:styleId="Default">
    <w:name w:val="Default"/>
    <w:rsid w:val="00D34A58"/>
    <w:pPr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</w:rPr>
  </w:style>
  <w:style w:type="character" w:customStyle="1" w:styleId="NumberedNormalChar">
    <w:name w:val="Numbered Normal Char"/>
    <w:link w:val="NumberedNormal"/>
    <w:rsid w:val="00DA6EB8"/>
    <w:rPr>
      <w:rFonts w:ascii="Arial" w:hAnsi="Arial"/>
      <w:szCs w:val="24"/>
    </w:rPr>
  </w:style>
  <w:style w:type="paragraph" w:customStyle="1" w:styleId="Chartsubhead">
    <w:name w:val="Chart_subhead"/>
    <w:basedOn w:val="Default"/>
    <w:next w:val="Default"/>
    <w:uiPriority w:val="99"/>
    <w:rsid w:val="00D34A58"/>
    <w:rPr>
      <w:rFonts w:cs="Times New Roman"/>
      <w:color w:val="auto"/>
    </w:rPr>
  </w:style>
  <w:style w:type="paragraph" w:customStyle="1" w:styleId="Body">
    <w:name w:val="Body"/>
    <w:basedOn w:val="Default"/>
    <w:next w:val="Default"/>
    <w:uiPriority w:val="99"/>
    <w:rsid w:val="00D34A58"/>
    <w:rPr>
      <w:rFonts w:cs="Times New Roman"/>
      <w:color w:val="auto"/>
    </w:rPr>
  </w:style>
  <w:style w:type="paragraph" w:customStyle="1" w:styleId="Instructions">
    <w:name w:val="Instructions"/>
    <w:basedOn w:val="Normal"/>
    <w:qFormat/>
    <w:rsid w:val="004D3E56"/>
    <w:pPr>
      <w:pBdr>
        <w:top w:val="single" w:sz="4" w:space="6" w:color="auto" w:shadow="1"/>
        <w:left w:val="single" w:sz="4" w:space="6" w:color="auto" w:shadow="1"/>
        <w:bottom w:val="single" w:sz="4" w:space="6" w:color="auto" w:shadow="1"/>
        <w:right w:val="single" w:sz="4" w:space="6" w:color="auto" w:shadow="1"/>
      </w:pBdr>
      <w:ind w:left="1080" w:right="360"/>
    </w:pPr>
  </w:style>
  <w:style w:type="paragraph" w:customStyle="1" w:styleId="TableBody">
    <w:name w:val="Table Body"/>
    <w:basedOn w:val="Table"/>
    <w:link w:val="TableBodyChar"/>
    <w:qFormat/>
    <w:rsid w:val="009F7DCB"/>
  </w:style>
  <w:style w:type="paragraph" w:customStyle="1" w:styleId="TableHeading">
    <w:name w:val="Table Heading"/>
    <w:basedOn w:val="Table"/>
    <w:link w:val="TableHeadingChar"/>
    <w:qFormat/>
    <w:rsid w:val="009F7DCB"/>
    <w:rPr>
      <w:b/>
      <w:bCs/>
    </w:rPr>
  </w:style>
  <w:style w:type="character" w:customStyle="1" w:styleId="TableChar">
    <w:name w:val="Table Char"/>
    <w:link w:val="Table"/>
    <w:rsid w:val="004D3E56"/>
    <w:rPr>
      <w:rFonts w:ascii="Open Sans" w:hAnsi="Open Sans"/>
      <w:sz w:val="18"/>
      <w:szCs w:val="16"/>
    </w:rPr>
  </w:style>
  <w:style w:type="character" w:customStyle="1" w:styleId="TableBodyChar">
    <w:name w:val="Table Body Char"/>
    <w:basedOn w:val="TableChar"/>
    <w:link w:val="TableBody"/>
    <w:rsid w:val="009F7DCB"/>
    <w:rPr>
      <w:rFonts w:ascii="Verdana" w:hAnsi="Verdana"/>
      <w:sz w:val="18"/>
      <w:szCs w:val="16"/>
      <w:lang w:val="en-US" w:eastAsia="en-US" w:bidi="ar-SA"/>
    </w:rPr>
  </w:style>
  <w:style w:type="paragraph" w:styleId="DocumentMap">
    <w:name w:val="Document Map"/>
    <w:basedOn w:val="Normal"/>
    <w:link w:val="DocumentMapChar"/>
    <w:rsid w:val="00D850F8"/>
    <w:rPr>
      <w:rFonts w:ascii="Lucida Grande" w:hAnsi="Lucida Grande"/>
      <w:sz w:val="24"/>
    </w:rPr>
  </w:style>
  <w:style w:type="character" w:customStyle="1" w:styleId="TableHeadingChar">
    <w:name w:val="Table Heading Char"/>
    <w:link w:val="TableHeading"/>
    <w:rsid w:val="009F7DCB"/>
    <w:rPr>
      <w:rFonts w:ascii="Verdana" w:hAnsi="Verdana"/>
      <w:b/>
      <w:bCs/>
      <w:sz w:val="18"/>
      <w:szCs w:val="16"/>
      <w:lang w:val="en-US" w:eastAsia="en-US" w:bidi="ar-SA"/>
    </w:rPr>
  </w:style>
  <w:style w:type="character" w:customStyle="1" w:styleId="DocumentMapChar">
    <w:name w:val="Document Map Char"/>
    <w:link w:val="DocumentMap"/>
    <w:rsid w:val="00D850F8"/>
    <w:rPr>
      <w:rFonts w:ascii="Lucida Grande" w:hAnsi="Lucida Grande"/>
      <w:sz w:val="24"/>
      <w:szCs w:val="24"/>
    </w:rPr>
  </w:style>
  <w:style w:type="paragraph" w:customStyle="1" w:styleId="TableBullett">
    <w:name w:val="Table Bullett"/>
    <w:basedOn w:val="Table"/>
    <w:rsid w:val="000074EB"/>
    <w:pPr>
      <w:numPr>
        <w:numId w:val="3"/>
      </w:numPr>
    </w:pPr>
  </w:style>
  <w:style w:type="numbering" w:customStyle="1" w:styleId="PCINumberedList">
    <w:name w:val="PCI Numbered List"/>
    <w:rsid w:val="007475B6"/>
    <w:pPr>
      <w:numPr>
        <w:numId w:val="11"/>
      </w:numPr>
    </w:pPr>
  </w:style>
  <w:style w:type="paragraph" w:styleId="Title">
    <w:name w:val="Title"/>
    <w:basedOn w:val="Normal"/>
    <w:qFormat/>
    <w:rsid w:val="00767450"/>
    <w:pPr>
      <w:spacing w:before="4400" w:after="60"/>
      <w:ind w:left="0"/>
      <w:jc w:val="center"/>
    </w:pPr>
    <w:rPr>
      <w:rFonts w:cs="Arial"/>
      <w:b/>
      <w:bCs/>
      <w:kern w:val="28"/>
      <w:sz w:val="48"/>
      <w:szCs w:val="48"/>
    </w:rPr>
  </w:style>
  <w:style w:type="paragraph" w:customStyle="1" w:styleId="MyBullett">
    <w:name w:val="MyBullett"/>
    <w:basedOn w:val="Normal"/>
    <w:qFormat/>
    <w:rsid w:val="004D3E56"/>
    <w:pPr>
      <w:numPr>
        <w:ilvl w:val="1"/>
        <w:numId w:val="38"/>
      </w:numPr>
      <w:tabs>
        <w:tab w:val="clear" w:pos="0"/>
        <w:tab w:val="num" w:pos="1080"/>
      </w:tabs>
      <w:spacing w:before="40" w:after="40"/>
      <w:ind w:left="1080"/>
    </w:pPr>
  </w:style>
  <w:style w:type="paragraph" w:customStyle="1" w:styleId="Example">
    <w:name w:val="Example"/>
    <w:basedOn w:val="NormalIndent"/>
    <w:rsid w:val="004D3E56"/>
    <w:pPr>
      <w:ind w:left="2160" w:hanging="1080"/>
    </w:pPr>
    <w:rPr>
      <w:bCs/>
    </w:rPr>
  </w:style>
  <w:style w:type="character" w:customStyle="1" w:styleId="apple-converted-space">
    <w:name w:val="apple-converted-space"/>
    <w:rsid w:val="00254E03"/>
  </w:style>
  <w:style w:type="paragraph" w:styleId="NormalWeb">
    <w:name w:val="Normal (Web)"/>
    <w:basedOn w:val="Normal"/>
    <w:uiPriority w:val="99"/>
    <w:unhideWhenUsed/>
    <w:rsid w:val="00903CAB"/>
    <w:pPr>
      <w:spacing w:before="100" w:beforeAutospacing="1" w:after="100" w:afterAutospacing="1"/>
      <w:ind w:left="0"/>
    </w:pPr>
    <w:rPr>
      <w:rFonts w:ascii="Times" w:eastAsia="MS Mincho" w:hAnsi="Times"/>
      <w:szCs w:val="20"/>
    </w:rPr>
  </w:style>
  <w:style w:type="character" w:styleId="Strong">
    <w:name w:val="Strong"/>
    <w:uiPriority w:val="22"/>
    <w:qFormat/>
    <w:rsid w:val="00903CAB"/>
    <w:rPr>
      <w:b/>
      <w:bCs/>
    </w:rPr>
  </w:style>
  <w:style w:type="character" w:styleId="Emphasis">
    <w:name w:val="Emphasis"/>
    <w:uiPriority w:val="20"/>
    <w:qFormat/>
    <w:rsid w:val="00903CAB"/>
    <w:rPr>
      <w:i/>
      <w:iCs/>
    </w:rPr>
  </w:style>
  <w:style w:type="character" w:customStyle="1" w:styleId="Heading1Char">
    <w:name w:val="Heading 1 Char"/>
    <w:basedOn w:val="DefaultParagraphFont"/>
    <w:link w:val="Heading1"/>
    <w:rsid w:val="00DA6EB8"/>
    <w:rPr>
      <w:rFonts w:ascii="Open Sans ExtraBold" w:hAnsi="Open Sans ExtraBold" w:cs="Arial"/>
      <w:bCs/>
      <w:color w:val="CC0000"/>
      <w:kern w:val="32"/>
      <w:sz w:val="48"/>
      <w:szCs w:val="48"/>
    </w:rPr>
  </w:style>
  <w:style w:type="paragraph" w:customStyle="1" w:styleId="JSON">
    <w:name w:val="JSON"/>
    <w:basedOn w:val="NormalIndent"/>
    <w:qFormat/>
    <w:rsid w:val="00A360C9"/>
    <w:pPr>
      <w:tabs>
        <w:tab w:val="left" w:pos="1260"/>
        <w:tab w:val="left" w:pos="1440"/>
        <w:tab w:val="left" w:pos="1620"/>
        <w:tab w:val="left" w:pos="1800"/>
        <w:tab w:val="left" w:pos="1980"/>
        <w:tab w:val="left" w:pos="2160"/>
        <w:tab w:val="left" w:pos="2340"/>
        <w:tab w:val="left" w:pos="2520"/>
      </w:tabs>
    </w:pPr>
  </w:style>
  <w:style w:type="paragraph" w:customStyle="1" w:styleId="JSONTable">
    <w:name w:val="JSON Table"/>
    <w:basedOn w:val="JSON"/>
    <w:qFormat/>
    <w:rsid w:val="00FB652A"/>
    <w:pPr>
      <w:tabs>
        <w:tab w:val="left" w:pos="339"/>
        <w:tab w:val="left" w:pos="519"/>
        <w:tab w:val="left" w:pos="699"/>
        <w:tab w:val="left" w:pos="879"/>
        <w:tab w:val="left" w:pos="1059"/>
      </w:tabs>
      <w:spacing w:before="0" w:after="0" w:line="240" w:lineRule="atLeast"/>
      <w:ind w:left="159"/>
    </w:pPr>
  </w:style>
  <w:style w:type="character" w:styleId="FollowedHyperlink">
    <w:name w:val="FollowedHyperlink"/>
    <w:basedOn w:val="DefaultParagraphFont"/>
    <w:rsid w:val="000153AE"/>
    <w:rPr>
      <w:color w:val="auto"/>
      <w:u w:val="single"/>
    </w:rPr>
  </w:style>
  <w:style w:type="paragraph" w:styleId="EndnoteText">
    <w:name w:val="endnote text"/>
    <w:basedOn w:val="Normal"/>
    <w:link w:val="EndnoteTextChar"/>
    <w:semiHidden/>
    <w:unhideWhenUsed/>
    <w:rsid w:val="00970459"/>
    <w:pPr>
      <w:spacing w:before="0" w:after="0"/>
      <w:ind w:left="1080" w:hanging="36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970459"/>
    <w:rPr>
      <w:rFonts w:ascii="Open Sans" w:hAnsi="Open Sans"/>
    </w:rPr>
  </w:style>
  <w:style w:type="paragraph" w:customStyle="1" w:styleId="SourceCode">
    <w:name w:val="Source Code"/>
    <w:basedOn w:val="BodyText"/>
    <w:qFormat/>
    <w:rsid w:val="00FC3A96"/>
    <w:pPr>
      <w:numPr>
        <w:ilvl w:val="0"/>
      </w:numPr>
      <w:shd w:val="clear" w:color="auto" w:fill="D9D9D9"/>
      <w:spacing w:before="180" w:after="180"/>
      <w:contextualSpacing/>
      <w:jc w:val="left"/>
    </w:pPr>
    <w:rPr>
      <w:rFonts w:ascii="Consolas" w:eastAsiaTheme="minorHAnsi" w:hAnsi="Consolas" w:cstheme="minorBidi"/>
      <w:sz w:val="22"/>
      <w:szCs w:val="22"/>
    </w:rPr>
  </w:style>
  <w:style w:type="paragraph" w:customStyle="1" w:styleId="SourceCodeLanguage">
    <w:name w:val="Source Code Language"/>
    <w:basedOn w:val="BodyText"/>
    <w:next w:val="SourceCode"/>
    <w:qFormat/>
    <w:rsid w:val="00FC3A96"/>
    <w:pPr>
      <w:numPr>
        <w:ilvl w:val="0"/>
      </w:numPr>
      <w:spacing w:after="0"/>
      <w:jc w:val="left"/>
    </w:pPr>
    <w:rPr>
      <w:rFonts w:ascii="Consolas" w:eastAsiaTheme="minorHAnsi" w:hAnsi="Consolas" w:cstheme="minorBidi"/>
      <w:color w:val="D99594"/>
      <w:sz w:val="24"/>
      <w:szCs w:val="24"/>
    </w:rPr>
  </w:style>
  <w:style w:type="paragraph" w:styleId="ListParagraph">
    <w:name w:val="List Paragraph"/>
    <w:qFormat/>
    <w:rsid w:val="00FC3A96"/>
    <w:pPr>
      <w:spacing w:after="200"/>
    </w:pPr>
    <w:rPr>
      <w:rFonts w:asciiTheme="minorHAnsi" w:eastAsiaTheme="minorHAnsi" w:hAnsiTheme="minorHAnsi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6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3478">
          <w:blockQuote w:val="1"/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75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03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92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27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51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30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47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36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9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49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6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oriancougias/Library/Group%20Containers/UBF8T346G9.Office/User%20Content.localized/Templates.localized/M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MW.dotx</Template>
  <TotalTime>0</TotalTime>
  <Pages>10</Pages>
  <Words>586</Words>
  <Characters>4019</Characters>
  <Application>Microsoft Office Word</Application>
  <DocSecurity>0</DocSecurity>
  <Lines>167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This is the Title</vt:lpstr>
    </vt:vector>
  </TitlesOfParts>
  <Manager/>
  <Company>Unified Compliance Framework</Company>
  <LinksUpToDate>false</LinksUpToDate>
  <CharactersWithSpaces>4478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Identity Resilience Protocol</dc:title>
  <dc:subject/>
  <dc:creator>Dorian Cougias</dc:creator>
  <cp:keywords/>
  <dc:description/>
  <cp:lastModifiedBy>Dorian Cougias</cp:lastModifiedBy>
  <cp:revision>1</cp:revision>
  <cp:lastPrinted>2008-10-02T21:04:00Z</cp:lastPrinted>
  <dcterms:created xsi:type="dcterms:W3CDTF">2025-04-08T17:29:00Z</dcterms:created>
  <dcterms:modified xsi:type="dcterms:W3CDTF">2025-04-08T17:29:00Z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TC010197691033</vt:lpwstr>
  </property>
  <property fmtid="{D5CDD505-2E9C-101B-9397-08002B2CF9AE}" pid="3" name="TemplateUrl">
    <vt:lpwstr/>
  </property>
  <property fmtid="{D5CDD505-2E9C-101B-9397-08002B2CF9AE}" pid="4" name="_SourceUrl">
    <vt:lpwstr/>
  </property>
  <property fmtid="{D5CDD505-2E9C-101B-9397-08002B2CF9AE}" pid="5" name="xd_ProgID">
    <vt:lpwstr/>
  </property>
  <property fmtid="{D5CDD505-2E9C-101B-9397-08002B2CF9AE}" pid="6" name="Order">
    <vt:lpwstr/>
  </property>
  <property fmtid="{D5CDD505-2E9C-101B-9397-08002B2CF9AE}" pid="7" name="MetaInfo">
    <vt:lpwstr/>
  </property>
</Properties>
</file>