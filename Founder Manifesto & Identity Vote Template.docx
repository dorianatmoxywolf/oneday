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BC7BF" w14:textId="77777777" w:rsidR="00D458CD" w:rsidRDefault="00D458CD">
      <w:pPr>
        <w:pStyle w:val="Heading1"/>
      </w:pPr>
      <w:r>
        <w:t>Founder Manifesto &amp; Identity Vote Template</w:t>
      </w:r>
    </w:p>
    <w:p w14:paraId="245AB431" w14:textId="77777777" w:rsidR="00D458CD" w:rsidRDefault="00D458CD">
      <w:pPr>
        <w:pStyle w:val="Heading2"/>
      </w:pPr>
      <w:r>
        <w:lastRenderedPageBreak/>
        <w:t>INTRODUCTION</w:t>
      </w:r>
    </w:p>
    <w:p w14:paraId="46BF926B" w14:textId="77777777" w:rsidR="00D458CD" w:rsidRDefault="00D458CD">
      <w:r>
        <w:t>This template will guide you through the process of creating your personal Founder Manifesto and designing your Identity Vote habit. A Founder Manifesto is your declaration of who you're becoming as a founder, while an Identity Vote is a small daily action that reinforces this identity.</w:t>
      </w:r>
    </w:p>
    <w:p w14:paraId="3E60EBD0" w14:textId="77777777" w:rsidR="00D458CD" w:rsidRDefault="00D458CD">
      <w:pPr>
        <w:pBdr>
          <w:bottom w:val="single" w:sz="6" w:space="0" w:color="000000"/>
        </w:pBdr>
      </w:pPr>
    </w:p>
    <w:p w14:paraId="27435558" w14:textId="77777777" w:rsidR="00D458CD" w:rsidRDefault="00D458CD"/>
    <w:p w14:paraId="5D2DCF15" w14:textId="77777777" w:rsidR="00D458CD" w:rsidRDefault="00D458CD">
      <w:pPr>
        <w:pStyle w:val="Heading2"/>
      </w:pPr>
      <w:r>
        <w:lastRenderedPageBreak/>
        <w:t>PART 1: FOUNDER IDENTITY DISCOVERY</w:t>
      </w:r>
    </w:p>
    <w:p w14:paraId="416E48B9" w14:textId="77777777" w:rsidR="00D458CD" w:rsidRDefault="00D458CD">
      <w:pPr>
        <w:pStyle w:val="Heading3"/>
      </w:pPr>
      <w:r>
        <w:t>Origin Story Reflection</w:t>
      </w:r>
    </w:p>
    <w:p w14:paraId="3EE8B0DB" w14:textId="77777777" w:rsidR="00D458CD" w:rsidRDefault="00D458CD">
      <w:r>
        <w:rPr>
          <w:i/>
          <w:iCs/>
        </w:rPr>
        <w:t>What patterns from your life journey reveal your core strengths?</w:t>
      </w:r>
    </w:p>
    <w:p w14:paraId="7FD59E9E" w14:textId="77777777" w:rsidR="00D458CD" w:rsidRDefault="00D458CD">
      <w:pPr>
        <w:pStyle w:val="SourceCodeLanguage"/>
      </w:pPr>
    </w:p>
    <w:p w14:paraId="4133042A" w14:textId="77777777" w:rsidR="00D458CD" w:rsidRDefault="00D458CD">
      <w:pPr>
        <w:pStyle w:val="SourceCode"/>
      </w:pPr>
      <w:r>
        <w:t>[Your answer here]</w:t>
      </w:r>
    </w:p>
    <w:p w14:paraId="5D33A755" w14:textId="77777777" w:rsidR="00D458CD" w:rsidRDefault="00D458CD">
      <w:pPr>
        <w:pStyle w:val="Heading3"/>
      </w:pPr>
      <w:r>
        <w:t>Peak Experience Analysis</w:t>
      </w:r>
    </w:p>
    <w:p w14:paraId="21A74D2F" w14:textId="77777777" w:rsidR="00D458CD" w:rsidRDefault="00D458CD">
      <w:r>
        <w:rPr>
          <w:i/>
          <w:iCs/>
        </w:rPr>
        <w:t>When have you felt most alive and effective as a founder? What characteristics were you embodying?</w:t>
      </w:r>
    </w:p>
    <w:p w14:paraId="2A48CDBB" w14:textId="77777777" w:rsidR="00D458CD" w:rsidRDefault="00D458CD">
      <w:pPr>
        <w:pStyle w:val="SourceCodeLanguage"/>
      </w:pPr>
    </w:p>
    <w:p w14:paraId="4609479D" w14:textId="77777777" w:rsidR="00D458CD" w:rsidRDefault="00D458CD">
      <w:pPr>
        <w:pStyle w:val="SourceCode"/>
      </w:pPr>
      <w:r>
        <w:t>[Your answer here]</w:t>
      </w:r>
    </w:p>
    <w:p w14:paraId="6D0D3337" w14:textId="77777777" w:rsidR="00D458CD" w:rsidRDefault="00D458CD">
      <w:pPr>
        <w:pStyle w:val="Heading3"/>
      </w:pPr>
      <w:r>
        <w:t>Shadow Integration</w:t>
      </w:r>
    </w:p>
    <w:p w14:paraId="2E72B560" w14:textId="77777777" w:rsidR="00D458CD" w:rsidRDefault="00D458CD">
      <w:r>
        <w:rPr>
          <w:i/>
          <w:iCs/>
        </w:rPr>
        <w:t xml:space="preserve">What parts of yourself do you tend to dismiss that might </w:t>
      </w:r>
      <w:proofErr w:type="gramStart"/>
      <w:r>
        <w:rPr>
          <w:i/>
          <w:iCs/>
        </w:rPr>
        <w:t>actually contain</w:t>
      </w:r>
      <w:proofErr w:type="gramEnd"/>
      <w:r>
        <w:rPr>
          <w:i/>
          <w:iCs/>
        </w:rPr>
        <w:t xml:space="preserve"> hidden strengths?</w:t>
      </w:r>
    </w:p>
    <w:p w14:paraId="01A4E90A" w14:textId="77777777" w:rsidR="00D458CD" w:rsidRDefault="00D458CD">
      <w:pPr>
        <w:pStyle w:val="SourceCodeLanguage"/>
      </w:pPr>
    </w:p>
    <w:p w14:paraId="2E8CCAD9" w14:textId="77777777" w:rsidR="00D458CD" w:rsidRDefault="00D458CD">
      <w:pPr>
        <w:pStyle w:val="SourceCode"/>
      </w:pPr>
      <w:r>
        <w:t>[Your answer here]</w:t>
      </w:r>
    </w:p>
    <w:p w14:paraId="6A4EB2BC" w14:textId="77777777" w:rsidR="00D458CD" w:rsidRDefault="00D458CD">
      <w:pPr>
        <w:pStyle w:val="Heading3"/>
      </w:pPr>
      <w:r>
        <w:t>Energy Inventory</w:t>
      </w:r>
    </w:p>
    <w:p w14:paraId="682BBBB6" w14:textId="77777777" w:rsidR="00D458CD" w:rsidRDefault="00D458CD">
      <w:r>
        <w:rPr>
          <w:i/>
          <w:iCs/>
        </w:rPr>
        <w:t>What activities consistently energize rather than drain you?</w:t>
      </w:r>
    </w:p>
    <w:p w14:paraId="70CD1C71" w14:textId="77777777" w:rsidR="00D458CD" w:rsidRDefault="00D458CD">
      <w:pPr>
        <w:pStyle w:val="SourceCodeLanguage"/>
      </w:pPr>
    </w:p>
    <w:p w14:paraId="07C90767" w14:textId="77777777" w:rsidR="00D458CD" w:rsidRDefault="00D458CD">
      <w:pPr>
        <w:pStyle w:val="SourceCode"/>
      </w:pPr>
      <w:r>
        <w:t>[Your answer here]</w:t>
      </w:r>
    </w:p>
    <w:p w14:paraId="462DA08E" w14:textId="77777777" w:rsidR="00D458CD" w:rsidRDefault="00D458CD">
      <w:pPr>
        <w:pStyle w:val="Heading3"/>
      </w:pPr>
      <w:r>
        <w:t>Admiration Mapping</w:t>
      </w:r>
    </w:p>
    <w:p w14:paraId="5F7552E2" w14:textId="77777777" w:rsidR="00D458CD" w:rsidRDefault="00D458CD">
      <w:r>
        <w:rPr>
          <w:i/>
          <w:iCs/>
        </w:rPr>
        <w:t>What qualities do you most admire in other founders? (These often reflect values you already hold)</w:t>
      </w:r>
    </w:p>
    <w:p w14:paraId="32F98623" w14:textId="77777777" w:rsidR="00D458CD" w:rsidRDefault="00D458CD">
      <w:pPr>
        <w:pStyle w:val="SourceCodeLanguage"/>
      </w:pPr>
    </w:p>
    <w:p w14:paraId="299BC4FB" w14:textId="77777777" w:rsidR="00D458CD" w:rsidRDefault="00D458CD">
      <w:pPr>
        <w:pStyle w:val="SourceCode"/>
      </w:pPr>
      <w:r>
        <w:t>[Your answer here]</w:t>
      </w:r>
    </w:p>
    <w:p w14:paraId="57E0A9F9" w14:textId="77777777" w:rsidR="00D458CD" w:rsidRDefault="00D458CD">
      <w:pPr>
        <w:pBdr>
          <w:bottom w:val="single" w:sz="6" w:space="0" w:color="000000"/>
        </w:pBdr>
      </w:pPr>
    </w:p>
    <w:p w14:paraId="60E598A9" w14:textId="77777777" w:rsidR="00D458CD" w:rsidRDefault="00D458CD"/>
    <w:p w14:paraId="631E781D" w14:textId="77777777" w:rsidR="00D458CD" w:rsidRDefault="00D458CD">
      <w:pPr>
        <w:pStyle w:val="Heading2"/>
      </w:pPr>
      <w:r>
        <w:lastRenderedPageBreak/>
        <w:t>PART 2: MANIFESTO FRAMEWORK</w:t>
      </w:r>
    </w:p>
    <w:p w14:paraId="22F2DFE1" w14:textId="77777777" w:rsidR="00D458CD" w:rsidRDefault="00D458CD">
      <w:pPr>
        <w:pStyle w:val="Heading3"/>
      </w:pPr>
      <w:r>
        <w:t>Your Manifesto Statement</w:t>
      </w:r>
    </w:p>
    <w:p w14:paraId="5A83916E" w14:textId="77777777" w:rsidR="00D458CD" w:rsidRDefault="00D458CD">
      <w:r>
        <w:rPr>
          <w:i/>
          <w:iCs/>
        </w:rPr>
        <w:t>Complete this statement:</w:t>
      </w:r>
    </w:p>
    <w:p w14:paraId="046F08E0" w14:textId="77777777" w:rsidR="00D458CD" w:rsidRDefault="00D458CD">
      <w:pPr>
        <w:pStyle w:val="Quote"/>
      </w:pPr>
      <w:r>
        <w:t xml:space="preserve">"I am the kind of founder who </w:t>
      </w:r>
      <w:r>
        <w:rPr>
          <w:b/>
          <w:bCs/>
        </w:rPr>
        <w:t>____________</w:t>
      </w:r>
      <w:r>
        <w:t xml:space="preserve">, and I show up with </w:t>
      </w:r>
      <w:r>
        <w:rPr>
          <w:b/>
          <w:bCs/>
        </w:rPr>
        <w:t>____________</w:t>
      </w:r>
      <w:r>
        <w:t>."</w:t>
      </w:r>
    </w:p>
    <w:p w14:paraId="32B419AC" w14:textId="77777777" w:rsidR="00D458CD" w:rsidRDefault="00D458CD">
      <w:r>
        <w:rPr>
          <w:i/>
          <w:iCs/>
        </w:rPr>
        <w:t>First blank: Focus on competence attributes—your unique abilities and approaches</w:t>
      </w:r>
      <w:r>
        <w:t xml:space="preserve"> </w:t>
      </w:r>
      <w:r>
        <w:rPr>
          <w:i/>
          <w:iCs/>
        </w:rPr>
        <w:t>Second blank: Focus on character attributes—your distinctive qualities and values</w:t>
      </w:r>
    </w:p>
    <w:p w14:paraId="424999FA" w14:textId="77777777" w:rsidR="00D458CD" w:rsidRDefault="00D458CD">
      <w:pPr>
        <w:pStyle w:val="Heading4"/>
      </w:pPr>
      <w:r>
        <w:t>My Manifesto Statement:</w:t>
      </w:r>
    </w:p>
    <w:p w14:paraId="1CA4D208" w14:textId="77777777" w:rsidR="00D458CD" w:rsidRDefault="00D458CD">
      <w:pPr>
        <w:pStyle w:val="SourceCodeLanguage"/>
      </w:pPr>
    </w:p>
    <w:p w14:paraId="7A1A37F2" w14:textId="77777777" w:rsidR="00D458CD" w:rsidRDefault="00D458CD">
      <w:pPr>
        <w:pStyle w:val="SourceCode"/>
      </w:pPr>
      <w:r>
        <w:t>I am the kind of founder who ____________, and I show up with ____________.</w:t>
      </w:r>
    </w:p>
    <w:p w14:paraId="5AE14436" w14:textId="77777777" w:rsidR="00D458CD" w:rsidRDefault="00D458CD">
      <w:pPr>
        <w:pBdr>
          <w:bottom w:val="single" w:sz="6" w:space="0" w:color="000000"/>
        </w:pBdr>
      </w:pPr>
    </w:p>
    <w:p w14:paraId="0F02AADB" w14:textId="77777777" w:rsidR="00D458CD" w:rsidRDefault="00D458CD"/>
    <w:p w14:paraId="746141DD" w14:textId="77777777" w:rsidR="00D458CD" w:rsidRDefault="00D458CD">
      <w:pPr>
        <w:pStyle w:val="Heading2"/>
      </w:pPr>
      <w:r>
        <w:lastRenderedPageBreak/>
        <w:t>PART 3: CORE VALUES CLARIFICATION</w:t>
      </w:r>
    </w:p>
    <w:p w14:paraId="52289EDD" w14:textId="77777777" w:rsidR="00D458CD" w:rsidRDefault="00D458CD">
      <w:pPr>
        <w:pStyle w:val="Heading3"/>
      </w:pPr>
      <w:r>
        <w:t>Select 3-5 core values that underpin your manifesto</w:t>
      </w:r>
    </w:p>
    <w:p w14:paraId="7B636D8E" w14:textId="77777777" w:rsidR="00D458CD" w:rsidRDefault="00D458CD">
      <w:r>
        <w:rPr>
          <w:i/>
          <w:iCs/>
        </w:rPr>
        <w:t>Common founder values include:</w:t>
      </w:r>
    </w:p>
    <w:p w14:paraId="306EE8A8" w14:textId="77777777" w:rsidR="00D458CD" w:rsidRDefault="00D458CD" w:rsidP="00D458CD">
      <w:pPr>
        <w:pStyle w:val="ListParagraph"/>
        <w:numPr>
          <w:ilvl w:val="0"/>
          <w:numId w:val="39"/>
        </w:numPr>
      </w:pPr>
      <w:r>
        <w:t>Clarity: The commitment to simplifying complexity and ensuring understanding</w:t>
      </w:r>
    </w:p>
    <w:p w14:paraId="29E0497A" w14:textId="77777777" w:rsidR="00D458CD" w:rsidRDefault="00D458CD" w:rsidP="00D458CD">
      <w:pPr>
        <w:pStyle w:val="ListParagraph"/>
        <w:numPr>
          <w:ilvl w:val="0"/>
          <w:numId w:val="39"/>
        </w:numPr>
      </w:pPr>
      <w:r>
        <w:t>Integrity: The alignment between stated principles and actual decisions</w:t>
      </w:r>
    </w:p>
    <w:p w14:paraId="1C6F9BFF" w14:textId="77777777" w:rsidR="00D458CD" w:rsidRDefault="00D458CD" w:rsidP="00D458CD">
      <w:pPr>
        <w:pStyle w:val="ListParagraph"/>
        <w:numPr>
          <w:ilvl w:val="0"/>
          <w:numId w:val="39"/>
        </w:numPr>
      </w:pPr>
      <w:r>
        <w:t>Velocity: The prioritization of appropriate speed while maintaining quality</w:t>
      </w:r>
    </w:p>
    <w:p w14:paraId="00C054D7" w14:textId="77777777" w:rsidR="00D458CD" w:rsidRDefault="00D458CD" w:rsidP="00D458CD">
      <w:pPr>
        <w:pStyle w:val="ListParagraph"/>
        <w:numPr>
          <w:ilvl w:val="0"/>
          <w:numId w:val="39"/>
        </w:numPr>
      </w:pPr>
      <w:r>
        <w:t>Craft: The dedication to excellence in creation and execution</w:t>
      </w:r>
    </w:p>
    <w:p w14:paraId="6D836F5B" w14:textId="77777777" w:rsidR="00D458CD" w:rsidRDefault="00D458CD" w:rsidP="00D458CD">
      <w:pPr>
        <w:pStyle w:val="ListParagraph"/>
        <w:numPr>
          <w:ilvl w:val="0"/>
          <w:numId w:val="39"/>
        </w:numPr>
      </w:pPr>
      <w:r>
        <w:t>Originality: The pursuit of novel approaches and unconventional thinking</w:t>
      </w:r>
    </w:p>
    <w:p w14:paraId="6653D930" w14:textId="77777777" w:rsidR="00D458CD" w:rsidRDefault="00D458CD" w:rsidP="00D458CD">
      <w:pPr>
        <w:pStyle w:val="ListParagraph"/>
        <w:numPr>
          <w:ilvl w:val="0"/>
          <w:numId w:val="39"/>
        </w:numPr>
      </w:pPr>
      <w:r>
        <w:t>Service: The focus on creating genuine value for others</w:t>
      </w:r>
    </w:p>
    <w:p w14:paraId="39BFF7A8" w14:textId="77777777" w:rsidR="00D458CD" w:rsidRDefault="00D458CD" w:rsidP="00D458CD">
      <w:pPr>
        <w:pStyle w:val="ListParagraph"/>
        <w:numPr>
          <w:ilvl w:val="0"/>
          <w:numId w:val="39"/>
        </w:numPr>
      </w:pPr>
      <w:r>
        <w:t>Wisdom: The application of discernment and perspective to decisions</w:t>
      </w:r>
    </w:p>
    <w:p w14:paraId="148CAD1E" w14:textId="77777777" w:rsidR="00D458CD" w:rsidRDefault="00D458CD">
      <w:pPr>
        <w:pStyle w:val="Heading3"/>
      </w:pPr>
      <w:r>
        <w:t>My Core Values:</w:t>
      </w:r>
    </w:p>
    <w:p w14:paraId="73DA1D81" w14:textId="77777777" w:rsidR="00D458CD" w:rsidRDefault="00D458CD" w:rsidP="00D458CD">
      <w:pPr>
        <w:pStyle w:val="ListParagraph"/>
        <w:numPr>
          <w:ilvl w:val="0"/>
          <w:numId w:val="40"/>
        </w:numPr>
      </w:pPr>
      <w:r>
        <w:rPr>
          <w:b/>
          <w:bCs/>
        </w:rPr>
        <w:t>Value</w:t>
      </w:r>
      <w:r>
        <w:t xml:space="preserve">: _________________ </w:t>
      </w:r>
      <w:r>
        <w:rPr>
          <w:b/>
          <w:bCs/>
        </w:rPr>
        <w:t>Personal Definition</w:t>
      </w:r>
      <w:r>
        <w:t xml:space="preserve">: _________________ </w:t>
      </w:r>
      <w:r>
        <w:rPr>
          <w:b/>
          <w:bCs/>
        </w:rPr>
        <w:t>How it manifests in my work</w:t>
      </w:r>
      <w:r>
        <w:t>: _________________</w:t>
      </w:r>
    </w:p>
    <w:p w14:paraId="11AAD441" w14:textId="77777777" w:rsidR="00D458CD" w:rsidRDefault="00D458CD" w:rsidP="00D458CD">
      <w:pPr>
        <w:pStyle w:val="ListParagraph"/>
        <w:numPr>
          <w:ilvl w:val="0"/>
          <w:numId w:val="40"/>
        </w:numPr>
      </w:pPr>
      <w:r>
        <w:rPr>
          <w:b/>
          <w:bCs/>
        </w:rPr>
        <w:t>Value</w:t>
      </w:r>
      <w:r>
        <w:t xml:space="preserve">: _________________ </w:t>
      </w:r>
      <w:r>
        <w:rPr>
          <w:b/>
          <w:bCs/>
        </w:rPr>
        <w:t>Personal Definition</w:t>
      </w:r>
      <w:r>
        <w:t xml:space="preserve">: _________________ </w:t>
      </w:r>
      <w:r>
        <w:rPr>
          <w:b/>
          <w:bCs/>
        </w:rPr>
        <w:t>How it manifests in my work</w:t>
      </w:r>
      <w:r>
        <w:t>: _________________</w:t>
      </w:r>
    </w:p>
    <w:p w14:paraId="619D74CA" w14:textId="77777777" w:rsidR="00D458CD" w:rsidRDefault="00D458CD" w:rsidP="00D458CD">
      <w:pPr>
        <w:pStyle w:val="ListParagraph"/>
        <w:numPr>
          <w:ilvl w:val="0"/>
          <w:numId w:val="40"/>
        </w:numPr>
      </w:pPr>
      <w:r>
        <w:rPr>
          <w:b/>
          <w:bCs/>
        </w:rPr>
        <w:t>Value</w:t>
      </w:r>
      <w:r>
        <w:t xml:space="preserve">: _________________ </w:t>
      </w:r>
      <w:r>
        <w:rPr>
          <w:b/>
          <w:bCs/>
        </w:rPr>
        <w:t>Personal Definition</w:t>
      </w:r>
      <w:r>
        <w:t xml:space="preserve">: _________________ </w:t>
      </w:r>
      <w:r>
        <w:rPr>
          <w:b/>
          <w:bCs/>
        </w:rPr>
        <w:t>How it manifests in my work</w:t>
      </w:r>
      <w:r>
        <w:t>: _________________</w:t>
      </w:r>
    </w:p>
    <w:p w14:paraId="7096458B" w14:textId="77777777" w:rsidR="00D458CD" w:rsidRDefault="00D458CD" w:rsidP="00D458CD">
      <w:pPr>
        <w:pStyle w:val="ListParagraph"/>
        <w:numPr>
          <w:ilvl w:val="0"/>
          <w:numId w:val="40"/>
        </w:numPr>
      </w:pPr>
      <w:r>
        <w:rPr>
          <w:b/>
          <w:bCs/>
        </w:rPr>
        <w:t>Value (Optional)</w:t>
      </w:r>
      <w:r>
        <w:t xml:space="preserve">: _________________ </w:t>
      </w:r>
      <w:r>
        <w:rPr>
          <w:b/>
          <w:bCs/>
        </w:rPr>
        <w:t>Personal Definition</w:t>
      </w:r>
      <w:r>
        <w:t xml:space="preserve">: _________________ </w:t>
      </w:r>
      <w:r>
        <w:rPr>
          <w:b/>
          <w:bCs/>
        </w:rPr>
        <w:t>How it manifests in my work</w:t>
      </w:r>
      <w:r>
        <w:t>: _________________</w:t>
      </w:r>
    </w:p>
    <w:p w14:paraId="4FF6CF5E" w14:textId="77777777" w:rsidR="00D458CD" w:rsidRDefault="00D458CD" w:rsidP="00D458CD">
      <w:pPr>
        <w:pStyle w:val="ListParagraph"/>
        <w:numPr>
          <w:ilvl w:val="0"/>
          <w:numId w:val="40"/>
        </w:numPr>
      </w:pPr>
      <w:r>
        <w:rPr>
          <w:b/>
          <w:bCs/>
        </w:rPr>
        <w:t>Value (Optional)</w:t>
      </w:r>
      <w:r>
        <w:t xml:space="preserve">: _________________ </w:t>
      </w:r>
      <w:r>
        <w:rPr>
          <w:b/>
          <w:bCs/>
        </w:rPr>
        <w:t>Personal Definition</w:t>
      </w:r>
      <w:r>
        <w:t xml:space="preserve">: _________________ </w:t>
      </w:r>
      <w:r>
        <w:rPr>
          <w:b/>
          <w:bCs/>
        </w:rPr>
        <w:t>How it manifests in my work</w:t>
      </w:r>
      <w:r>
        <w:t>: _________________</w:t>
      </w:r>
    </w:p>
    <w:p w14:paraId="4A7E3C50" w14:textId="77777777" w:rsidR="00D458CD" w:rsidRDefault="00D458CD">
      <w:pPr>
        <w:pBdr>
          <w:bottom w:val="single" w:sz="6" w:space="0" w:color="000000"/>
        </w:pBdr>
      </w:pPr>
    </w:p>
    <w:p w14:paraId="67DCA9DE" w14:textId="77777777" w:rsidR="00D458CD" w:rsidRDefault="00D458CD"/>
    <w:p w14:paraId="176D9D91" w14:textId="77777777" w:rsidR="00D458CD" w:rsidRDefault="00D458CD">
      <w:pPr>
        <w:pStyle w:val="Heading2"/>
      </w:pPr>
      <w:r>
        <w:lastRenderedPageBreak/>
        <w:t>PART 4: NORTH STAR VISION INTEGRATION</w:t>
      </w:r>
    </w:p>
    <w:p w14:paraId="63427713" w14:textId="77777777" w:rsidR="00D458CD" w:rsidRDefault="00D458CD">
      <w:r>
        <w:rPr>
          <w:i/>
          <w:iCs/>
        </w:rPr>
        <w:t>Complete this statement:</w:t>
      </w:r>
    </w:p>
    <w:p w14:paraId="07DF04F9" w14:textId="77777777" w:rsidR="00D458CD" w:rsidRDefault="00D458CD">
      <w:pPr>
        <w:pStyle w:val="Quote"/>
      </w:pPr>
      <w:r>
        <w:t xml:space="preserve">"I am building a business that </w:t>
      </w:r>
      <w:r>
        <w:rPr>
          <w:b/>
          <w:bCs/>
        </w:rPr>
        <w:t>__________</w:t>
      </w:r>
      <w:r>
        <w:t xml:space="preserve"> because I believe </w:t>
      </w:r>
      <w:r>
        <w:rPr>
          <w:b/>
          <w:bCs/>
        </w:rPr>
        <w:t>__________</w:t>
      </w:r>
      <w:r>
        <w:t>."</w:t>
      </w:r>
    </w:p>
    <w:p w14:paraId="11CE7B9B" w14:textId="77777777" w:rsidR="00D458CD" w:rsidRDefault="00D458CD">
      <w:r>
        <w:rPr>
          <w:i/>
          <w:iCs/>
        </w:rPr>
        <w:t>First blank: The impact or change your business creates</w:t>
      </w:r>
      <w:r>
        <w:t xml:space="preserve"> </w:t>
      </w:r>
      <w:r>
        <w:rPr>
          <w:i/>
          <w:iCs/>
        </w:rPr>
        <w:t>Second blank: Your fundamental belief that drives this purpose</w:t>
      </w:r>
    </w:p>
    <w:p w14:paraId="3968B729" w14:textId="77777777" w:rsidR="00D458CD" w:rsidRDefault="00D458CD">
      <w:pPr>
        <w:pStyle w:val="Heading4"/>
      </w:pPr>
      <w:r>
        <w:t>My North Star Vision:</w:t>
      </w:r>
    </w:p>
    <w:p w14:paraId="01476F2C" w14:textId="77777777" w:rsidR="00D458CD" w:rsidRDefault="00D458CD">
      <w:pPr>
        <w:pStyle w:val="SourceCodeLanguage"/>
      </w:pPr>
    </w:p>
    <w:p w14:paraId="2C80A535" w14:textId="77777777" w:rsidR="00D458CD" w:rsidRDefault="00D458CD">
      <w:pPr>
        <w:pStyle w:val="SourceCode"/>
      </w:pPr>
      <w:r>
        <w:t>I am building a business that ____________ because I believe ____________.</w:t>
      </w:r>
    </w:p>
    <w:p w14:paraId="5E4E9AE6" w14:textId="77777777" w:rsidR="00D458CD" w:rsidRDefault="00D458CD">
      <w:pPr>
        <w:pBdr>
          <w:bottom w:val="single" w:sz="6" w:space="0" w:color="000000"/>
        </w:pBdr>
      </w:pPr>
    </w:p>
    <w:p w14:paraId="08995B30" w14:textId="77777777" w:rsidR="00D458CD" w:rsidRDefault="00D458CD"/>
    <w:p w14:paraId="7E4BF256" w14:textId="77777777" w:rsidR="00D458CD" w:rsidRDefault="00D458CD">
      <w:pPr>
        <w:pStyle w:val="Heading2"/>
      </w:pPr>
      <w:r>
        <w:lastRenderedPageBreak/>
        <w:t>PART 5: KEYSTONE HABIT DESIGN</w:t>
      </w:r>
    </w:p>
    <w:p w14:paraId="429CCC65" w14:textId="77777777" w:rsidR="00D458CD" w:rsidRDefault="00D458CD">
      <w:pPr>
        <w:pStyle w:val="Heading3"/>
      </w:pPr>
      <w:r>
        <w:t>My Identity Vote</w:t>
      </w:r>
    </w:p>
    <w:p w14:paraId="145A21F9" w14:textId="77777777" w:rsidR="00D458CD" w:rsidRDefault="00D458CD">
      <w:r>
        <w:rPr>
          <w:i/>
          <w:iCs/>
        </w:rPr>
        <w:t>Complete this statement:</w:t>
      </w:r>
    </w:p>
    <w:p w14:paraId="60D61AC8" w14:textId="77777777" w:rsidR="00D458CD" w:rsidRDefault="00D458CD">
      <w:pPr>
        <w:pStyle w:val="Quote"/>
      </w:pPr>
      <w:r>
        <w:t xml:space="preserve">"Each day, I will </w:t>
      </w:r>
      <w:r>
        <w:rPr>
          <w:b/>
          <w:bCs/>
        </w:rPr>
        <w:t>__________</w:t>
      </w:r>
      <w:r>
        <w:t xml:space="preserve"> to cast a vote for my identity as a </w:t>
      </w:r>
      <w:r>
        <w:rPr>
          <w:b/>
          <w:bCs/>
        </w:rPr>
        <w:t>__________</w:t>
      </w:r>
      <w:r>
        <w:t xml:space="preserve"> founder."</w:t>
      </w:r>
    </w:p>
    <w:p w14:paraId="10CE55E2" w14:textId="77777777" w:rsidR="00D458CD" w:rsidRDefault="00D458CD">
      <w:r>
        <w:rPr>
          <w:i/>
          <w:iCs/>
        </w:rPr>
        <w:t>First blank: A specific, small action you can perform daily</w:t>
      </w:r>
      <w:r>
        <w:t xml:space="preserve"> </w:t>
      </w:r>
      <w:r>
        <w:rPr>
          <w:i/>
          <w:iCs/>
        </w:rPr>
        <w:t>Second blank: The key characteristic from your manifesto you want to reinforce</w:t>
      </w:r>
    </w:p>
    <w:p w14:paraId="56C16FCE" w14:textId="77777777" w:rsidR="00D458CD" w:rsidRDefault="00D458CD">
      <w:pPr>
        <w:pStyle w:val="Heading4"/>
      </w:pPr>
      <w:r>
        <w:t>Habit Sizing Guide:</w:t>
      </w:r>
    </w:p>
    <w:p w14:paraId="55EB0E39" w14:textId="77777777" w:rsidR="00D458CD" w:rsidRDefault="00D458CD" w:rsidP="00D458CD">
      <w:pPr>
        <w:pStyle w:val="ListParagraph"/>
        <w:numPr>
          <w:ilvl w:val="0"/>
          <w:numId w:val="41"/>
        </w:numPr>
      </w:pPr>
      <w:r>
        <w:t>Must take less than 5 minutes to complete</w:t>
      </w:r>
    </w:p>
    <w:p w14:paraId="358D7920" w14:textId="77777777" w:rsidR="00D458CD" w:rsidRDefault="00D458CD" w:rsidP="00D458CD">
      <w:pPr>
        <w:pStyle w:val="ListParagraph"/>
        <w:numPr>
          <w:ilvl w:val="0"/>
          <w:numId w:val="41"/>
        </w:numPr>
      </w:pPr>
      <w:r>
        <w:t>Should be specific enough to track objectively</w:t>
      </w:r>
    </w:p>
    <w:p w14:paraId="0F6C80FE" w14:textId="77777777" w:rsidR="00D458CD" w:rsidRDefault="00D458CD" w:rsidP="00D458CD">
      <w:pPr>
        <w:pStyle w:val="ListParagraph"/>
        <w:numPr>
          <w:ilvl w:val="0"/>
          <w:numId w:val="41"/>
        </w:numPr>
      </w:pPr>
      <w:r>
        <w:t>Should directly connect to your manifesto</w:t>
      </w:r>
    </w:p>
    <w:p w14:paraId="509D44DF" w14:textId="77777777" w:rsidR="00D458CD" w:rsidRDefault="00D458CD">
      <w:pPr>
        <w:pStyle w:val="Heading4"/>
      </w:pPr>
      <w:r>
        <w:t>My Identity Vote:</w:t>
      </w:r>
    </w:p>
    <w:p w14:paraId="3C680C7C" w14:textId="77777777" w:rsidR="00D458CD" w:rsidRDefault="00D458CD">
      <w:pPr>
        <w:pStyle w:val="SourceCodeLanguage"/>
      </w:pPr>
    </w:p>
    <w:p w14:paraId="7EB3B2FB" w14:textId="77777777" w:rsidR="00D458CD" w:rsidRDefault="00D458CD">
      <w:pPr>
        <w:pStyle w:val="SourceCode"/>
      </w:pPr>
      <w:r>
        <w:t>Each day, I will ____________ to cast a vote for my identity as a ____________ founder.</w:t>
      </w:r>
    </w:p>
    <w:p w14:paraId="4EE64164" w14:textId="77777777" w:rsidR="00D458CD" w:rsidRDefault="00D458CD">
      <w:pPr>
        <w:pBdr>
          <w:bottom w:val="single" w:sz="6" w:space="0" w:color="000000"/>
        </w:pBdr>
      </w:pPr>
    </w:p>
    <w:p w14:paraId="72677D0E" w14:textId="77777777" w:rsidR="00D458CD" w:rsidRDefault="00D458CD"/>
    <w:p w14:paraId="0735793A" w14:textId="77777777" w:rsidR="00D458CD" w:rsidRDefault="00D458CD">
      <w:pPr>
        <w:pStyle w:val="Heading2"/>
      </w:pPr>
      <w:r>
        <w:lastRenderedPageBreak/>
        <w:t>IMPLEMENTATION NOTES</w:t>
      </w:r>
    </w:p>
    <w:p w14:paraId="29785234" w14:textId="77777777" w:rsidR="00D458CD" w:rsidRDefault="00D458CD" w:rsidP="00D458CD">
      <w:pPr>
        <w:pStyle w:val="ListParagraph"/>
        <w:numPr>
          <w:ilvl w:val="0"/>
          <w:numId w:val="42"/>
        </w:numPr>
      </w:pPr>
      <w:r>
        <w:t>Write your completed manifesto somewhere you'll see it daily</w:t>
      </w:r>
    </w:p>
    <w:p w14:paraId="07F66E35" w14:textId="77777777" w:rsidR="00D458CD" w:rsidRDefault="00D458CD" w:rsidP="00D458CD">
      <w:pPr>
        <w:pStyle w:val="ListParagraph"/>
        <w:numPr>
          <w:ilvl w:val="0"/>
          <w:numId w:val="42"/>
        </w:numPr>
      </w:pPr>
      <w:r>
        <w:t xml:space="preserve">Schedule your identity </w:t>
      </w:r>
      <w:proofErr w:type="gramStart"/>
      <w:r>
        <w:t>vote</w:t>
      </w:r>
      <w:proofErr w:type="gramEnd"/>
      <w:r>
        <w:t xml:space="preserve"> at a specific time or attach it to an existing habit</w:t>
      </w:r>
    </w:p>
    <w:p w14:paraId="13EEAE84" w14:textId="77777777" w:rsidR="00D458CD" w:rsidRDefault="00D458CD" w:rsidP="00D458CD">
      <w:pPr>
        <w:pStyle w:val="ListParagraph"/>
        <w:numPr>
          <w:ilvl w:val="0"/>
          <w:numId w:val="42"/>
        </w:numPr>
      </w:pPr>
      <w:r>
        <w:t>Track your consistency for the first 21 days</w:t>
      </w:r>
    </w:p>
    <w:p w14:paraId="46A9A777" w14:textId="77777777" w:rsidR="00D458CD" w:rsidRDefault="00D458CD" w:rsidP="00D458CD">
      <w:pPr>
        <w:pStyle w:val="ListParagraph"/>
        <w:numPr>
          <w:ilvl w:val="0"/>
          <w:numId w:val="42"/>
        </w:numPr>
      </w:pPr>
      <w:r>
        <w:t>Review and refine after the first month of implementation</w:t>
      </w:r>
    </w:p>
    <w:p w14:paraId="758A4BD5" w14:textId="77777777" w:rsidR="00D458CD" w:rsidRDefault="00D458CD">
      <w:r>
        <w:t>Remember: Identity changes are gradual. You're not trying to become someone new—you're amplifying the best parts of who you already are.</w:t>
      </w:r>
    </w:p>
    <w:p w14:paraId="558C0EC8" w14:textId="77777777" w:rsidR="00D458CD" w:rsidRDefault="00D458CD">
      <w:pPr>
        <w:pBdr>
          <w:bottom w:val="single" w:sz="6" w:space="0" w:color="000000"/>
        </w:pBdr>
      </w:pPr>
    </w:p>
    <w:p w14:paraId="791FF7C7" w14:textId="77777777" w:rsidR="00D458CD" w:rsidRDefault="00D458CD"/>
    <w:p w14:paraId="73B3CE82" w14:textId="5A71876D" w:rsidR="00E8404A" w:rsidRPr="00E8404A" w:rsidRDefault="00D458CD" w:rsidP="00794C01">
      <w:r>
        <w:rPr>
          <w:i/>
          <w:iCs/>
        </w:rPr>
        <w:t xml:space="preserve">This template is part of the </w:t>
      </w:r>
      <w:proofErr w:type="spellStart"/>
      <w:r>
        <w:rPr>
          <w:i/>
          <w:iCs/>
        </w:rPr>
        <w:t>OneDay</w:t>
      </w:r>
      <w:proofErr w:type="spellEnd"/>
      <w:r>
        <w:rPr>
          <w:i/>
          <w:iCs/>
        </w:rPr>
        <w:t xml:space="preserve"> MBA series on identity-driven founder growth.</w:t>
      </w:r>
    </w:p>
    <w:sectPr w:rsidR="00E8404A" w:rsidRPr="00E8404A" w:rsidSect="00A50540">
      <w:headerReference w:type="default" r:id="rId7"/>
      <w:footerReference w:type="default" r:id="rId8"/>
      <w:type w:val="continuous"/>
      <w:pgSz w:w="12240" w:h="15840" w:code="1"/>
      <w:pgMar w:top="1440" w:right="720" w:bottom="720" w:left="720" w:header="720" w:footer="720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0F88AD" w14:textId="77777777" w:rsidR="00AB26C9" w:rsidRDefault="00AB26C9">
      <w:r>
        <w:separator/>
      </w:r>
    </w:p>
  </w:endnote>
  <w:endnote w:type="continuationSeparator" w:id="0">
    <w:p w14:paraId="3E202F39" w14:textId="77777777" w:rsidR="00AB26C9" w:rsidRDefault="00AB2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00BF5" w14:textId="77777777" w:rsidR="00C16461" w:rsidRPr="00040395" w:rsidRDefault="00DE5F7D" w:rsidP="00040395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950"/>
        <w:tab w:val="right" w:pos="10080"/>
      </w:tabs>
      <w:ind w:left="0"/>
      <w:rPr>
        <w:rFonts w:ascii="Open Sans" w:hAnsi="Open Sans"/>
      </w:rPr>
    </w:pPr>
    <w:r>
      <w:tab/>
    </w:r>
    <w:r w:rsidRPr="004D3E56">
      <w:rPr>
        <w:rFonts w:ascii="Open Sans" w:hAnsi="Open Sans"/>
      </w:rPr>
      <w:t xml:space="preserve">Page </w:t>
    </w:r>
    <w:r w:rsidRPr="004D3E56">
      <w:rPr>
        <w:rStyle w:val="PageNumber"/>
      </w:rPr>
      <w:fldChar w:fldCharType="begin"/>
    </w:r>
    <w:r w:rsidRPr="004D3E56">
      <w:rPr>
        <w:rStyle w:val="PageNumber"/>
      </w:rPr>
      <w:instrText xml:space="preserve"> PAGE </w:instrText>
    </w:r>
    <w:r w:rsidRPr="004D3E56">
      <w:rPr>
        <w:rStyle w:val="PageNumber"/>
      </w:rPr>
      <w:fldChar w:fldCharType="separate"/>
    </w:r>
    <w:r w:rsidR="00040395">
      <w:rPr>
        <w:rStyle w:val="PageNumber"/>
        <w:noProof/>
      </w:rPr>
      <w:t>1</w:t>
    </w:r>
    <w:r w:rsidRPr="004D3E56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6372C" w14:textId="77777777" w:rsidR="00AB26C9" w:rsidRDefault="00AB26C9">
      <w:r>
        <w:separator/>
      </w:r>
    </w:p>
  </w:footnote>
  <w:footnote w:type="continuationSeparator" w:id="0">
    <w:p w14:paraId="3D440664" w14:textId="77777777" w:rsidR="00AB26C9" w:rsidRDefault="00AB2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8CC62" w14:textId="2CA88777" w:rsidR="00C16461" w:rsidRPr="00040395" w:rsidRDefault="007E3470" w:rsidP="00040395">
    <w:pPr>
      <w:pStyle w:val="Header"/>
      <w:tabs>
        <w:tab w:val="clear" w:pos="4320"/>
        <w:tab w:val="clear" w:pos="8640"/>
        <w:tab w:val="center" w:pos="5040"/>
        <w:tab w:val="right" w:pos="10080"/>
      </w:tabs>
      <w:ind w:left="0"/>
      <w:rPr>
        <w:i/>
      </w:rPr>
    </w:pPr>
    <w:proofErr w:type="spellStart"/>
    <w:r>
      <w:t>MoxyWolf</w:t>
    </w:r>
    <w:proofErr w:type="spellEnd"/>
    <w:r>
      <w:t xml:space="preserve"> LLC</w:t>
    </w:r>
    <w:r w:rsidR="00DE5F7D" w:rsidRPr="004D3E56">
      <w:tab/>
    </w:r>
    <w:r w:rsidR="00DE5F7D" w:rsidRPr="004D3E56">
      <w:tab/>
    </w:r>
    <w:r w:rsidR="00DE5F7D" w:rsidRPr="004D3E56">
      <w:rPr>
        <w:i/>
      </w:rPr>
      <w:fldChar w:fldCharType="begin"/>
    </w:r>
    <w:r w:rsidR="00DE5F7D" w:rsidRPr="004D3E56">
      <w:rPr>
        <w:i/>
      </w:rPr>
      <w:instrText xml:space="preserve"> TITLE   \* MERGEFORMAT </w:instrText>
    </w:r>
    <w:r w:rsidR="00DE5F7D" w:rsidRPr="004D3E56">
      <w:rPr>
        <w:i/>
      </w:rPr>
      <w:fldChar w:fldCharType="separate"/>
    </w:r>
    <w:r w:rsidR="00D458CD">
      <w:rPr>
        <w:i/>
      </w:rPr>
      <w:t>Founder Manifesto &amp; Identity Vote Template</w:t>
    </w:r>
    <w:r w:rsidR="00DE5F7D" w:rsidRPr="004D3E56">
      <w:rPr>
        <w:i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0EAB"/>
    <w:multiLevelType w:val="hybridMultilevel"/>
    <w:tmpl w:val="284EC374"/>
    <w:lvl w:ilvl="0" w:tplc="5ED487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000000"/>
        <w:sz w:val="24"/>
      </w:rPr>
    </w:lvl>
    <w:lvl w:ilvl="1" w:tplc="E6CE2A82">
      <w:start w:val="1"/>
      <w:numFmt w:val="bullet"/>
      <w:pStyle w:val="MyBullet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b w:val="0"/>
        <w:i w:val="0"/>
        <w:color w:val="000000"/>
        <w:sz w:val="24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" w15:restartNumberingAfterBreak="0">
    <w:nsid w:val="040F5CAD"/>
    <w:multiLevelType w:val="multilevel"/>
    <w:tmpl w:val="48AC7862"/>
    <w:styleLink w:val="PCINumberedList"/>
    <w:lvl w:ilvl="0">
      <w:start w:val="1"/>
      <w:numFmt w:val="decimal"/>
      <w:lvlText w:val="%1)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upperLetter"/>
      <w:lvlText w:val="%6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9000"/>
        </w:tabs>
        <w:ind w:left="86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9720"/>
        </w:tabs>
        <w:ind w:left="93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10440"/>
        </w:tabs>
        <w:ind w:left="10080" w:firstLine="0"/>
      </w:pPr>
      <w:rPr>
        <w:rFonts w:hint="default"/>
      </w:rPr>
    </w:lvl>
  </w:abstractNum>
  <w:abstractNum w:abstractNumId="2" w15:restartNumberingAfterBreak="0">
    <w:nsid w:val="04EF75D7"/>
    <w:multiLevelType w:val="hybridMultilevel"/>
    <w:tmpl w:val="74485F5E"/>
    <w:lvl w:ilvl="0" w:tplc="335E0B42">
      <w:start w:val="1"/>
      <w:numFmt w:val="bullet"/>
      <w:pStyle w:val="TableBullet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 w:val="0"/>
        <w:i w:val="0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E000F"/>
    <w:multiLevelType w:val="multilevel"/>
    <w:tmpl w:val="872E96F8"/>
    <w:lvl w:ilvl="0">
      <w:start w:val="1"/>
      <w:numFmt w:val="decimal"/>
      <w:lvlText w:val="%1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600" w:firstLine="0"/>
      </w:pPr>
      <w:rPr>
        <w:rFonts w:hint="default"/>
        <w:sz w:val="20"/>
        <w:szCs w:val="20"/>
      </w:rPr>
    </w:lvl>
    <w:lvl w:ilvl="5">
      <w:start w:val="1"/>
      <w:numFmt w:val="decimal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4" w15:restartNumberingAfterBreak="0">
    <w:nsid w:val="0B1A11AD"/>
    <w:multiLevelType w:val="multilevel"/>
    <w:tmpl w:val="08A02C12"/>
    <w:lvl w:ilvl="0">
      <w:start w:val="1"/>
      <w:numFmt w:val="decimal"/>
      <w:lvlText w:val="%1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5">
      <w:start w:val="1"/>
      <w:numFmt w:val="decimal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5" w15:restartNumberingAfterBreak="0">
    <w:nsid w:val="0F3F0AC8"/>
    <w:multiLevelType w:val="multilevel"/>
    <w:tmpl w:val="8C84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AB39A9"/>
    <w:multiLevelType w:val="multilevel"/>
    <w:tmpl w:val="AA46F044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7" w15:restartNumberingAfterBreak="0">
    <w:nsid w:val="1036287E"/>
    <w:multiLevelType w:val="multilevel"/>
    <w:tmpl w:val="EE0E567E"/>
    <w:lvl w:ilvl="0">
      <w:start w:val="1"/>
      <w:numFmt w:val="decimal"/>
      <w:lvlText w:val="%1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60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8" w15:restartNumberingAfterBreak="0">
    <w:nsid w:val="119D647D"/>
    <w:multiLevelType w:val="multilevel"/>
    <w:tmpl w:val="C1C0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E70AD3"/>
    <w:multiLevelType w:val="multilevel"/>
    <w:tmpl w:val="F6AA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8519A2"/>
    <w:multiLevelType w:val="multilevel"/>
    <w:tmpl w:val="3E2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4F3C9D"/>
    <w:multiLevelType w:val="multilevel"/>
    <w:tmpl w:val="F086028E"/>
    <w:lvl w:ilvl="0">
      <w:start w:val="1"/>
      <w:numFmt w:val="decimal"/>
      <w:lvlText w:val="%1)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upp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9000"/>
        </w:tabs>
        <w:ind w:left="86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9720"/>
        </w:tabs>
        <w:ind w:left="93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10440"/>
        </w:tabs>
        <w:ind w:left="10080" w:firstLine="0"/>
      </w:pPr>
      <w:rPr>
        <w:rFonts w:hint="default"/>
      </w:rPr>
    </w:lvl>
  </w:abstractNum>
  <w:abstractNum w:abstractNumId="12" w15:restartNumberingAfterBreak="0">
    <w:nsid w:val="21A27A57"/>
    <w:multiLevelType w:val="multilevel"/>
    <w:tmpl w:val="4E5C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783984"/>
    <w:multiLevelType w:val="multilevel"/>
    <w:tmpl w:val="58565B7C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14" w15:restartNumberingAfterBreak="0">
    <w:nsid w:val="28DF2473"/>
    <w:multiLevelType w:val="multilevel"/>
    <w:tmpl w:val="0538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322447"/>
    <w:multiLevelType w:val="multilevel"/>
    <w:tmpl w:val="D2744C4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6" w15:restartNumberingAfterBreak="0">
    <w:nsid w:val="2EFF39F3"/>
    <w:multiLevelType w:val="multilevel"/>
    <w:tmpl w:val="3C62CC8A"/>
    <w:lvl w:ilvl="0">
      <w:start w:val="1"/>
      <w:numFmt w:val="decimal"/>
      <w:lvlText w:val="%1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decimal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17" w15:restartNumberingAfterBreak="0">
    <w:nsid w:val="3EC66A69"/>
    <w:multiLevelType w:val="multilevel"/>
    <w:tmpl w:val="8CB6836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b w:val="0"/>
        <w:i w:val="0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0942ECD"/>
    <w:multiLevelType w:val="multilevel"/>
    <w:tmpl w:val="64F0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271EAE"/>
    <w:multiLevelType w:val="multilevel"/>
    <w:tmpl w:val="F43EB722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b w:val="0"/>
        <w:i w:val="0"/>
        <w:color w:val="000000"/>
        <w:sz w:val="24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 w:val="0"/>
        <w:i w:val="0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83F6553"/>
    <w:multiLevelType w:val="multilevel"/>
    <w:tmpl w:val="DF60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13125B"/>
    <w:multiLevelType w:val="multilevel"/>
    <w:tmpl w:val="8CB6836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b w:val="0"/>
        <w:i w:val="0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8D40813"/>
    <w:multiLevelType w:val="multilevel"/>
    <w:tmpl w:val="08A02C12"/>
    <w:lvl w:ilvl="0">
      <w:start w:val="1"/>
      <w:numFmt w:val="decimal"/>
      <w:lvlText w:val="%1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5">
      <w:start w:val="1"/>
      <w:numFmt w:val="decimal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23" w15:restartNumberingAfterBreak="0">
    <w:nsid w:val="5D7104BA"/>
    <w:multiLevelType w:val="hybridMultilevel"/>
    <w:tmpl w:val="D18A3828"/>
    <w:lvl w:ilvl="0" w:tplc="74E6245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19029EF"/>
    <w:multiLevelType w:val="multilevel"/>
    <w:tmpl w:val="C100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F33A96"/>
    <w:multiLevelType w:val="hybridMultilevel"/>
    <w:tmpl w:val="8CB6836C"/>
    <w:lvl w:ilvl="0" w:tplc="5ED487B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b w:val="0"/>
        <w:i w:val="0"/>
        <w:color w:val="00000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40C5B42"/>
    <w:multiLevelType w:val="multilevel"/>
    <w:tmpl w:val="8C16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D22B5E"/>
    <w:multiLevelType w:val="multilevel"/>
    <w:tmpl w:val="872E96F8"/>
    <w:lvl w:ilvl="0">
      <w:start w:val="1"/>
      <w:numFmt w:val="decimal"/>
      <w:lvlText w:val="%1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600" w:firstLine="0"/>
      </w:pPr>
      <w:rPr>
        <w:rFonts w:hint="default"/>
        <w:sz w:val="20"/>
        <w:szCs w:val="20"/>
      </w:rPr>
    </w:lvl>
    <w:lvl w:ilvl="5">
      <w:start w:val="1"/>
      <w:numFmt w:val="decimal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28" w15:restartNumberingAfterBreak="0">
    <w:nsid w:val="70646C67"/>
    <w:multiLevelType w:val="multilevel"/>
    <w:tmpl w:val="EB30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776266"/>
    <w:multiLevelType w:val="multilevel"/>
    <w:tmpl w:val="3E0C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CB6716"/>
    <w:multiLevelType w:val="multilevel"/>
    <w:tmpl w:val="03CA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5A5C41"/>
    <w:multiLevelType w:val="multilevel"/>
    <w:tmpl w:val="48AC7862"/>
    <w:numStyleLink w:val="PCINumberedList"/>
  </w:abstractNum>
  <w:abstractNum w:abstractNumId="32" w15:restartNumberingAfterBreak="0">
    <w:nsid w:val="794071AA"/>
    <w:multiLevelType w:val="multilevel"/>
    <w:tmpl w:val="A5AC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56104F"/>
    <w:multiLevelType w:val="multilevel"/>
    <w:tmpl w:val="CEE8215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 w16cid:durableId="1310210047">
    <w:abstractNumId w:val="16"/>
  </w:num>
  <w:num w:numId="2" w16cid:durableId="138115497">
    <w:abstractNumId w:val="23"/>
  </w:num>
  <w:num w:numId="3" w16cid:durableId="1290360381">
    <w:abstractNumId w:val="2"/>
  </w:num>
  <w:num w:numId="4" w16cid:durableId="1307972634">
    <w:abstractNumId w:val="22"/>
  </w:num>
  <w:num w:numId="5" w16cid:durableId="1022322611">
    <w:abstractNumId w:val="4"/>
  </w:num>
  <w:num w:numId="6" w16cid:durableId="1642150456">
    <w:abstractNumId w:val="16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800"/>
          </w:tabs>
          <w:ind w:left="144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520"/>
          </w:tabs>
          <w:ind w:left="216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3240"/>
          </w:tabs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(%5)"/>
        <w:lvlJc w:val="left"/>
        <w:pPr>
          <w:tabs>
            <w:tab w:val="num" w:pos="3960"/>
          </w:tabs>
          <w:ind w:left="360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4680"/>
          </w:tabs>
          <w:ind w:left="4320" w:firstLine="0"/>
        </w:pPr>
        <w:rPr>
          <w:rFonts w:hint="default"/>
        </w:rPr>
      </w:lvl>
    </w:lvlOverride>
    <w:lvlOverride w:ilvl="6">
      <w:lvl w:ilvl="6">
        <w:start w:val="1"/>
        <w:numFmt w:val="lowerRoman"/>
        <w:lvlText w:val="(%7)"/>
        <w:lvlJc w:val="left"/>
        <w:pPr>
          <w:tabs>
            <w:tab w:val="num" w:pos="5400"/>
          </w:tabs>
          <w:ind w:left="504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(%8)"/>
        <w:lvlJc w:val="left"/>
        <w:pPr>
          <w:tabs>
            <w:tab w:val="num" w:pos="6120"/>
          </w:tabs>
          <w:ind w:left="576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(%9)"/>
        <w:lvlJc w:val="left"/>
        <w:pPr>
          <w:tabs>
            <w:tab w:val="num" w:pos="6840"/>
          </w:tabs>
          <w:ind w:left="6480" w:firstLine="0"/>
        </w:pPr>
        <w:rPr>
          <w:rFonts w:hint="default"/>
        </w:rPr>
      </w:lvl>
    </w:lvlOverride>
  </w:num>
  <w:num w:numId="7" w16cid:durableId="1368719952">
    <w:abstractNumId w:val="27"/>
  </w:num>
  <w:num w:numId="8" w16cid:durableId="696585099">
    <w:abstractNumId w:val="3"/>
  </w:num>
  <w:num w:numId="9" w16cid:durableId="1065959166">
    <w:abstractNumId w:val="7"/>
  </w:num>
  <w:num w:numId="10" w16cid:durableId="230971624">
    <w:abstractNumId w:val="16"/>
    <w:lvlOverride w:ilvl="0">
      <w:startOverride w:val="1"/>
    </w:lvlOverride>
  </w:num>
  <w:num w:numId="11" w16cid:durableId="89399878">
    <w:abstractNumId w:val="1"/>
  </w:num>
  <w:num w:numId="12" w16cid:durableId="1446466902">
    <w:abstractNumId w:val="25"/>
  </w:num>
  <w:num w:numId="13" w16cid:durableId="834228339">
    <w:abstractNumId w:val="21"/>
  </w:num>
  <w:num w:numId="14" w16cid:durableId="991831195">
    <w:abstractNumId w:val="17"/>
  </w:num>
  <w:num w:numId="15" w16cid:durableId="1149977245">
    <w:abstractNumId w:val="0"/>
  </w:num>
  <w:num w:numId="16" w16cid:durableId="1862082202">
    <w:abstractNumId w:val="19"/>
  </w:num>
  <w:num w:numId="17" w16cid:durableId="1888562682">
    <w:abstractNumId w:val="31"/>
  </w:num>
  <w:num w:numId="18" w16cid:durableId="451098037">
    <w:abstractNumId w:val="11"/>
  </w:num>
  <w:num w:numId="19" w16cid:durableId="460150428">
    <w:abstractNumId w:val="30"/>
  </w:num>
  <w:num w:numId="20" w16cid:durableId="1940940629">
    <w:abstractNumId w:val="10"/>
  </w:num>
  <w:num w:numId="21" w16cid:durableId="1971326540">
    <w:abstractNumId w:val="24"/>
  </w:num>
  <w:num w:numId="22" w16cid:durableId="1937516909">
    <w:abstractNumId w:val="9"/>
  </w:num>
  <w:num w:numId="23" w16cid:durableId="1249462982">
    <w:abstractNumId w:val="18"/>
  </w:num>
  <w:num w:numId="24" w16cid:durableId="1884829439">
    <w:abstractNumId w:val="20"/>
  </w:num>
  <w:num w:numId="25" w16cid:durableId="250243372">
    <w:abstractNumId w:val="12"/>
  </w:num>
  <w:num w:numId="26" w16cid:durableId="644893745">
    <w:abstractNumId w:val="14"/>
  </w:num>
  <w:num w:numId="27" w16cid:durableId="132797567">
    <w:abstractNumId w:val="32"/>
  </w:num>
  <w:num w:numId="28" w16cid:durableId="1272736650">
    <w:abstractNumId w:val="29"/>
  </w:num>
  <w:num w:numId="29" w16cid:durableId="239486509">
    <w:abstractNumId w:val="28"/>
  </w:num>
  <w:num w:numId="30" w16cid:durableId="886330527">
    <w:abstractNumId w:val="26"/>
  </w:num>
  <w:num w:numId="31" w16cid:durableId="742332477">
    <w:abstractNumId w:val="5"/>
  </w:num>
  <w:num w:numId="32" w16cid:durableId="2024553660">
    <w:abstractNumId w:val="8"/>
  </w:num>
  <w:num w:numId="33" w16cid:durableId="1173182726">
    <w:abstractNumId w:val="0"/>
  </w:num>
  <w:num w:numId="34" w16cid:durableId="1268611207">
    <w:abstractNumId w:val="0"/>
  </w:num>
  <w:num w:numId="35" w16cid:durableId="598947584">
    <w:abstractNumId w:val="0"/>
  </w:num>
  <w:num w:numId="36" w16cid:durableId="2072656761">
    <w:abstractNumId w:val="0"/>
  </w:num>
  <w:num w:numId="37" w16cid:durableId="1350983048">
    <w:abstractNumId w:val="0"/>
  </w:num>
  <w:num w:numId="38" w16cid:durableId="818036605">
    <w:abstractNumId w:val="0"/>
  </w:num>
  <w:num w:numId="39" w16cid:durableId="906767482">
    <w:abstractNumId w:val="33"/>
  </w:num>
  <w:num w:numId="40" w16cid:durableId="744111679">
    <w:abstractNumId w:val="6"/>
  </w:num>
  <w:num w:numId="41" w16cid:durableId="918254948">
    <w:abstractNumId w:val="15"/>
  </w:num>
  <w:num w:numId="42" w16cid:durableId="1149513978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CD"/>
    <w:rsid w:val="000074EB"/>
    <w:rsid w:val="000153AE"/>
    <w:rsid w:val="00040395"/>
    <w:rsid w:val="00084BC7"/>
    <w:rsid w:val="000926BC"/>
    <w:rsid w:val="000C60C8"/>
    <w:rsid w:val="000F3DF8"/>
    <w:rsid w:val="00101D3D"/>
    <w:rsid w:val="001273E0"/>
    <w:rsid w:val="001540AB"/>
    <w:rsid w:val="00173D1E"/>
    <w:rsid w:val="001772E9"/>
    <w:rsid w:val="00190CF1"/>
    <w:rsid w:val="001B00C3"/>
    <w:rsid w:val="001D14DB"/>
    <w:rsid w:val="001D401A"/>
    <w:rsid w:val="001E7E09"/>
    <w:rsid w:val="0022680F"/>
    <w:rsid w:val="00254E03"/>
    <w:rsid w:val="002571D9"/>
    <w:rsid w:val="002C407F"/>
    <w:rsid w:val="002E0C7C"/>
    <w:rsid w:val="00306472"/>
    <w:rsid w:val="00317E19"/>
    <w:rsid w:val="00344734"/>
    <w:rsid w:val="00351E46"/>
    <w:rsid w:val="003A2581"/>
    <w:rsid w:val="003A6717"/>
    <w:rsid w:val="003A6A2B"/>
    <w:rsid w:val="0041759B"/>
    <w:rsid w:val="004418AA"/>
    <w:rsid w:val="004669B2"/>
    <w:rsid w:val="0047295B"/>
    <w:rsid w:val="004A5706"/>
    <w:rsid w:val="004A6F3E"/>
    <w:rsid w:val="004D3E56"/>
    <w:rsid w:val="004E2BE2"/>
    <w:rsid w:val="004E77DF"/>
    <w:rsid w:val="005213C2"/>
    <w:rsid w:val="00531275"/>
    <w:rsid w:val="00531EED"/>
    <w:rsid w:val="00535EF1"/>
    <w:rsid w:val="00540FE2"/>
    <w:rsid w:val="00545E6F"/>
    <w:rsid w:val="00553313"/>
    <w:rsid w:val="005552A2"/>
    <w:rsid w:val="00574BF3"/>
    <w:rsid w:val="005C7C9E"/>
    <w:rsid w:val="00600210"/>
    <w:rsid w:val="00600531"/>
    <w:rsid w:val="00602A6E"/>
    <w:rsid w:val="006115D1"/>
    <w:rsid w:val="00622D80"/>
    <w:rsid w:val="00627618"/>
    <w:rsid w:val="00631AD3"/>
    <w:rsid w:val="00633E13"/>
    <w:rsid w:val="00647C52"/>
    <w:rsid w:val="006817A0"/>
    <w:rsid w:val="00682BB1"/>
    <w:rsid w:val="006A2E92"/>
    <w:rsid w:val="006C12AB"/>
    <w:rsid w:val="006E03AF"/>
    <w:rsid w:val="006E270B"/>
    <w:rsid w:val="00727537"/>
    <w:rsid w:val="00735C14"/>
    <w:rsid w:val="007475B6"/>
    <w:rsid w:val="00753D89"/>
    <w:rsid w:val="00767450"/>
    <w:rsid w:val="00794C01"/>
    <w:rsid w:val="007A3E03"/>
    <w:rsid w:val="007C759A"/>
    <w:rsid w:val="007E3470"/>
    <w:rsid w:val="008034C7"/>
    <w:rsid w:val="00803A6F"/>
    <w:rsid w:val="008126AD"/>
    <w:rsid w:val="00825131"/>
    <w:rsid w:val="00832305"/>
    <w:rsid w:val="00850BA4"/>
    <w:rsid w:val="008531CF"/>
    <w:rsid w:val="00860FEA"/>
    <w:rsid w:val="00865C22"/>
    <w:rsid w:val="00870480"/>
    <w:rsid w:val="00882987"/>
    <w:rsid w:val="008B3BC7"/>
    <w:rsid w:val="008C53A6"/>
    <w:rsid w:val="008F0F55"/>
    <w:rsid w:val="008F142B"/>
    <w:rsid w:val="00903CAB"/>
    <w:rsid w:val="009130C0"/>
    <w:rsid w:val="00941F11"/>
    <w:rsid w:val="009515C9"/>
    <w:rsid w:val="009543C3"/>
    <w:rsid w:val="00957C33"/>
    <w:rsid w:val="00961903"/>
    <w:rsid w:val="00962A83"/>
    <w:rsid w:val="00970459"/>
    <w:rsid w:val="0098350C"/>
    <w:rsid w:val="009D5B37"/>
    <w:rsid w:val="009D79B7"/>
    <w:rsid w:val="009F75C5"/>
    <w:rsid w:val="009F78C2"/>
    <w:rsid w:val="009F7B74"/>
    <w:rsid w:val="00A34188"/>
    <w:rsid w:val="00A360C9"/>
    <w:rsid w:val="00A4498B"/>
    <w:rsid w:val="00A50540"/>
    <w:rsid w:val="00A52704"/>
    <w:rsid w:val="00A54C46"/>
    <w:rsid w:val="00A674EB"/>
    <w:rsid w:val="00AB26C9"/>
    <w:rsid w:val="00AB4234"/>
    <w:rsid w:val="00AD47E9"/>
    <w:rsid w:val="00B13D2D"/>
    <w:rsid w:val="00B206D9"/>
    <w:rsid w:val="00B21BDA"/>
    <w:rsid w:val="00B60FE0"/>
    <w:rsid w:val="00BB2183"/>
    <w:rsid w:val="00BC4A09"/>
    <w:rsid w:val="00BD45E0"/>
    <w:rsid w:val="00BE3D0B"/>
    <w:rsid w:val="00C16461"/>
    <w:rsid w:val="00C20540"/>
    <w:rsid w:val="00C2471F"/>
    <w:rsid w:val="00C31B89"/>
    <w:rsid w:val="00C51D91"/>
    <w:rsid w:val="00C94BE5"/>
    <w:rsid w:val="00C97128"/>
    <w:rsid w:val="00CD2FFA"/>
    <w:rsid w:val="00CD6972"/>
    <w:rsid w:val="00D01BB5"/>
    <w:rsid w:val="00D32545"/>
    <w:rsid w:val="00D458CD"/>
    <w:rsid w:val="00D70922"/>
    <w:rsid w:val="00DA6EB8"/>
    <w:rsid w:val="00DA72E6"/>
    <w:rsid w:val="00DC0E2D"/>
    <w:rsid w:val="00DC24EF"/>
    <w:rsid w:val="00DE137B"/>
    <w:rsid w:val="00DE5F7D"/>
    <w:rsid w:val="00DF3678"/>
    <w:rsid w:val="00E41ED9"/>
    <w:rsid w:val="00E72FE0"/>
    <w:rsid w:val="00E77645"/>
    <w:rsid w:val="00E8404A"/>
    <w:rsid w:val="00E85750"/>
    <w:rsid w:val="00E85B8F"/>
    <w:rsid w:val="00EC4982"/>
    <w:rsid w:val="00EE3E52"/>
    <w:rsid w:val="00F2650C"/>
    <w:rsid w:val="00F53CE1"/>
    <w:rsid w:val="00F637A8"/>
    <w:rsid w:val="00F85B2C"/>
    <w:rsid w:val="00FA1CF6"/>
    <w:rsid w:val="00FB0FD2"/>
    <w:rsid w:val="00FB652A"/>
    <w:rsid w:val="00FE000A"/>
    <w:rsid w:val="00FE0F06"/>
    <w:rsid w:val="00FE1516"/>
    <w:rsid w:val="00FF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D6B397"/>
  <w14:defaultImageDpi w14:val="300"/>
  <w15:docId w15:val="{6F073ADD-5433-604C-82D5-40560ACC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A6EB8"/>
    <w:pPr>
      <w:spacing w:before="220" w:after="220"/>
      <w:ind w:left="720"/>
    </w:pPr>
    <w:rPr>
      <w:rFonts w:ascii="Open Sans" w:hAnsi="Open Sans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EB8"/>
    <w:pPr>
      <w:keepNext/>
      <w:pageBreakBefore/>
      <w:spacing w:before="2880" w:after="1440"/>
      <w:ind w:left="1440"/>
      <w:outlineLvl w:val="0"/>
    </w:pPr>
    <w:rPr>
      <w:rFonts w:ascii="Open Sans ExtraBold" w:hAnsi="Open Sans ExtraBold" w:cs="Arial"/>
      <w:bCs/>
      <w:color w:val="CC0000"/>
      <w:kern w:val="32"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rsid w:val="00DA6EB8"/>
    <w:pPr>
      <w:keepNext/>
      <w:pageBreakBefore/>
      <w:shd w:val="clear" w:color="auto" w:fill="E6E6E6"/>
      <w:spacing w:before="240" w:after="60"/>
      <w:ind w:left="0"/>
      <w:outlineLvl w:val="1"/>
    </w:pPr>
    <w:rPr>
      <w:rFonts w:cs="Arial"/>
      <w:b/>
      <w:bCs/>
      <w:sz w:val="22"/>
    </w:rPr>
  </w:style>
  <w:style w:type="paragraph" w:styleId="Heading3">
    <w:name w:val="heading 3"/>
    <w:basedOn w:val="Normal"/>
    <w:next w:val="Normal"/>
    <w:uiPriority w:val="9"/>
    <w:qFormat/>
    <w:rsid w:val="00DA6EB8"/>
    <w:pPr>
      <w:keepNext/>
      <w:spacing w:before="240" w:after="60"/>
      <w:ind w:left="180"/>
      <w:outlineLvl w:val="2"/>
    </w:pPr>
    <w:rPr>
      <w:rFonts w:cs="Arial"/>
      <w:b/>
      <w:bCs/>
      <w:color w:val="CC0000"/>
      <w:sz w:val="22"/>
      <w:szCs w:val="22"/>
    </w:rPr>
  </w:style>
  <w:style w:type="paragraph" w:styleId="Heading4">
    <w:name w:val="heading 4"/>
    <w:basedOn w:val="Normal"/>
    <w:next w:val="Normal"/>
    <w:uiPriority w:val="9"/>
    <w:qFormat/>
    <w:rsid w:val="00DA6EB8"/>
    <w:pPr>
      <w:keepNext/>
      <w:spacing w:before="240" w:after="60"/>
      <w:ind w:left="360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DA6EB8"/>
    <w:pPr>
      <w:keepNext/>
      <w:tabs>
        <w:tab w:val="left" w:pos="720"/>
      </w:tabs>
      <w:ind w:left="540"/>
      <w:outlineLvl w:val="4"/>
    </w:pPr>
    <w:rPr>
      <w:b/>
      <w:bCs/>
      <w:sz w:val="22"/>
      <w:szCs w:val="22"/>
    </w:rPr>
  </w:style>
  <w:style w:type="paragraph" w:styleId="Heading6">
    <w:name w:val="heading 6"/>
    <w:basedOn w:val="Heading5"/>
    <w:next w:val="Normal"/>
    <w:qFormat/>
    <w:rsid w:val="00DA6EB8"/>
    <w:pPr>
      <w:ind w:left="720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rsid w:val="007475B6"/>
    <w:pPr>
      <w:spacing w:before="240" w:after="60"/>
      <w:ind w:left="0"/>
      <w:outlineLvl w:val="6"/>
    </w:pPr>
  </w:style>
  <w:style w:type="paragraph" w:styleId="Heading8">
    <w:name w:val="heading 8"/>
    <w:basedOn w:val="Normal"/>
    <w:next w:val="Normal"/>
    <w:qFormat/>
    <w:rsid w:val="007475B6"/>
    <w:pPr>
      <w:spacing w:before="240" w:after="60"/>
      <w:ind w:left="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7475B6"/>
    <w:pPr>
      <w:spacing w:before="240" w:after="60"/>
      <w:ind w:left="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96281"/>
    <w:rPr>
      <w:rFonts w:ascii="Tahoma" w:hAnsi="Tahoma" w:cs="Tahoma"/>
      <w:sz w:val="16"/>
      <w:szCs w:val="16"/>
    </w:rPr>
  </w:style>
  <w:style w:type="paragraph" w:styleId="NormalIndent">
    <w:name w:val="Normal Indent"/>
    <w:basedOn w:val="Normal"/>
    <w:qFormat/>
    <w:rsid w:val="00A674EB"/>
    <w:pPr>
      <w:ind w:left="1080"/>
    </w:pPr>
  </w:style>
  <w:style w:type="paragraph" w:styleId="Header">
    <w:name w:val="header"/>
    <w:basedOn w:val="Normal"/>
    <w:rsid w:val="004D3E56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rsid w:val="00FC6BCC"/>
    <w:pPr>
      <w:tabs>
        <w:tab w:val="center" w:pos="4320"/>
        <w:tab w:val="right" w:pos="8640"/>
      </w:tabs>
    </w:pPr>
    <w:rPr>
      <w:rFonts w:ascii="Verdana" w:hAnsi="Verdana"/>
      <w:sz w:val="16"/>
    </w:rPr>
  </w:style>
  <w:style w:type="character" w:styleId="PageNumber">
    <w:name w:val="page number"/>
    <w:basedOn w:val="DefaultParagraphFont"/>
    <w:rsid w:val="004D3E56"/>
    <w:rPr>
      <w:rFonts w:ascii="Open Sans" w:hAnsi="Open Sans"/>
    </w:rPr>
  </w:style>
  <w:style w:type="paragraph" w:customStyle="1" w:styleId="Code">
    <w:name w:val="Code"/>
    <w:basedOn w:val="NormalIndent"/>
    <w:rsid w:val="00FE000A"/>
    <w:pPr>
      <w:tabs>
        <w:tab w:val="left" w:pos="900"/>
        <w:tab w:val="left" w:pos="1080"/>
        <w:tab w:val="left" w:pos="1260"/>
        <w:tab w:val="left" w:pos="1440"/>
        <w:tab w:val="left" w:pos="1620"/>
        <w:tab w:val="left" w:pos="1800"/>
        <w:tab w:val="left" w:pos="1980"/>
        <w:tab w:val="left" w:pos="2160"/>
      </w:tabs>
      <w:spacing w:before="0" w:after="0"/>
      <w:ind w:left="720"/>
    </w:pPr>
    <w:rPr>
      <w:rFonts w:ascii="Courier" w:hAnsi="Courier"/>
      <w:sz w:val="18"/>
    </w:rPr>
  </w:style>
  <w:style w:type="paragraph" w:customStyle="1" w:styleId="Table">
    <w:name w:val="Table"/>
    <w:basedOn w:val="Normal"/>
    <w:link w:val="TableChar"/>
    <w:qFormat/>
    <w:rsid w:val="004D3E56"/>
    <w:pPr>
      <w:spacing w:before="20" w:after="20"/>
      <w:ind w:left="0"/>
    </w:pPr>
    <w:rPr>
      <w:sz w:val="18"/>
      <w:szCs w:val="16"/>
    </w:rPr>
  </w:style>
  <w:style w:type="paragraph" w:styleId="BodyText">
    <w:name w:val="Body Text"/>
    <w:basedOn w:val="Normal"/>
    <w:rsid w:val="002D67B1"/>
    <w:pPr>
      <w:numPr>
        <w:ilvl w:val="12"/>
      </w:numPr>
      <w:spacing w:before="0" w:after="100"/>
      <w:ind w:left="720"/>
      <w:jc w:val="both"/>
    </w:pPr>
    <w:rPr>
      <w:rFonts w:cs="Arial"/>
      <w:szCs w:val="20"/>
    </w:rPr>
  </w:style>
  <w:style w:type="table" w:styleId="TableGrid">
    <w:name w:val="Table Grid"/>
    <w:basedOn w:val="TableNormal"/>
    <w:rsid w:val="002D67B1"/>
    <w:pPr>
      <w:spacing w:before="220" w:after="2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BodyText"/>
    <w:rsid w:val="004D3E56"/>
    <w:pPr>
      <w:snapToGrid w:val="0"/>
      <w:spacing w:before="20" w:after="20"/>
    </w:pPr>
    <w:rPr>
      <w:color w:val="000000"/>
      <w:sz w:val="16"/>
      <w:szCs w:val="16"/>
    </w:rPr>
  </w:style>
  <w:style w:type="paragraph" w:customStyle="1" w:styleId="Contents">
    <w:name w:val="Contents"/>
    <w:basedOn w:val="Normal"/>
    <w:rsid w:val="004D3E56"/>
    <w:pPr>
      <w:pageBreakBefore/>
      <w:ind w:left="0"/>
    </w:pPr>
    <w:rPr>
      <w:bCs/>
      <w:sz w:val="24"/>
    </w:rPr>
  </w:style>
  <w:style w:type="paragraph" w:styleId="TOC1">
    <w:name w:val="toc 1"/>
    <w:basedOn w:val="Normal"/>
    <w:next w:val="Normal"/>
    <w:autoRedefine/>
    <w:uiPriority w:val="39"/>
    <w:rsid w:val="003A2581"/>
    <w:pPr>
      <w:tabs>
        <w:tab w:val="right" w:leader="dot" w:pos="10070"/>
      </w:tabs>
      <w:spacing w:before="40" w:after="40"/>
      <w:ind w:left="540" w:hanging="540"/>
    </w:pPr>
    <w:rPr>
      <w:rFonts w:ascii="Verdana" w:hAnsi="Verdana"/>
      <w:b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3A2581"/>
    <w:pPr>
      <w:tabs>
        <w:tab w:val="right" w:leader="dot" w:pos="10070"/>
      </w:tabs>
      <w:spacing w:before="40" w:after="40"/>
      <w:ind w:left="202"/>
    </w:pPr>
    <w:rPr>
      <w:rFonts w:ascii="Verdana" w:hAnsi="Verdana"/>
      <w:sz w:val="16"/>
      <w:szCs w:val="16"/>
    </w:rPr>
  </w:style>
  <w:style w:type="character" w:styleId="Hyperlink">
    <w:name w:val="Hyperlink"/>
    <w:uiPriority w:val="99"/>
    <w:rsid w:val="004D3E56"/>
    <w:rPr>
      <w:noProof/>
      <w:color w:val="000000" w:themeColor="text1"/>
      <w:szCs w:val="16"/>
      <w:u w:val="single"/>
    </w:rPr>
  </w:style>
  <w:style w:type="paragraph" w:styleId="FootnoteText">
    <w:name w:val="footnote text"/>
    <w:basedOn w:val="Normal"/>
    <w:semiHidden/>
    <w:rsid w:val="004D3E56"/>
    <w:pPr>
      <w:ind w:left="1080" w:hanging="360"/>
    </w:pPr>
    <w:rPr>
      <w:szCs w:val="20"/>
    </w:rPr>
  </w:style>
  <w:style w:type="character" w:styleId="FootnoteReference">
    <w:name w:val="footnote reference"/>
    <w:uiPriority w:val="99"/>
    <w:rsid w:val="004D3E56"/>
    <w:rPr>
      <w:rFonts w:ascii="Open Sans" w:hAnsi="Open Sans"/>
      <w:vertAlign w:val="superscript"/>
    </w:rPr>
  </w:style>
  <w:style w:type="paragraph" w:styleId="Caption">
    <w:name w:val="caption"/>
    <w:basedOn w:val="Normal"/>
    <w:next w:val="Normal"/>
    <w:qFormat/>
    <w:rsid w:val="008126AD"/>
    <w:pPr>
      <w:tabs>
        <w:tab w:val="center" w:pos="5040"/>
        <w:tab w:val="left" w:pos="8480"/>
      </w:tabs>
      <w:spacing w:before="120"/>
      <w:ind w:left="0"/>
      <w:jc w:val="center"/>
    </w:pPr>
    <w:rPr>
      <w:bCs/>
      <w:i/>
      <w:color w:val="C00000"/>
      <w:sz w:val="16"/>
      <w:szCs w:val="16"/>
    </w:rPr>
  </w:style>
  <w:style w:type="paragraph" w:customStyle="1" w:styleId="Picture">
    <w:name w:val="Picture"/>
    <w:basedOn w:val="Normal"/>
    <w:next w:val="Caption"/>
    <w:qFormat/>
    <w:rsid w:val="009F78C2"/>
    <w:pPr>
      <w:spacing w:after="0"/>
      <w:ind w:left="0"/>
      <w:jc w:val="center"/>
    </w:pPr>
    <w:rPr>
      <w:rFonts w:cs="Arial"/>
    </w:rPr>
  </w:style>
  <w:style w:type="character" w:styleId="CommentReference">
    <w:name w:val="annotation reference"/>
    <w:semiHidden/>
    <w:rsid w:val="000E4AD8"/>
    <w:rPr>
      <w:sz w:val="16"/>
      <w:szCs w:val="16"/>
    </w:rPr>
  </w:style>
  <w:style w:type="paragraph" w:styleId="CommentText">
    <w:name w:val="annotation text"/>
    <w:basedOn w:val="Normal"/>
    <w:semiHidden/>
    <w:rsid w:val="000E4AD8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0E4AD8"/>
    <w:rPr>
      <w:b/>
      <w:bCs/>
    </w:rPr>
  </w:style>
  <w:style w:type="paragraph" w:styleId="TOC3">
    <w:name w:val="toc 3"/>
    <w:basedOn w:val="Normal"/>
    <w:next w:val="Normal"/>
    <w:uiPriority w:val="39"/>
    <w:rsid w:val="003A2581"/>
    <w:pPr>
      <w:tabs>
        <w:tab w:val="right" w:leader="dot" w:pos="10070"/>
      </w:tabs>
      <w:spacing w:before="40" w:after="40"/>
      <w:ind w:left="403"/>
    </w:pPr>
    <w:rPr>
      <w:rFonts w:ascii="Verdana" w:hAnsi="Verdana"/>
      <w:sz w:val="16"/>
    </w:rPr>
  </w:style>
  <w:style w:type="paragraph" w:customStyle="1" w:styleId="NumberedNormal">
    <w:name w:val="Numbered Normal"/>
    <w:basedOn w:val="Normal"/>
    <w:link w:val="NumberedNormalChar"/>
    <w:qFormat/>
    <w:rsid w:val="00DA6EB8"/>
    <w:pPr>
      <w:spacing w:before="120" w:after="120"/>
      <w:ind w:left="1080" w:hanging="360"/>
    </w:pPr>
    <w:rPr>
      <w:rFonts w:ascii="Arial" w:hAnsi="Arial"/>
    </w:rPr>
  </w:style>
  <w:style w:type="paragraph" w:customStyle="1" w:styleId="Default">
    <w:name w:val="Default"/>
    <w:rsid w:val="00D34A58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character" w:customStyle="1" w:styleId="NumberedNormalChar">
    <w:name w:val="Numbered Normal Char"/>
    <w:link w:val="NumberedNormal"/>
    <w:rsid w:val="00DA6EB8"/>
    <w:rPr>
      <w:rFonts w:ascii="Arial" w:hAnsi="Arial"/>
      <w:szCs w:val="24"/>
    </w:rPr>
  </w:style>
  <w:style w:type="paragraph" w:customStyle="1" w:styleId="Chartsubhead">
    <w:name w:val="Chart_subhead"/>
    <w:basedOn w:val="Default"/>
    <w:next w:val="Default"/>
    <w:uiPriority w:val="99"/>
    <w:rsid w:val="00D34A58"/>
    <w:rPr>
      <w:rFonts w:cs="Times New Roman"/>
      <w:color w:val="auto"/>
    </w:rPr>
  </w:style>
  <w:style w:type="paragraph" w:customStyle="1" w:styleId="Body">
    <w:name w:val="Body"/>
    <w:basedOn w:val="Default"/>
    <w:next w:val="Default"/>
    <w:uiPriority w:val="99"/>
    <w:rsid w:val="00D34A58"/>
    <w:rPr>
      <w:rFonts w:cs="Times New Roman"/>
      <w:color w:val="auto"/>
    </w:rPr>
  </w:style>
  <w:style w:type="paragraph" w:customStyle="1" w:styleId="Instructions">
    <w:name w:val="Instructions"/>
    <w:basedOn w:val="Normal"/>
    <w:qFormat/>
    <w:rsid w:val="004D3E56"/>
    <w:pPr>
      <w:pBdr>
        <w:top w:val="single" w:sz="4" w:space="6" w:color="auto" w:shadow="1"/>
        <w:left w:val="single" w:sz="4" w:space="6" w:color="auto" w:shadow="1"/>
        <w:bottom w:val="single" w:sz="4" w:space="6" w:color="auto" w:shadow="1"/>
        <w:right w:val="single" w:sz="4" w:space="6" w:color="auto" w:shadow="1"/>
      </w:pBdr>
      <w:ind w:left="1080" w:right="360"/>
    </w:pPr>
  </w:style>
  <w:style w:type="paragraph" w:customStyle="1" w:styleId="TableBody">
    <w:name w:val="Table Body"/>
    <w:basedOn w:val="Table"/>
    <w:link w:val="TableBodyChar"/>
    <w:qFormat/>
    <w:rsid w:val="009F7DCB"/>
  </w:style>
  <w:style w:type="paragraph" w:customStyle="1" w:styleId="TableHeading">
    <w:name w:val="Table Heading"/>
    <w:basedOn w:val="Table"/>
    <w:link w:val="TableHeadingChar"/>
    <w:qFormat/>
    <w:rsid w:val="009F7DCB"/>
    <w:rPr>
      <w:b/>
      <w:bCs/>
    </w:rPr>
  </w:style>
  <w:style w:type="character" w:customStyle="1" w:styleId="TableChar">
    <w:name w:val="Table Char"/>
    <w:link w:val="Table"/>
    <w:rsid w:val="004D3E56"/>
    <w:rPr>
      <w:rFonts w:ascii="Open Sans" w:hAnsi="Open Sans"/>
      <w:sz w:val="18"/>
      <w:szCs w:val="16"/>
    </w:rPr>
  </w:style>
  <w:style w:type="character" w:customStyle="1" w:styleId="TableBodyChar">
    <w:name w:val="Table Body Char"/>
    <w:basedOn w:val="TableChar"/>
    <w:link w:val="TableBody"/>
    <w:rsid w:val="009F7DCB"/>
    <w:rPr>
      <w:rFonts w:ascii="Verdana" w:hAnsi="Verdana"/>
      <w:sz w:val="18"/>
      <w:szCs w:val="16"/>
      <w:lang w:val="en-US" w:eastAsia="en-US" w:bidi="ar-SA"/>
    </w:rPr>
  </w:style>
  <w:style w:type="paragraph" w:styleId="DocumentMap">
    <w:name w:val="Document Map"/>
    <w:basedOn w:val="Normal"/>
    <w:link w:val="DocumentMapChar"/>
    <w:rsid w:val="00D850F8"/>
    <w:rPr>
      <w:rFonts w:ascii="Lucida Grande" w:hAnsi="Lucida Grande"/>
      <w:sz w:val="24"/>
    </w:rPr>
  </w:style>
  <w:style w:type="character" w:customStyle="1" w:styleId="TableHeadingChar">
    <w:name w:val="Table Heading Char"/>
    <w:link w:val="TableHeading"/>
    <w:rsid w:val="009F7DCB"/>
    <w:rPr>
      <w:rFonts w:ascii="Verdana" w:hAnsi="Verdana"/>
      <w:b/>
      <w:bCs/>
      <w:sz w:val="18"/>
      <w:szCs w:val="16"/>
      <w:lang w:val="en-US" w:eastAsia="en-US" w:bidi="ar-SA"/>
    </w:rPr>
  </w:style>
  <w:style w:type="character" w:customStyle="1" w:styleId="DocumentMapChar">
    <w:name w:val="Document Map Char"/>
    <w:link w:val="DocumentMap"/>
    <w:rsid w:val="00D850F8"/>
    <w:rPr>
      <w:rFonts w:ascii="Lucida Grande" w:hAnsi="Lucida Grande"/>
      <w:sz w:val="24"/>
      <w:szCs w:val="24"/>
    </w:rPr>
  </w:style>
  <w:style w:type="paragraph" w:customStyle="1" w:styleId="TableBullett">
    <w:name w:val="Table Bullett"/>
    <w:basedOn w:val="Table"/>
    <w:rsid w:val="000074EB"/>
    <w:pPr>
      <w:numPr>
        <w:numId w:val="3"/>
      </w:numPr>
    </w:pPr>
  </w:style>
  <w:style w:type="numbering" w:customStyle="1" w:styleId="PCINumberedList">
    <w:name w:val="PCI Numbered List"/>
    <w:rsid w:val="007475B6"/>
    <w:pPr>
      <w:numPr>
        <w:numId w:val="11"/>
      </w:numPr>
    </w:pPr>
  </w:style>
  <w:style w:type="paragraph" w:styleId="Title">
    <w:name w:val="Title"/>
    <w:basedOn w:val="Normal"/>
    <w:qFormat/>
    <w:rsid w:val="00767450"/>
    <w:pPr>
      <w:spacing w:before="4400" w:after="60"/>
      <w:ind w:left="0"/>
      <w:jc w:val="center"/>
    </w:pPr>
    <w:rPr>
      <w:rFonts w:cs="Arial"/>
      <w:b/>
      <w:bCs/>
      <w:kern w:val="28"/>
      <w:sz w:val="48"/>
      <w:szCs w:val="48"/>
    </w:rPr>
  </w:style>
  <w:style w:type="paragraph" w:customStyle="1" w:styleId="MyBullett">
    <w:name w:val="MyBullett"/>
    <w:basedOn w:val="Normal"/>
    <w:qFormat/>
    <w:rsid w:val="004D3E56"/>
    <w:pPr>
      <w:numPr>
        <w:ilvl w:val="1"/>
        <w:numId w:val="38"/>
      </w:numPr>
      <w:tabs>
        <w:tab w:val="clear" w:pos="0"/>
        <w:tab w:val="num" w:pos="1080"/>
      </w:tabs>
      <w:spacing w:before="40" w:after="40"/>
      <w:ind w:left="1080"/>
    </w:pPr>
  </w:style>
  <w:style w:type="paragraph" w:customStyle="1" w:styleId="Example">
    <w:name w:val="Example"/>
    <w:basedOn w:val="NormalIndent"/>
    <w:rsid w:val="004D3E56"/>
    <w:pPr>
      <w:ind w:left="2160" w:hanging="1080"/>
    </w:pPr>
    <w:rPr>
      <w:bCs/>
    </w:rPr>
  </w:style>
  <w:style w:type="character" w:customStyle="1" w:styleId="apple-converted-space">
    <w:name w:val="apple-converted-space"/>
    <w:rsid w:val="00254E03"/>
  </w:style>
  <w:style w:type="paragraph" w:styleId="NormalWeb">
    <w:name w:val="Normal (Web)"/>
    <w:basedOn w:val="Normal"/>
    <w:uiPriority w:val="99"/>
    <w:unhideWhenUsed/>
    <w:rsid w:val="00903CAB"/>
    <w:pPr>
      <w:spacing w:before="100" w:beforeAutospacing="1" w:after="100" w:afterAutospacing="1"/>
      <w:ind w:left="0"/>
    </w:pPr>
    <w:rPr>
      <w:rFonts w:ascii="Times" w:eastAsia="MS Mincho" w:hAnsi="Times"/>
      <w:szCs w:val="20"/>
    </w:rPr>
  </w:style>
  <w:style w:type="character" w:styleId="Strong">
    <w:name w:val="Strong"/>
    <w:uiPriority w:val="22"/>
    <w:qFormat/>
    <w:rsid w:val="00903CAB"/>
    <w:rPr>
      <w:b/>
      <w:bCs/>
    </w:rPr>
  </w:style>
  <w:style w:type="character" w:styleId="Emphasis">
    <w:name w:val="Emphasis"/>
    <w:uiPriority w:val="20"/>
    <w:qFormat/>
    <w:rsid w:val="00903CAB"/>
    <w:rPr>
      <w:i/>
      <w:iCs/>
    </w:rPr>
  </w:style>
  <w:style w:type="character" w:customStyle="1" w:styleId="Heading1Char">
    <w:name w:val="Heading 1 Char"/>
    <w:basedOn w:val="DefaultParagraphFont"/>
    <w:link w:val="Heading1"/>
    <w:rsid w:val="00DA6EB8"/>
    <w:rPr>
      <w:rFonts w:ascii="Open Sans ExtraBold" w:hAnsi="Open Sans ExtraBold" w:cs="Arial"/>
      <w:bCs/>
      <w:color w:val="CC0000"/>
      <w:kern w:val="32"/>
      <w:sz w:val="48"/>
      <w:szCs w:val="48"/>
    </w:rPr>
  </w:style>
  <w:style w:type="paragraph" w:customStyle="1" w:styleId="JSON">
    <w:name w:val="JSON"/>
    <w:basedOn w:val="NormalIndent"/>
    <w:qFormat/>
    <w:rsid w:val="00A360C9"/>
    <w:pPr>
      <w:tabs>
        <w:tab w:val="left" w:pos="1260"/>
        <w:tab w:val="left" w:pos="1440"/>
        <w:tab w:val="left" w:pos="1620"/>
        <w:tab w:val="left" w:pos="1800"/>
        <w:tab w:val="left" w:pos="1980"/>
        <w:tab w:val="left" w:pos="2160"/>
        <w:tab w:val="left" w:pos="2340"/>
        <w:tab w:val="left" w:pos="2520"/>
      </w:tabs>
    </w:pPr>
  </w:style>
  <w:style w:type="paragraph" w:customStyle="1" w:styleId="JSONTable">
    <w:name w:val="JSON Table"/>
    <w:basedOn w:val="JSON"/>
    <w:qFormat/>
    <w:rsid w:val="00FB652A"/>
    <w:pPr>
      <w:tabs>
        <w:tab w:val="left" w:pos="339"/>
        <w:tab w:val="left" w:pos="519"/>
        <w:tab w:val="left" w:pos="699"/>
        <w:tab w:val="left" w:pos="879"/>
        <w:tab w:val="left" w:pos="1059"/>
      </w:tabs>
      <w:spacing w:before="0" w:after="0" w:line="240" w:lineRule="atLeast"/>
      <w:ind w:left="159"/>
    </w:pPr>
  </w:style>
  <w:style w:type="character" w:styleId="FollowedHyperlink">
    <w:name w:val="FollowedHyperlink"/>
    <w:basedOn w:val="DefaultParagraphFont"/>
    <w:rsid w:val="000153AE"/>
    <w:rPr>
      <w:color w:val="auto"/>
      <w:u w:val="single"/>
    </w:rPr>
  </w:style>
  <w:style w:type="paragraph" w:styleId="EndnoteText">
    <w:name w:val="endnote text"/>
    <w:basedOn w:val="Normal"/>
    <w:link w:val="EndnoteTextChar"/>
    <w:semiHidden/>
    <w:unhideWhenUsed/>
    <w:rsid w:val="00970459"/>
    <w:pPr>
      <w:spacing w:before="0" w:after="0"/>
      <w:ind w:left="1080" w:hanging="36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70459"/>
    <w:rPr>
      <w:rFonts w:ascii="Open Sans" w:hAnsi="Open Sans"/>
    </w:rPr>
  </w:style>
  <w:style w:type="paragraph" w:styleId="Quote">
    <w:name w:val="Quote"/>
    <w:basedOn w:val="BodyText"/>
    <w:next w:val="BodyText"/>
    <w:link w:val="QuoteChar"/>
    <w:qFormat/>
    <w:rsid w:val="00D458CD"/>
    <w:pPr>
      <w:numPr>
        <w:ilvl w:val="0"/>
      </w:numPr>
      <w:spacing w:before="100"/>
      <w:ind w:left="480" w:right="480"/>
      <w:jc w:val="left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QuoteChar">
    <w:name w:val="Quote Char"/>
    <w:basedOn w:val="DefaultParagraphFont"/>
    <w:link w:val="Quote"/>
    <w:rsid w:val="00D458CD"/>
    <w:rPr>
      <w:rFonts w:asciiTheme="minorHAnsi" w:eastAsiaTheme="minorHAnsi" w:hAnsiTheme="minorHAnsi" w:cstheme="minorBidi"/>
      <w:sz w:val="24"/>
      <w:szCs w:val="24"/>
    </w:rPr>
  </w:style>
  <w:style w:type="paragraph" w:customStyle="1" w:styleId="SourceCode">
    <w:name w:val="Source Code"/>
    <w:basedOn w:val="BodyText"/>
    <w:qFormat/>
    <w:rsid w:val="00D458CD"/>
    <w:pPr>
      <w:numPr>
        <w:ilvl w:val="0"/>
      </w:numPr>
      <w:shd w:val="clear" w:color="auto" w:fill="D9D9D9"/>
      <w:spacing w:before="180" w:after="180"/>
      <w:contextualSpacing/>
      <w:jc w:val="left"/>
    </w:pPr>
    <w:rPr>
      <w:rFonts w:ascii="Consolas" w:eastAsiaTheme="minorHAnsi" w:hAnsi="Consolas" w:cstheme="minorBidi"/>
      <w:sz w:val="22"/>
      <w:szCs w:val="22"/>
    </w:rPr>
  </w:style>
  <w:style w:type="paragraph" w:customStyle="1" w:styleId="SourceCodeLanguage">
    <w:name w:val="Source Code Language"/>
    <w:basedOn w:val="BodyText"/>
    <w:next w:val="SourceCode"/>
    <w:qFormat/>
    <w:rsid w:val="00D458CD"/>
    <w:pPr>
      <w:numPr>
        <w:ilvl w:val="0"/>
      </w:numPr>
      <w:spacing w:after="0"/>
      <w:jc w:val="left"/>
    </w:pPr>
    <w:rPr>
      <w:rFonts w:ascii="Consolas" w:eastAsiaTheme="minorHAnsi" w:hAnsi="Consolas" w:cstheme="minorBidi"/>
      <w:color w:val="D99594"/>
      <w:sz w:val="24"/>
      <w:szCs w:val="24"/>
    </w:rPr>
  </w:style>
  <w:style w:type="paragraph" w:styleId="ListParagraph">
    <w:name w:val="List Paragraph"/>
    <w:qFormat/>
    <w:rsid w:val="00D458CD"/>
    <w:pPr>
      <w:spacing w:after="200"/>
    </w:pPr>
    <w:rPr>
      <w:rFonts w:asciiTheme="minorHAnsi" w:eastAsiaTheme="minorHAnsi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6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3478">
          <w:blockQuote w:val="1"/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7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03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92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27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36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9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4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6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oriancougias/Library/Group%20Containers/UBF8T346G9.Office/User%20Content.localized/Templates.localized/M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MW.dotx</Template>
  <TotalTime>1</TotalTime>
  <Pages>8</Pages>
  <Words>590</Words>
  <Characters>3448</Characters>
  <Application>Microsoft Office Word</Application>
  <DocSecurity>0</DocSecurity>
  <Lines>101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the Title</vt:lpstr>
    </vt:vector>
  </TitlesOfParts>
  <Manager/>
  <Company>Unified Compliance Framework</Company>
  <LinksUpToDate>false</LinksUpToDate>
  <CharactersWithSpaces>3979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Founder Manifesto &amp; Identity Vote Template</dc:title>
  <dc:subject/>
  <dc:creator>Dorian Cougias</dc:creator>
  <cp:keywords/>
  <dc:description/>
  <cp:lastModifiedBy>Dorian Cougias</cp:lastModifiedBy>
  <cp:revision>1</cp:revision>
  <cp:lastPrinted>2008-10-02T21:04:00Z</cp:lastPrinted>
  <dcterms:created xsi:type="dcterms:W3CDTF">2025-04-08T17:26:00Z</dcterms:created>
  <dcterms:modified xsi:type="dcterms:W3CDTF">2025-04-08T17:27:00Z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TC010197691033</vt:lpwstr>
  </property>
  <property fmtid="{D5CDD505-2E9C-101B-9397-08002B2CF9AE}" pid="3" name="TemplateUrl">
    <vt:lpwstr/>
  </property>
  <property fmtid="{D5CDD505-2E9C-101B-9397-08002B2CF9AE}" pid="4" name="_SourceUrl">
    <vt:lpwstr/>
  </property>
  <property fmtid="{D5CDD505-2E9C-101B-9397-08002B2CF9AE}" pid="5" name="xd_ProgID">
    <vt:lpwstr/>
  </property>
  <property fmtid="{D5CDD505-2E9C-101B-9397-08002B2CF9AE}" pid="6" name="Order">
    <vt:lpwstr/>
  </property>
  <property fmtid="{D5CDD505-2E9C-101B-9397-08002B2CF9AE}" pid="7" name="MetaInfo">
    <vt:lpwstr/>
  </property>
</Properties>
</file>